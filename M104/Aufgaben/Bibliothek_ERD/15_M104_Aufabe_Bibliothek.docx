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A98" w14:textId="7476107A" w:rsidR="00840B09" w:rsidRPr="00AD6B58" w:rsidRDefault="00840B09" w:rsidP="00423533">
      <w:pPr>
        <w:pStyle w:val="Titel1"/>
      </w:pPr>
      <w:r w:rsidRPr="00AD6B58">
        <w:t>Historie</w:t>
      </w:r>
    </w:p>
    <w:p w14:paraId="54E0DA69" w14:textId="77F5F171" w:rsidR="00840B09" w:rsidRPr="00AD6B58" w:rsidRDefault="00546402" w:rsidP="00C25FE9">
      <w:pPr>
        <w:pStyle w:val="Textkrper"/>
        <w:tabs>
          <w:tab w:val="left" w:pos="4536"/>
        </w:tabs>
        <w:rPr>
          <w:lang w:val="de-CH"/>
        </w:rPr>
      </w:pPr>
      <w:r w:rsidRPr="00AD6B58">
        <w:rPr>
          <w:lang w:val="de-CH"/>
        </w:rPr>
        <w:t>Dokument überarbeitet</w:t>
      </w:r>
      <w:r w:rsidRPr="00AD6B58">
        <w:rPr>
          <w:lang w:val="de-CH"/>
        </w:rPr>
        <w:tab/>
      </w:r>
      <w:r w:rsidR="00360DBB" w:rsidRPr="00AD6B58">
        <w:rPr>
          <w:lang w:val="de-CH"/>
        </w:rPr>
        <w:t xml:space="preserve">Rolf Maier </w:t>
      </w:r>
      <w:proofErr w:type="spellStart"/>
      <w:r w:rsidR="00360DBB" w:rsidRPr="00AD6B58">
        <w:rPr>
          <w:lang w:val="de-CH"/>
        </w:rPr>
        <w:t>Caflisch</w:t>
      </w:r>
      <w:proofErr w:type="spellEnd"/>
      <w:r w:rsidR="00840B09" w:rsidRPr="00AD6B58">
        <w:rPr>
          <w:lang w:val="de-CH"/>
        </w:rPr>
        <w:tab/>
      </w:r>
      <w:r w:rsidR="00E34577">
        <w:rPr>
          <w:lang w:val="de-CH"/>
        </w:rPr>
        <w:t>1</w:t>
      </w:r>
      <w:r w:rsidR="00B8384F">
        <w:rPr>
          <w:lang w:val="de-CH"/>
        </w:rPr>
        <w:t>8</w:t>
      </w:r>
      <w:r w:rsidR="00DE2F7E" w:rsidRPr="00AD6B58">
        <w:rPr>
          <w:lang w:val="de-CH"/>
        </w:rPr>
        <w:t>.</w:t>
      </w:r>
      <w:r w:rsidR="00DF4DA6" w:rsidRPr="00AD6B58">
        <w:rPr>
          <w:lang w:val="de-CH"/>
        </w:rPr>
        <w:t xml:space="preserve"> </w:t>
      </w:r>
      <w:r w:rsidR="00B8384F">
        <w:rPr>
          <w:lang w:val="de-CH"/>
        </w:rPr>
        <w:t>Novem</w:t>
      </w:r>
      <w:r w:rsidR="00E34577">
        <w:rPr>
          <w:lang w:val="de-CH"/>
        </w:rPr>
        <w:t xml:space="preserve">ber </w:t>
      </w:r>
      <w:r w:rsidR="00AF11DC" w:rsidRPr="00AD6B58">
        <w:rPr>
          <w:lang w:val="de-CH"/>
        </w:rPr>
        <w:t>2</w:t>
      </w:r>
      <w:r w:rsidR="00DF4DA6" w:rsidRPr="00AD6B58">
        <w:rPr>
          <w:lang w:val="de-CH"/>
        </w:rPr>
        <w:t>0</w:t>
      </w:r>
      <w:r w:rsidR="00E34577">
        <w:rPr>
          <w:lang w:val="de-CH"/>
        </w:rPr>
        <w:t>20</w:t>
      </w:r>
    </w:p>
    <w:p w14:paraId="01A53864" w14:textId="29284271" w:rsidR="00840B09" w:rsidRPr="00AD6B58" w:rsidRDefault="00840B09" w:rsidP="00271535">
      <w:pPr>
        <w:pStyle w:val="Textkrper"/>
        <w:rPr>
          <w:lang w:val="de-CH"/>
        </w:rPr>
      </w:pPr>
    </w:p>
    <w:p w14:paraId="6BD90838" w14:textId="3068732A" w:rsidR="00EE645D" w:rsidRPr="00AD6B58" w:rsidRDefault="00EE645D" w:rsidP="00271535">
      <w:pPr>
        <w:pStyle w:val="Textkrper"/>
        <w:rPr>
          <w:lang w:val="de-CH"/>
        </w:rPr>
      </w:pPr>
    </w:p>
    <w:p w14:paraId="7F347A2E" w14:textId="77777777" w:rsidR="00E77E12" w:rsidRPr="002D07DC" w:rsidRDefault="00E77E12" w:rsidP="002D07DC">
      <w:pPr>
        <w:pStyle w:val="berschrift1"/>
      </w:pPr>
      <w:r w:rsidRPr="002D07DC">
        <w:t>Ziel</w:t>
      </w:r>
    </w:p>
    <w:p w14:paraId="1B404035" w14:textId="77777777" w:rsidR="00E77E12" w:rsidRDefault="00E77E12" w:rsidP="002D07DC">
      <w:pPr>
        <w:ind w:left="1701"/>
      </w:pPr>
      <w:r>
        <w:t>Sie können das ERD erstellen und in Access umsetzen.</w:t>
      </w:r>
    </w:p>
    <w:p w14:paraId="0AEBF0B9" w14:textId="77777777" w:rsidR="00E77E12" w:rsidRDefault="00E77E12" w:rsidP="002D07DC">
      <w:pPr>
        <w:ind w:left="1701"/>
      </w:pPr>
    </w:p>
    <w:p w14:paraId="187E96EB" w14:textId="77777777" w:rsidR="00E77E12" w:rsidRPr="002D07DC" w:rsidRDefault="00E77E12" w:rsidP="002D07DC">
      <w:pPr>
        <w:pStyle w:val="berschrift1"/>
      </w:pPr>
      <w:r w:rsidRPr="002D07DC">
        <w:t>Zeitbudget</w:t>
      </w:r>
      <w:r w:rsidRPr="002D07DC">
        <w:tab/>
      </w:r>
    </w:p>
    <w:p w14:paraId="4B706134" w14:textId="77777777" w:rsidR="00E77E12" w:rsidRDefault="00E77E12" w:rsidP="002D07DC">
      <w:pPr>
        <w:ind w:left="1701"/>
      </w:pPr>
      <w:r>
        <w:t>Diese Übung umfasst 1 Lektion</w:t>
      </w:r>
    </w:p>
    <w:p w14:paraId="314DEBB2" w14:textId="77777777" w:rsidR="00E77E12" w:rsidRDefault="00E77E12" w:rsidP="002D07DC">
      <w:pPr>
        <w:ind w:left="1701"/>
      </w:pPr>
    </w:p>
    <w:p w14:paraId="1557E368" w14:textId="77777777" w:rsidR="00E77E12" w:rsidRDefault="00E77E12" w:rsidP="002D07DC">
      <w:pPr>
        <w:pStyle w:val="berschrift1"/>
      </w:pPr>
      <w:r>
        <w:t>Literatur</w:t>
      </w:r>
    </w:p>
    <w:p w14:paraId="67BBDB27" w14:textId="77777777" w:rsidR="00E77E12" w:rsidRDefault="00E77E12" w:rsidP="002D07DC">
      <w:pPr>
        <w:ind w:left="1701"/>
      </w:pPr>
      <w:r>
        <w:t xml:space="preserve">Persönliche Unterlagen </w:t>
      </w:r>
    </w:p>
    <w:p w14:paraId="2CD36739" w14:textId="77777777" w:rsidR="00E77E12" w:rsidRDefault="00E77E12" w:rsidP="002D07DC">
      <w:pPr>
        <w:ind w:left="1701"/>
      </w:pPr>
      <w:r>
        <w:t>Hilfefunktionen von Access</w:t>
      </w:r>
    </w:p>
    <w:p w14:paraId="452BB971" w14:textId="77777777" w:rsidR="00E77E12" w:rsidRDefault="00E77E12" w:rsidP="002D07DC">
      <w:pPr>
        <w:ind w:left="1701"/>
      </w:pPr>
    </w:p>
    <w:p w14:paraId="397605AF" w14:textId="77777777" w:rsidR="00E77E12" w:rsidRDefault="00E77E12" w:rsidP="002D07DC">
      <w:pPr>
        <w:pStyle w:val="berschrift1"/>
      </w:pPr>
      <w:r>
        <w:t xml:space="preserve">Aufgabe </w:t>
      </w:r>
    </w:p>
    <w:p w14:paraId="7FC4D80C" w14:textId="77777777" w:rsidR="00E77E12" w:rsidRDefault="00E77E12" w:rsidP="002D07DC">
      <w:pPr>
        <w:ind w:left="1701"/>
      </w:pPr>
      <w:r>
        <w:t>Für eine Schulbibliothek haben Sie eine Datenbank zu erstellen. Dabei müssen die folgenden Daten erfasst und bearbeitet werden.</w:t>
      </w:r>
    </w:p>
    <w:p w14:paraId="3DA13D85" w14:textId="77777777" w:rsidR="00E77E12" w:rsidRDefault="00E77E12" w:rsidP="002D07DC">
      <w:pPr>
        <w:ind w:left="1701"/>
      </w:pPr>
    </w:p>
    <w:p w14:paraId="6DC1E637" w14:textId="77777777" w:rsidR="00E77E12" w:rsidRDefault="00E77E12" w:rsidP="006879F3">
      <w:pPr>
        <w:numPr>
          <w:ilvl w:val="0"/>
          <w:numId w:val="17"/>
        </w:numPr>
        <w:tabs>
          <w:tab w:val="clear" w:pos="720"/>
          <w:tab w:val="num" w:pos="2127"/>
        </w:tabs>
        <w:ind w:left="2127"/>
      </w:pPr>
      <w:r>
        <w:t>Name, Vorname, Adresse PLZ und Wohnort des Schülers</w:t>
      </w:r>
    </w:p>
    <w:p w14:paraId="42A9B016" w14:textId="77777777" w:rsidR="00E77E12" w:rsidRDefault="00E77E12" w:rsidP="006879F3">
      <w:pPr>
        <w:tabs>
          <w:tab w:val="num" w:pos="2127"/>
        </w:tabs>
        <w:ind w:left="2127"/>
      </w:pPr>
    </w:p>
    <w:p w14:paraId="02D5093F" w14:textId="77777777" w:rsidR="00E77E12" w:rsidRDefault="00E77E12" w:rsidP="006879F3">
      <w:pPr>
        <w:numPr>
          <w:ilvl w:val="0"/>
          <w:numId w:val="17"/>
        </w:numPr>
        <w:tabs>
          <w:tab w:val="clear" w:pos="720"/>
          <w:tab w:val="num" w:pos="2127"/>
        </w:tabs>
        <w:ind w:left="2127"/>
      </w:pPr>
      <w:r>
        <w:t xml:space="preserve">Autoren, Buchtitel, Sachgebiet, </w:t>
      </w:r>
      <w:proofErr w:type="gramStart"/>
      <w:r>
        <w:t>ISBN-Nummer</w:t>
      </w:r>
      <w:proofErr w:type="gramEnd"/>
      <w:r>
        <w:t>, Jahrgang und Standort der Bücher</w:t>
      </w:r>
    </w:p>
    <w:p w14:paraId="41D073C7" w14:textId="77777777" w:rsidR="00E77E12" w:rsidRDefault="00E77E12" w:rsidP="006879F3">
      <w:pPr>
        <w:tabs>
          <w:tab w:val="num" w:pos="2127"/>
        </w:tabs>
        <w:ind w:left="2127"/>
      </w:pPr>
    </w:p>
    <w:p w14:paraId="74F6747B" w14:textId="77777777" w:rsidR="00E77E12" w:rsidRDefault="00E77E12" w:rsidP="006879F3">
      <w:pPr>
        <w:numPr>
          <w:ilvl w:val="0"/>
          <w:numId w:val="17"/>
        </w:numPr>
        <w:tabs>
          <w:tab w:val="clear" w:pos="720"/>
          <w:tab w:val="num" w:pos="2127"/>
        </w:tabs>
        <w:ind w:left="2127"/>
      </w:pPr>
      <w:r>
        <w:t>Ausleihdatum, Rückgabedatum der ausgeliehenen Bücher</w:t>
      </w:r>
    </w:p>
    <w:p w14:paraId="2DDF85B3" w14:textId="77777777" w:rsidR="00E77E12" w:rsidRDefault="00E77E12" w:rsidP="006879F3">
      <w:pPr>
        <w:tabs>
          <w:tab w:val="num" w:pos="2127"/>
        </w:tabs>
        <w:ind w:left="2127"/>
      </w:pPr>
    </w:p>
    <w:p w14:paraId="7318F6F8" w14:textId="77777777" w:rsidR="00E77E12" w:rsidRDefault="00E77E12" w:rsidP="006879F3">
      <w:pPr>
        <w:numPr>
          <w:ilvl w:val="0"/>
          <w:numId w:val="17"/>
        </w:numPr>
        <w:tabs>
          <w:tab w:val="clear" w:pos="720"/>
          <w:tab w:val="num" w:pos="2127"/>
        </w:tabs>
        <w:ind w:left="2127"/>
      </w:pPr>
      <w:r>
        <w:t>Jedes Buch wird einem Sachgebiet zugeordnet, wobei auch Sachgebiete erfasst werden, wenn noch keine Bücher vorhanden sind.</w:t>
      </w:r>
    </w:p>
    <w:p w14:paraId="1FC78B38" w14:textId="77777777" w:rsidR="00E77E12" w:rsidRDefault="00E77E12" w:rsidP="006879F3">
      <w:pPr>
        <w:tabs>
          <w:tab w:val="num" w:pos="2127"/>
        </w:tabs>
        <w:ind w:left="2127"/>
      </w:pPr>
    </w:p>
    <w:p w14:paraId="4534B863" w14:textId="77777777" w:rsidR="00E77E12" w:rsidRDefault="00E77E12" w:rsidP="006879F3">
      <w:pPr>
        <w:numPr>
          <w:ilvl w:val="0"/>
          <w:numId w:val="17"/>
        </w:numPr>
        <w:tabs>
          <w:tab w:val="clear" w:pos="720"/>
          <w:tab w:val="num" w:pos="2127"/>
        </w:tabs>
        <w:ind w:left="2127"/>
      </w:pPr>
      <w:r>
        <w:t>Ein Autor kann mehrere Bücher schreiben und jedes Buch kann mehrere Autoren haben.</w:t>
      </w:r>
    </w:p>
    <w:p w14:paraId="12928E07" w14:textId="77777777" w:rsidR="00E77E12" w:rsidRDefault="00E77E12" w:rsidP="006879F3">
      <w:pPr>
        <w:tabs>
          <w:tab w:val="num" w:pos="2127"/>
        </w:tabs>
        <w:ind w:left="2127"/>
      </w:pPr>
    </w:p>
    <w:p w14:paraId="1B5F50C7" w14:textId="77777777" w:rsidR="00E77E12" w:rsidRDefault="00E77E12" w:rsidP="006879F3">
      <w:pPr>
        <w:numPr>
          <w:ilvl w:val="0"/>
          <w:numId w:val="17"/>
        </w:numPr>
        <w:tabs>
          <w:tab w:val="clear" w:pos="720"/>
          <w:tab w:val="num" w:pos="2127"/>
        </w:tabs>
        <w:ind w:left="2127"/>
      </w:pPr>
      <w:r>
        <w:t>Von einem Buch können auch mehrere Exemplare vorhanden sein.</w:t>
      </w:r>
    </w:p>
    <w:p w14:paraId="32AA988B" w14:textId="77777777" w:rsidR="00E77E12" w:rsidRDefault="00E77E12" w:rsidP="006879F3">
      <w:pPr>
        <w:tabs>
          <w:tab w:val="num" w:pos="2127"/>
        </w:tabs>
        <w:ind w:left="2127"/>
      </w:pPr>
    </w:p>
    <w:p w14:paraId="55AAD374" w14:textId="26405CC5" w:rsidR="00E77E12" w:rsidRDefault="00E77E12" w:rsidP="002D07DC">
      <w:pPr>
        <w:ind w:left="1701"/>
        <w:rPr>
          <w:b/>
        </w:rPr>
      </w:pPr>
      <w:r>
        <w:t xml:space="preserve">Bestimmen Sie die Entitäten, Attribute und Schlüssel dieser Datenbasis. Erstellen Sie </w:t>
      </w:r>
      <w:proofErr w:type="gramStart"/>
      <w:r>
        <w:t>das  Entity</w:t>
      </w:r>
      <w:proofErr w:type="gramEnd"/>
      <w:r>
        <w:t>-</w:t>
      </w:r>
      <w:proofErr w:type="spellStart"/>
      <w:r>
        <w:t>Relationship</w:t>
      </w:r>
      <w:proofErr w:type="spellEnd"/>
      <w:r>
        <w:t>-Diagramm</w:t>
      </w:r>
      <w:r w:rsidR="004C2342">
        <w:t xml:space="preserve"> (ERD)</w:t>
      </w:r>
      <w:r>
        <w:t xml:space="preserve"> in Access</w:t>
      </w:r>
      <w:r>
        <w:rPr>
          <w:b/>
        </w:rPr>
        <w:t>. Es dürfen zu keinem Zeitpunkt Mehrfacheintrage oder Nullwerte vorkommen!</w:t>
      </w:r>
    </w:p>
    <w:p w14:paraId="157EE382" w14:textId="77777777" w:rsidR="00E77E12" w:rsidRDefault="00E77E12" w:rsidP="002D07DC">
      <w:pPr>
        <w:ind w:left="1701"/>
        <w:rPr>
          <w:b/>
        </w:rPr>
      </w:pPr>
    </w:p>
    <w:p w14:paraId="3FEAA7F3" w14:textId="748711A8" w:rsidR="00E77E12" w:rsidRDefault="00E77E12" w:rsidP="002D07DC">
      <w:pPr>
        <w:ind w:left="1701"/>
      </w:pPr>
      <w:r>
        <w:t xml:space="preserve">Dokumentieren Sie Ihre Lösung gemäss der Dokumentationsvorlage. Da wir das Testen noch nicht behandelt haben, können Sie dieses Kapitel </w:t>
      </w:r>
      <w:r w:rsidR="006E11A6">
        <w:t>offenlassen</w:t>
      </w:r>
      <w:r>
        <w:t>.</w:t>
      </w:r>
    </w:p>
    <w:p w14:paraId="2839F82F" w14:textId="77777777" w:rsidR="00E77E12" w:rsidRDefault="00E77E12" w:rsidP="002D07DC">
      <w:pPr>
        <w:ind w:left="1701"/>
        <w:rPr>
          <w:b/>
        </w:rPr>
      </w:pPr>
      <w:r>
        <w:rPr>
          <w:b/>
        </w:rPr>
        <w:br w:type="page"/>
      </w:r>
    </w:p>
    <w:p w14:paraId="4D847E33" w14:textId="77777777" w:rsidR="00E77E12" w:rsidRDefault="00E77E12" w:rsidP="002D07DC">
      <w:pPr>
        <w:pStyle w:val="berschrift1"/>
      </w:pPr>
      <w:r>
        <w:lastRenderedPageBreak/>
        <w:t>ERM/ERD</w:t>
      </w:r>
    </w:p>
    <w:p w14:paraId="6EEA3FB8" w14:textId="36AA8F22" w:rsidR="00E77E12" w:rsidRDefault="0045603E" w:rsidP="002D07DC">
      <w:pPr>
        <w:ind w:left="170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9D627" wp14:editId="4841CF63">
            <wp:simplePos x="0" y="0"/>
            <wp:positionH relativeFrom="page">
              <wp:align>center</wp:align>
            </wp:positionH>
            <wp:positionV relativeFrom="paragraph">
              <wp:posOffset>117475</wp:posOffset>
            </wp:positionV>
            <wp:extent cx="6050508" cy="2546255"/>
            <wp:effectExtent l="0" t="0" r="7620" b="6985"/>
            <wp:wrapNone/>
            <wp:docPr id="271770300" name="Grafik 27177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08" cy="25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B63D7" w14:textId="0B8F2601" w:rsidR="00E77E12" w:rsidRDefault="00E77E12" w:rsidP="002D07DC">
      <w:pPr>
        <w:ind w:left="1701"/>
      </w:pPr>
    </w:p>
    <w:p w14:paraId="0351FB76" w14:textId="3B89F5E1" w:rsidR="00E77E12" w:rsidRDefault="00E77E12" w:rsidP="12021900">
      <w:pPr>
        <w:ind w:left="1701"/>
        <w:rPr>
          <w:szCs w:val="22"/>
        </w:rPr>
      </w:pPr>
    </w:p>
    <w:p w14:paraId="7B2894DC" w14:textId="77777777" w:rsidR="00E77E12" w:rsidRDefault="00E77E12" w:rsidP="002D07DC">
      <w:pPr>
        <w:ind w:left="1701"/>
      </w:pPr>
    </w:p>
    <w:p w14:paraId="5EE3C890" w14:textId="77777777" w:rsidR="00E77E12" w:rsidRDefault="00E77E12" w:rsidP="002D07DC">
      <w:pPr>
        <w:ind w:left="1701"/>
      </w:pPr>
    </w:p>
    <w:p w14:paraId="63922AD4" w14:textId="77777777" w:rsidR="00E77E12" w:rsidRDefault="00E77E12" w:rsidP="002D07DC">
      <w:pPr>
        <w:ind w:left="1701"/>
      </w:pPr>
    </w:p>
    <w:p w14:paraId="79820425" w14:textId="77777777" w:rsidR="00E77E12" w:rsidRDefault="00E77E12" w:rsidP="002D07DC">
      <w:pPr>
        <w:ind w:left="1701"/>
      </w:pPr>
    </w:p>
    <w:p w14:paraId="0BE5E652" w14:textId="77777777" w:rsidR="00E77E12" w:rsidRDefault="00E77E12" w:rsidP="002D07DC">
      <w:pPr>
        <w:ind w:left="1701"/>
      </w:pPr>
    </w:p>
    <w:p w14:paraId="0DC19A67" w14:textId="77777777" w:rsidR="00E77E12" w:rsidRDefault="00E77E12" w:rsidP="002D07DC">
      <w:pPr>
        <w:ind w:left="1701"/>
      </w:pPr>
    </w:p>
    <w:p w14:paraId="574D2740" w14:textId="77777777" w:rsidR="00E77E12" w:rsidRDefault="00E77E12" w:rsidP="002D07DC">
      <w:pPr>
        <w:ind w:left="1701"/>
      </w:pPr>
    </w:p>
    <w:p w14:paraId="45E7A72E" w14:textId="77777777" w:rsidR="00E77E12" w:rsidRDefault="00E77E12" w:rsidP="002D07DC">
      <w:pPr>
        <w:ind w:left="1701"/>
      </w:pPr>
    </w:p>
    <w:p w14:paraId="63055CE3" w14:textId="77777777" w:rsidR="00E77E12" w:rsidRDefault="00E77E12" w:rsidP="002D07DC">
      <w:pPr>
        <w:ind w:left="1701"/>
      </w:pPr>
    </w:p>
    <w:p w14:paraId="5FC94DC0" w14:textId="77777777" w:rsidR="00E77E12" w:rsidRDefault="00E77E12" w:rsidP="002D07DC">
      <w:pPr>
        <w:ind w:left="1701"/>
      </w:pPr>
    </w:p>
    <w:p w14:paraId="48B89E0F" w14:textId="77777777" w:rsidR="00E77E12" w:rsidRDefault="00E77E12" w:rsidP="002D07DC">
      <w:pPr>
        <w:ind w:left="1701"/>
      </w:pPr>
    </w:p>
    <w:p w14:paraId="6D948116" w14:textId="77777777" w:rsidR="00E77E12" w:rsidRDefault="00E77E12" w:rsidP="002D07DC">
      <w:pPr>
        <w:ind w:left="1701"/>
      </w:pPr>
    </w:p>
    <w:p w14:paraId="75290873" w14:textId="77777777" w:rsidR="00E77E12" w:rsidRDefault="00E77E12" w:rsidP="002D07DC">
      <w:pPr>
        <w:ind w:left="1701"/>
      </w:pPr>
    </w:p>
    <w:p w14:paraId="42360D80" w14:textId="77777777" w:rsidR="00E77E12" w:rsidRDefault="00E77E12" w:rsidP="002D07DC">
      <w:pPr>
        <w:ind w:left="1701"/>
      </w:pPr>
    </w:p>
    <w:p w14:paraId="2EB0CCBB" w14:textId="77777777" w:rsidR="00E77E12" w:rsidRDefault="00E77E12" w:rsidP="002D07DC">
      <w:pPr>
        <w:ind w:left="1701"/>
      </w:pPr>
    </w:p>
    <w:p w14:paraId="4FAAE49F" w14:textId="77777777" w:rsidR="00E77E12" w:rsidRDefault="00E77E12" w:rsidP="002D07DC">
      <w:pPr>
        <w:ind w:left="1701"/>
      </w:pPr>
    </w:p>
    <w:p w14:paraId="6A117490" w14:textId="77777777" w:rsidR="00E77E12" w:rsidRDefault="00E77E12" w:rsidP="002D07DC">
      <w:pPr>
        <w:ind w:left="1701"/>
      </w:pPr>
    </w:p>
    <w:p w14:paraId="3AB1991F" w14:textId="77777777" w:rsidR="00E77E12" w:rsidRDefault="00E77E12" w:rsidP="002D07DC">
      <w:pPr>
        <w:ind w:left="1701"/>
      </w:pPr>
    </w:p>
    <w:p w14:paraId="4A4C07D0" w14:textId="77777777" w:rsidR="00E77E12" w:rsidRDefault="00E77E12" w:rsidP="002D07DC">
      <w:pPr>
        <w:ind w:left="1701"/>
      </w:pPr>
    </w:p>
    <w:p w14:paraId="61D49053" w14:textId="77777777" w:rsidR="00E77E12" w:rsidRDefault="00E77E12" w:rsidP="002D07DC">
      <w:pPr>
        <w:ind w:left="1701"/>
      </w:pPr>
    </w:p>
    <w:p w14:paraId="32B1B138" w14:textId="77777777" w:rsidR="00E77E12" w:rsidRDefault="00E77E12" w:rsidP="002D07DC">
      <w:pPr>
        <w:ind w:left="1701"/>
      </w:pPr>
    </w:p>
    <w:p w14:paraId="65E88EDA" w14:textId="77777777" w:rsidR="00E77E12" w:rsidRDefault="00E77E12" w:rsidP="002D07DC">
      <w:pPr>
        <w:ind w:left="1701"/>
      </w:pPr>
    </w:p>
    <w:p w14:paraId="25BD3569" w14:textId="77777777" w:rsidR="00E77E12" w:rsidRDefault="00E77E12" w:rsidP="002D07DC">
      <w:pPr>
        <w:ind w:left="1701"/>
      </w:pPr>
    </w:p>
    <w:p w14:paraId="66B6CC6B" w14:textId="77777777" w:rsidR="00E77E12" w:rsidRDefault="00E77E12" w:rsidP="002D07DC">
      <w:pPr>
        <w:ind w:left="1701"/>
      </w:pPr>
    </w:p>
    <w:p w14:paraId="0DCD0575" w14:textId="77777777" w:rsidR="00E77E12" w:rsidRDefault="00E77E12" w:rsidP="002D07DC">
      <w:pPr>
        <w:ind w:left="1701"/>
      </w:pPr>
    </w:p>
    <w:p w14:paraId="0D571227" w14:textId="77777777" w:rsidR="00E77E12" w:rsidRDefault="00E77E12" w:rsidP="002D07DC">
      <w:pPr>
        <w:ind w:left="1701"/>
      </w:pPr>
    </w:p>
    <w:p w14:paraId="606021EE" w14:textId="77777777" w:rsidR="00E77E12" w:rsidRDefault="00E77E12" w:rsidP="002D07DC">
      <w:pPr>
        <w:ind w:left="1701"/>
      </w:pPr>
    </w:p>
    <w:p w14:paraId="63029767" w14:textId="77777777" w:rsidR="00E77E12" w:rsidRDefault="00E77E12" w:rsidP="002D07DC">
      <w:pPr>
        <w:ind w:left="1701"/>
      </w:pPr>
    </w:p>
    <w:p w14:paraId="7577327E" w14:textId="77777777" w:rsidR="00E77E12" w:rsidRDefault="00E77E12" w:rsidP="002D07DC">
      <w:pPr>
        <w:ind w:left="1701"/>
      </w:pPr>
    </w:p>
    <w:p w14:paraId="78D8F113" w14:textId="77777777" w:rsidR="00E77E12" w:rsidRDefault="00E77E12" w:rsidP="002D07DC">
      <w:pPr>
        <w:ind w:left="1701"/>
      </w:pPr>
    </w:p>
    <w:p w14:paraId="35A555EC" w14:textId="77777777" w:rsidR="00E77E12" w:rsidRDefault="00E77E12" w:rsidP="002D07DC">
      <w:pPr>
        <w:ind w:left="1701"/>
      </w:pPr>
    </w:p>
    <w:p w14:paraId="22DE077E" w14:textId="77777777" w:rsidR="00E77E12" w:rsidRDefault="00E77E12" w:rsidP="002D07DC">
      <w:pPr>
        <w:ind w:left="1701"/>
      </w:pPr>
    </w:p>
    <w:p w14:paraId="3AD22E90" w14:textId="77777777" w:rsidR="00E77E12" w:rsidRDefault="00E77E12" w:rsidP="002D07DC">
      <w:pPr>
        <w:ind w:left="1701"/>
      </w:pPr>
    </w:p>
    <w:p w14:paraId="2C511039" w14:textId="77777777" w:rsidR="00E77E12" w:rsidRDefault="00E77E12" w:rsidP="002D07DC">
      <w:pPr>
        <w:ind w:left="1701"/>
      </w:pPr>
    </w:p>
    <w:p w14:paraId="3CE8203E" w14:textId="77777777" w:rsidR="00E77E12" w:rsidRDefault="00E77E12" w:rsidP="002D07DC">
      <w:pPr>
        <w:ind w:left="1701"/>
      </w:pPr>
    </w:p>
    <w:p w14:paraId="3029B394" w14:textId="77777777" w:rsidR="00E77E12" w:rsidRDefault="00E77E12" w:rsidP="002D07DC">
      <w:pPr>
        <w:ind w:left="1701"/>
      </w:pPr>
    </w:p>
    <w:p w14:paraId="4ADB126D" w14:textId="77777777" w:rsidR="00E77E12" w:rsidRDefault="00E77E12" w:rsidP="002D07DC">
      <w:pPr>
        <w:ind w:left="1701"/>
      </w:pPr>
    </w:p>
    <w:sectPr w:rsidR="00E77E12" w:rsidSect="001F6617">
      <w:headerReference w:type="default" r:id="rId12"/>
      <w:footerReference w:type="default" r:id="rId13"/>
      <w:pgSz w:w="11907" w:h="16840" w:code="9"/>
      <w:pgMar w:top="2268" w:right="851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3A7E" w14:textId="77777777" w:rsidR="00BC7A57" w:rsidRDefault="00BC7A57">
      <w:r>
        <w:separator/>
      </w:r>
    </w:p>
  </w:endnote>
  <w:endnote w:type="continuationSeparator" w:id="0">
    <w:p w14:paraId="33A96A22" w14:textId="77777777" w:rsidR="00BC7A57" w:rsidRDefault="00BC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4394"/>
      <w:gridCol w:w="856"/>
    </w:tblGrid>
    <w:tr w:rsidR="00D924F9" w:rsidRPr="00363F91" w14:paraId="653B69ED" w14:textId="77777777" w:rsidTr="00464965">
      <w:trPr>
        <w:cantSplit/>
      </w:trPr>
      <w:tc>
        <w:tcPr>
          <w:tcW w:w="4678" w:type="dxa"/>
          <w:vAlign w:val="center"/>
        </w:tcPr>
        <w:p w14:paraId="1831941D" w14:textId="1519B831" w:rsidR="00D924F9" w:rsidRPr="00363F91" w:rsidRDefault="00D924F9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DA03C5">
            <w:rPr>
              <w:sz w:val="16"/>
            </w:rPr>
            <w:instrText xml:space="preserve"> FILENAME  \* MERGEFORMAT </w:instrText>
          </w:r>
          <w:r w:rsidRPr="00363F91">
            <w:rPr>
              <w:sz w:val="16"/>
            </w:rPr>
            <w:fldChar w:fldCharType="separate"/>
          </w:r>
          <w:r w:rsidR="006E11A6">
            <w:rPr>
              <w:noProof/>
              <w:sz w:val="16"/>
            </w:rPr>
            <w:t>15_M104_Aufabe_Bibliothek.docx</w:t>
          </w:r>
          <w:r w:rsidRPr="00363F91">
            <w:rPr>
              <w:sz w:val="16"/>
            </w:rPr>
            <w:fldChar w:fldCharType="end"/>
          </w:r>
        </w:p>
      </w:tc>
      <w:tc>
        <w:tcPr>
          <w:tcW w:w="4394" w:type="dxa"/>
          <w:vAlign w:val="center"/>
        </w:tcPr>
        <w:p w14:paraId="410BE8E3" w14:textId="3AA2930C" w:rsidR="00D924F9" w:rsidRPr="00363F91" w:rsidRDefault="00D924F9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t xml:space="preserve">©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AUTHOR   \* MERGEFORMAT </w:instrText>
          </w:r>
          <w:r w:rsidRPr="00363F91">
            <w:rPr>
              <w:sz w:val="16"/>
            </w:rPr>
            <w:fldChar w:fldCharType="separate"/>
          </w:r>
          <w:r w:rsidR="006E11A6">
            <w:rPr>
              <w:noProof/>
              <w:sz w:val="16"/>
            </w:rPr>
            <w:t>Rolf Maier Caflisch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DOCPROPERTY  Comments  \* MERGEFORMAT </w:instrText>
          </w:r>
          <w:r w:rsidRPr="00363F91">
            <w:rPr>
              <w:sz w:val="16"/>
            </w:rPr>
            <w:fldChar w:fldCharType="separate"/>
          </w:r>
          <w:r w:rsidR="006E11A6">
            <w:rPr>
              <w:sz w:val="16"/>
            </w:rPr>
            <w:t>Version 2 / im November 2020</w:t>
          </w:r>
          <w:r w:rsidRPr="00363F91">
            <w:rPr>
              <w:sz w:val="16"/>
            </w:rPr>
            <w:fldChar w:fldCharType="end"/>
          </w:r>
        </w:p>
      </w:tc>
      <w:tc>
        <w:tcPr>
          <w:tcW w:w="856" w:type="dxa"/>
          <w:vAlign w:val="center"/>
        </w:tcPr>
        <w:p w14:paraId="00F229D4" w14:textId="77777777" w:rsidR="00D924F9" w:rsidRPr="00363F91" w:rsidRDefault="00D924F9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PAGE  \* MERGEFORMAT </w:instrText>
          </w:r>
          <w:r w:rsidRPr="00363F91">
            <w:rPr>
              <w:sz w:val="16"/>
            </w:rPr>
            <w:fldChar w:fldCharType="separate"/>
          </w:r>
          <w:r w:rsidR="009E6BFA">
            <w:rPr>
              <w:noProof/>
              <w:sz w:val="16"/>
            </w:rPr>
            <w:t>2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NUMPAGES   \* MERGEFORMAT </w:instrText>
          </w:r>
          <w:r w:rsidRPr="00363F91">
            <w:rPr>
              <w:sz w:val="16"/>
            </w:rPr>
            <w:fldChar w:fldCharType="separate"/>
          </w:r>
          <w:r w:rsidR="009E6BFA">
            <w:rPr>
              <w:noProof/>
              <w:sz w:val="16"/>
            </w:rPr>
            <w:t>2</w:t>
          </w:r>
          <w:r w:rsidRPr="00363F91">
            <w:rPr>
              <w:sz w:val="16"/>
            </w:rPr>
            <w:fldChar w:fldCharType="end"/>
          </w:r>
        </w:p>
      </w:tc>
    </w:tr>
  </w:tbl>
  <w:p w14:paraId="335BA6FB" w14:textId="77777777" w:rsidR="00D924F9" w:rsidRDefault="00D924F9">
    <w:pPr>
      <w:pStyle w:val="Fuzeile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68AC" w14:textId="77777777" w:rsidR="00BC7A57" w:rsidRDefault="00BC7A57">
      <w:r>
        <w:separator/>
      </w:r>
    </w:p>
  </w:footnote>
  <w:footnote w:type="continuationSeparator" w:id="0">
    <w:p w14:paraId="7DB3F733" w14:textId="77777777" w:rsidR="00BC7A57" w:rsidRDefault="00BC7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D924F9" w14:paraId="08D85082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3EB0346F" w14:textId="77777777" w:rsidR="00D924F9" w:rsidRDefault="00D924F9" w:rsidP="00974590">
          <w:pPr>
            <w:pStyle w:val="Kopfzeile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4DB4BABD" wp14:editId="296CBB5B">
                <wp:extent cx="3270250" cy="127000"/>
                <wp:effectExtent l="0" t="0" r="6350" b="6350"/>
                <wp:docPr id="14" name="Grafi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924F9" w14:paraId="089BE2DF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6D9537F5" w14:textId="75891FF8" w:rsidR="00D924F9" w:rsidRDefault="00D924F9" w:rsidP="00DA03C5">
          <w:pPr>
            <w:pStyle w:val="Kopfzeile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</w:t>
          </w:r>
          <w:r w:rsidR="007027EF">
            <w:rPr>
              <w:b/>
              <w:bCs/>
              <w:sz w:val="40"/>
            </w:rPr>
            <w:t>1</w:t>
          </w:r>
          <w:r w:rsidR="000E7B05">
            <w:rPr>
              <w:b/>
              <w:bCs/>
              <w:sz w:val="40"/>
            </w:rPr>
            <w:t>0</w:t>
          </w:r>
          <w:r w:rsidR="008570E4">
            <w:rPr>
              <w:b/>
              <w:bCs/>
              <w:sz w:val="40"/>
            </w:rPr>
            <w:t>4</w:t>
          </w:r>
        </w:p>
      </w:tc>
      <w:tc>
        <w:tcPr>
          <w:tcW w:w="6521" w:type="dxa"/>
          <w:vAlign w:val="center"/>
        </w:tcPr>
        <w:p w14:paraId="10909CB4" w14:textId="03394FCB" w:rsidR="00D924F9" w:rsidRDefault="004B72BA">
          <w:pPr>
            <w:pStyle w:val="Kopfzeile"/>
          </w:pPr>
          <w:fldSimple w:instr="TITLE  \* MERGEFORMAT">
            <w:r w:rsidR="006E11A6">
              <w:t>Modul 104: Datenmodell implementieren</w:t>
            </w:r>
          </w:fldSimple>
        </w:p>
      </w:tc>
      <w:tc>
        <w:tcPr>
          <w:tcW w:w="1694" w:type="dxa"/>
          <w:vAlign w:val="center"/>
        </w:tcPr>
        <w:p w14:paraId="16D8720C" w14:textId="77777777" w:rsidR="00D924F9" w:rsidRDefault="00363D1B" w:rsidP="00363D1B">
          <w:pPr>
            <w:pStyle w:val="Kopfzeile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A</w:t>
          </w:r>
          <w:r>
            <w:rPr>
              <w:b/>
              <w:bCs/>
              <w:sz w:val="24"/>
            </w:rPr>
            <w:t>uftrag</w:t>
          </w:r>
        </w:p>
      </w:tc>
    </w:tr>
    <w:tr w:rsidR="00D924F9" w14:paraId="48F7AC11" w14:textId="77777777">
      <w:trPr>
        <w:cantSplit/>
        <w:trHeight w:hRule="exact" w:val="340"/>
      </w:trPr>
      <w:tc>
        <w:tcPr>
          <w:tcW w:w="9921" w:type="dxa"/>
          <w:gridSpan w:val="3"/>
          <w:vAlign w:val="center"/>
        </w:tcPr>
        <w:p w14:paraId="5F5B3471" w14:textId="26F6BA0A" w:rsidR="00D924F9" w:rsidRDefault="004B72BA">
          <w:pPr>
            <w:pStyle w:val="Kopfzeile"/>
          </w:pPr>
          <w:fldSimple w:instr="SUBJECT  \* MERGEFORMAT">
            <w:r w:rsidR="006E11A6">
              <w:t>Bibliothek: ERD erstellen und in Access umsetzen</w:t>
            </w:r>
          </w:fldSimple>
        </w:p>
      </w:tc>
    </w:tr>
  </w:tbl>
  <w:p w14:paraId="6090D9EC" w14:textId="77777777" w:rsidR="00D924F9" w:rsidRDefault="00D924F9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C35"/>
    <w:multiLevelType w:val="hybridMultilevel"/>
    <w:tmpl w:val="8D42BC8E"/>
    <w:lvl w:ilvl="0" w:tplc="E6807A66">
      <w:start w:val="1"/>
      <w:numFmt w:val="bullet"/>
      <w:lvlText w:val=""/>
      <w:lvlJc w:val="left"/>
      <w:pPr>
        <w:ind w:left="1080" w:hanging="360"/>
      </w:pPr>
      <w:rPr>
        <w:rFonts w:ascii="Wingdings" w:hAnsi="Wingdings" w:cs="Times New Roman" w:hint="default"/>
        <w:b w:val="0"/>
        <w:i w:val="0"/>
        <w:sz w:val="28"/>
      </w:rPr>
    </w:lvl>
    <w:lvl w:ilvl="1" w:tplc="B2260E60">
      <w:start w:val="1"/>
      <w:numFmt w:val="bullet"/>
      <w:lvlText w:val="☺"/>
      <w:lvlJc w:val="left"/>
      <w:pPr>
        <w:ind w:left="742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2" w:tplc="0807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1" w15:restartNumberingAfterBreak="0">
    <w:nsid w:val="1C575C86"/>
    <w:multiLevelType w:val="hybridMultilevel"/>
    <w:tmpl w:val="AE7EA322"/>
    <w:lvl w:ilvl="0" w:tplc="12DCE344">
      <w:start w:val="1"/>
      <w:numFmt w:val="bullet"/>
      <w:lvlText w:val="L"/>
      <w:lvlJc w:val="left"/>
      <w:pPr>
        <w:ind w:left="1080" w:hanging="360"/>
      </w:pPr>
      <w:rPr>
        <w:rFonts w:ascii="Wingdings" w:hAnsi="Wingdings" w:cs="Times New Roman" w:hint="default"/>
        <w:b w:val="0"/>
        <w:i w:val="0"/>
        <w:sz w:val="28"/>
      </w:rPr>
    </w:lvl>
    <w:lvl w:ilvl="1" w:tplc="B2260E60">
      <w:start w:val="1"/>
      <w:numFmt w:val="bullet"/>
      <w:lvlText w:val="☺"/>
      <w:lvlJc w:val="left"/>
      <w:pPr>
        <w:ind w:left="742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2" w:tplc="0807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2" w15:restartNumberingAfterBreak="0">
    <w:nsid w:val="36F508AA"/>
    <w:multiLevelType w:val="hybridMultilevel"/>
    <w:tmpl w:val="34AAB1B4"/>
    <w:lvl w:ilvl="0" w:tplc="0807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3FFB49F4"/>
    <w:multiLevelType w:val="multilevel"/>
    <w:tmpl w:val="C3307B2E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BB2C36"/>
    <w:multiLevelType w:val="hybridMultilevel"/>
    <w:tmpl w:val="90D23C5A"/>
    <w:lvl w:ilvl="0" w:tplc="7BB2BA1E">
      <w:start w:val="1"/>
      <w:numFmt w:val="bullet"/>
      <w:lvlText w:val="L"/>
      <w:lvlJc w:val="left"/>
      <w:pPr>
        <w:ind w:left="1080" w:hanging="360"/>
      </w:pPr>
      <w:rPr>
        <w:rFonts w:ascii="Wingdings" w:hAnsi="Wingdings" w:cs="Times New Roman" w:hint="default"/>
        <w:b w:val="0"/>
        <w:i w:val="0"/>
        <w:sz w:val="28"/>
      </w:rPr>
    </w:lvl>
    <w:lvl w:ilvl="1" w:tplc="B2260E60">
      <w:start w:val="1"/>
      <w:numFmt w:val="bullet"/>
      <w:lvlText w:val="☺"/>
      <w:lvlJc w:val="left"/>
      <w:pPr>
        <w:ind w:left="742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2" w:tplc="0807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5" w15:restartNumberingAfterBreak="0">
    <w:nsid w:val="4BBE0197"/>
    <w:multiLevelType w:val="hybridMultilevel"/>
    <w:tmpl w:val="4378E03E"/>
    <w:lvl w:ilvl="0" w:tplc="42CAB3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color="00000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80968"/>
    <w:multiLevelType w:val="hybridMultilevel"/>
    <w:tmpl w:val="07405EE0"/>
    <w:lvl w:ilvl="0" w:tplc="45DA121E">
      <w:start w:val="1"/>
      <w:numFmt w:val="bullet"/>
      <w:lvlText w:val="x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43FBA"/>
    <w:multiLevelType w:val="hybridMultilevel"/>
    <w:tmpl w:val="E88E1680"/>
    <w:lvl w:ilvl="0" w:tplc="08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D9597E"/>
    <w:multiLevelType w:val="hybridMultilevel"/>
    <w:tmpl w:val="F4B4326A"/>
    <w:lvl w:ilvl="0" w:tplc="7BB2BA1E">
      <w:start w:val="1"/>
      <w:numFmt w:val="bullet"/>
      <w:lvlText w:val="L"/>
      <w:lvlJc w:val="left"/>
      <w:pPr>
        <w:ind w:left="1080" w:hanging="360"/>
      </w:pPr>
      <w:rPr>
        <w:rFonts w:ascii="Wingdings" w:hAnsi="Wingdings" w:cs="Times New Roman" w:hint="default"/>
        <w:b w:val="0"/>
        <w:i w:val="0"/>
        <w:sz w:val="28"/>
      </w:rPr>
    </w:lvl>
    <w:lvl w:ilvl="1" w:tplc="B2260E60">
      <w:start w:val="1"/>
      <w:numFmt w:val="bullet"/>
      <w:lvlText w:val="☺"/>
      <w:lvlJc w:val="left"/>
      <w:pPr>
        <w:ind w:left="742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2" w:tplc="0807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9" w15:restartNumberingAfterBreak="0">
    <w:nsid w:val="5E8C5A9F"/>
    <w:multiLevelType w:val="hybridMultilevel"/>
    <w:tmpl w:val="52D8AED6"/>
    <w:lvl w:ilvl="0" w:tplc="1098D476">
      <w:start w:val="1"/>
      <w:numFmt w:val="bullet"/>
      <w:pStyle w:val="Liste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0" w15:restartNumberingAfterBreak="0">
    <w:nsid w:val="614E25E7"/>
    <w:multiLevelType w:val="hybridMultilevel"/>
    <w:tmpl w:val="6ACEB774"/>
    <w:lvl w:ilvl="0" w:tplc="D698024E">
      <w:start w:val="1"/>
      <w:numFmt w:val="decimal"/>
      <w:pStyle w:val="Liste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11" w15:restartNumberingAfterBreak="0">
    <w:nsid w:val="71244216"/>
    <w:multiLevelType w:val="hybridMultilevel"/>
    <w:tmpl w:val="32960204"/>
    <w:lvl w:ilvl="0" w:tplc="8A3C8FF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E28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8CD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EEF8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9670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F48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1AD5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4E6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3481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1796A"/>
    <w:multiLevelType w:val="hybridMultilevel"/>
    <w:tmpl w:val="D5223704"/>
    <w:lvl w:ilvl="0" w:tplc="FA9CEA1C">
      <w:start w:val="1"/>
      <w:numFmt w:val="bullet"/>
      <w:pStyle w:val="Liste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  <w:num w:numId="15">
    <w:abstractNumId w:val="3"/>
  </w:num>
  <w:num w:numId="16">
    <w:abstractNumId w:val="3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B0"/>
    <w:rsid w:val="00002317"/>
    <w:rsid w:val="000042D5"/>
    <w:rsid w:val="00007A83"/>
    <w:rsid w:val="00012741"/>
    <w:rsid w:val="00012C95"/>
    <w:rsid w:val="0001574F"/>
    <w:rsid w:val="00016B59"/>
    <w:rsid w:val="00021667"/>
    <w:rsid w:val="00022055"/>
    <w:rsid w:val="0002249D"/>
    <w:rsid w:val="00025790"/>
    <w:rsid w:val="00026CB8"/>
    <w:rsid w:val="00030970"/>
    <w:rsid w:val="00032125"/>
    <w:rsid w:val="000324CD"/>
    <w:rsid w:val="00032530"/>
    <w:rsid w:val="0003254A"/>
    <w:rsid w:val="0003645F"/>
    <w:rsid w:val="00037406"/>
    <w:rsid w:val="00044752"/>
    <w:rsid w:val="00047CCB"/>
    <w:rsid w:val="00054B95"/>
    <w:rsid w:val="00065E9D"/>
    <w:rsid w:val="000669E3"/>
    <w:rsid w:val="0007189E"/>
    <w:rsid w:val="00072F34"/>
    <w:rsid w:val="0007641D"/>
    <w:rsid w:val="000812F5"/>
    <w:rsid w:val="00085AEA"/>
    <w:rsid w:val="00086C42"/>
    <w:rsid w:val="00087C78"/>
    <w:rsid w:val="00094D0A"/>
    <w:rsid w:val="000A13E3"/>
    <w:rsid w:val="000A1A5C"/>
    <w:rsid w:val="000A2389"/>
    <w:rsid w:val="000A7E23"/>
    <w:rsid w:val="000B3B52"/>
    <w:rsid w:val="000B49D5"/>
    <w:rsid w:val="000D0445"/>
    <w:rsid w:val="000D23B3"/>
    <w:rsid w:val="000D42F0"/>
    <w:rsid w:val="000D45B4"/>
    <w:rsid w:val="000E26A4"/>
    <w:rsid w:val="000E540F"/>
    <w:rsid w:val="000E6FE9"/>
    <w:rsid w:val="000E7B05"/>
    <w:rsid w:val="000F37E8"/>
    <w:rsid w:val="000F6321"/>
    <w:rsid w:val="0010228B"/>
    <w:rsid w:val="00104B9A"/>
    <w:rsid w:val="001070CC"/>
    <w:rsid w:val="001112F7"/>
    <w:rsid w:val="00112A89"/>
    <w:rsid w:val="00114FCF"/>
    <w:rsid w:val="001236B1"/>
    <w:rsid w:val="0012376B"/>
    <w:rsid w:val="00124FCD"/>
    <w:rsid w:val="00126A17"/>
    <w:rsid w:val="001301CF"/>
    <w:rsid w:val="00131B78"/>
    <w:rsid w:val="0013381C"/>
    <w:rsid w:val="001343B9"/>
    <w:rsid w:val="001350EC"/>
    <w:rsid w:val="00142FA2"/>
    <w:rsid w:val="00145846"/>
    <w:rsid w:val="00150E86"/>
    <w:rsid w:val="00153395"/>
    <w:rsid w:val="00153423"/>
    <w:rsid w:val="00155A8C"/>
    <w:rsid w:val="0015707C"/>
    <w:rsid w:val="00163777"/>
    <w:rsid w:val="00166FB3"/>
    <w:rsid w:val="00167AE5"/>
    <w:rsid w:val="001722EE"/>
    <w:rsid w:val="001758E7"/>
    <w:rsid w:val="00176CB9"/>
    <w:rsid w:val="00176DD7"/>
    <w:rsid w:val="00177F65"/>
    <w:rsid w:val="0018327A"/>
    <w:rsid w:val="001846D6"/>
    <w:rsid w:val="0018492A"/>
    <w:rsid w:val="001919ED"/>
    <w:rsid w:val="0019246E"/>
    <w:rsid w:val="00192C0E"/>
    <w:rsid w:val="00193F6B"/>
    <w:rsid w:val="001943CA"/>
    <w:rsid w:val="001A42AA"/>
    <w:rsid w:val="001B06AE"/>
    <w:rsid w:val="001B10B0"/>
    <w:rsid w:val="001B75BC"/>
    <w:rsid w:val="001C0E30"/>
    <w:rsid w:val="001C69FF"/>
    <w:rsid w:val="001D225C"/>
    <w:rsid w:val="001E027B"/>
    <w:rsid w:val="001E0D0A"/>
    <w:rsid w:val="001E1FEA"/>
    <w:rsid w:val="001E2790"/>
    <w:rsid w:val="001E4D60"/>
    <w:rsid w:val="001E52AE"/>
    <w:rsid w:val="001E5B6F"/>
    <w:rsid w:val="001E5BB0"/>
    <w:rsid w:val="001F01EE"/>
    <w:rsid w:val="001F6617"/>
    <w:rsid w:val="001F777B"/>
    <w:rsid w:val="00201F9C"/>
    <w:rsid w:val="00211229"/>
    <w:rsid w:val="00211DA6"/>
    <w:rsid w:val="002126FB"/>
    <w:rsid w:val="00212A2D"/>
    <w:rsid w:val="00217B4B"/>
    <w:rsid w:val="00222212"/>
    <w:rsid w:val="00223339"/>
    <w:rsid w:val="002255BF"/>
    <w:rsid w:val="0023044A"/>
    <w:rsid w:val="0023405F"/>
    <w:rsid w:val="00234547"/>
    <w:rsid w:val="00234BEF"/>
    <w:rsid w:val="00234EC9"/>
    <w:rsid w:val="00234F13"/>
    <w:rsid w:val="00235D4F"/>
    <w:rsid w:val="0023676D"/>
    <w:rsid w:val="00245A87"/>
    <w:rsid w:val="00245DFB"/>
    <w:rsid w:val="00257424"/>
    <w:rsid w:val="0026261A"/>
    <w:rsid w:val="002654AF"/>
    <w:rsid w:val="00265C77"/>
    <w:rsid w:val="002701D5"/>
    <w:rsid w:val="00270C33"/>
    <w:rsid w:val="00271535"/>
    <w:rsid w:val="00271DD8"/>
    <w:rsid w:val="0027599F"/>
    <w:rsid w:val="00275B48"/>
    <w:rsid w:val="00275E97"/>
    <w:rsid w:val="002764E3"/>
    <w:rsid w:val="00277C74"/>
    <w:rsid w:val="00283DB6"/>
    <w:rsid w:val="00290D93"/>
    <w:rsid w:val="002915D7"/>
    <w:rsid w:val="00294036"/>
    <w:rsid w:val="002965FA"/>
    <w:rsid w:val="002A0C87"/>
    <w:rsid w:val="002A313A"/>
    <w:rsid w:val="002A4F5F"/>
    <w:rsid w:val="002A6535"/>
    <w:rsid w:val="002A79E3"/>
    <w:rsid w:val="002B2FF1"/>
    <w:rsid w:val="002B34B0"/>
    <w:rsid w:val="002B6D06"/>
    <w:rsid w:val="002C18EC"/>
    <w:rsid w:val="002D02CF"/>
    <w:rsid w:val="002D07DC"/>
    <w:rsid w:val="002D3E11"/>
    <w:rsid w:val="002D5106"/>
    <w:rsid w:val="002D6E4F"/>
    <w:rsid w:val="002E07E1"/>
    <w:rsid w:val="002E138A"/>
    <w:rsid w:val="002E45A0"/>
    <w:rsid w:val="002F0211"/>
    <w:rsid w:val="002F1C0C"/>
    <w:rsid w:val="002F29D7"/>
    <w:rsid w:val="002F55A8"/>
    <w:rsid w:val="002F68CB"/>
    <w:rsid w:val="003009CA"/>
    <w:rsid w:val="003013BB"/>
    <w:rsid w:val="00303666"/>
    <w:rsid w:val="0030624F"/>
    <w:rsid w:val="00311E8A"/>
    <w:rsid w:val="003156BA"/>
    <w:rsid w:val="0031685B"/>
    <w:rsid w:val="00316A9D"/>
    <w:rsid w:val="00317ACA"/>
    <w:rsid w:val="00321569"/>
    <w:rsid w:val="0032375A"/>
    <w:rsid w:val="0032748B"/>
    <w:rsid w:val="003275EE"/>
    <w:rsid w:val="003339EC"/>
    <w:rsid w:val="00336422"/>
    <w:rsid w:val="00337F74"/>
    <w:rsid w:val="0034319D"/>
    <w:rsid w:val="003446E6"/>
    <w:rsid w:val="00351F4D"/>
    <w:rsid w:val="00356DB1"/>
    <w:rsid w:val="00360DBB"/>
    <w:rsid w:val="00361B2A"/>
    <w:rsid w:val="00363D1B"/>
    <w:rsid w:val="00363F91"/>
    <w:rsid w:val="00366F56"/>
    <w:rsid w:val="00366FE4"/>
    <w:rsid w:val="00367107"/>
    <w:rsid w:val="00370BA3"/>
    <w:rsid w:val="003712DA"/>
    <w:rsid w:val="0037244E"/>
    <w:rsid w:val="00372F40"/>
    <w:rsid w:val="0037711E"/>
    <w:rsid w:val="003809D0"/>
    <w:rsid w:val="00381A1A"/>
    <w:rsid w:val="00382748"/>
    <w:rsid w:val="00383697"/>
    <w:rsid w:val="00383BC3"/>
    <w:rsid w:val="003926D0"/>
    <w:rsid w:val="003A0961"/>
    <w:rsid w:val="003A24AD"/>
    <w:rsid w:val="003A3128"/>
    <w:rsid w:val="003A6640"/>
    <w:rsid w:val="003B0C93"/>
    <w:rsid w:val="003B10C3"/>
    <w:rsid w:val="003B189B"/>
    <w:rsid w:val="003B2236"/>
    <w:rsid w:val="003B2543"/>
    <w:rsid w:val="003B273A"/>
    <w:rsid w:val="003B46EF"/>
    <w:rsid w:val="003B6628"/>
    <w:rsid w:val="003C045C"/>
    <w:rsid w:val="003C1212"/>
    <w:rsid w:val="003C194C"/>
    <w:rsid w:val="003C2C54"/>
    <w:rsid w:val="003C7B47"/>
    <w:rsid w:val="003D0640"/>
    <w:rsid w:val="003D7E27"/>
    <w:rsid w:val="003E0725"/>
    <w:rsid w:val="003E2925"/>
    <w:rsid w:val="003F3DB7"/>
    <w:rsid w:val="003F6E4E"/>
    <w:rsid w:val="003F7A17"/>
    <w:rsid w:val="00404792"/>
    <w:rsid w:val="00404916"/>
    <w:rsid w:val="0041103D"/>
    <w:rsid w:val="004120E9"/>
    <w:rsid w:val="004144D8"/>
    <w:rsid w:val="00416671"/>
    <w:rsid w:val="00422922"/>
    <w:rsid w:val="00422A24"/>
    <w:rsid w:val="00423533"/>
    <w:rsid w:val="004267CE"/>
    <w:rsid w:val="004338DC"/>
    <w:rsid w:val="00434441"/>
    <w:rsid w:val="00435190"/>
    <w:rsid w:val="0044176F"/>
    <w:rsid w:val="00442C74"/>
    <w:rsid w:val="00444BF9"/>
    <w:rsid w:val="0044617C"/>
    <w:rsid w:val="00447F7E"/>
    <w:rsid w:val="004506D9"/>
    <w:rsid w:val="0045458D"/>
    <w:rsid w:val="00454B50"/>
    <w:rsid w:val="0045514B"/>
    <w:rsid w:val="0045603E"/>
    <w:rsid w:val="00460618"/>
    <w:rsid w:val="00464965"/>
    <w:rsid w:val="00465738"/>
    <w:rsid w:val="00465762"/>
    <w:rsid w:val="0046634A"/>
    <w:rsid w:val="00466F33"/>
    <w:rsid w:val="00467456"/>
    <w:rsid w:val="00475E2B"/>
    <w:rsid w:val="00477709"/>
    <w:rsid w:val="0048267A"/>
    <w:rsid w:val="004829B7"/>
    <w:rsid w:val="00482C40"/>
    <w:rsid w:val="0048329F"/>
    <w:rsid w:val="00484F5F"/>
    <w:rsid w:val="0048574A"/>
    <w:rsid w:val="004901AD"/>
    <w:rsid w:val="00493130"/>
    <w:rsid w:val="004940F0"/>
    <w:rsid w:val="004A066C"/>
    <w:rsid w:val="004A2B99"/>
    <w:rsid w:val="004A2D56"/>
    <w:rsid w:val="004A7C9C"/>
    <w:rsid w:val="004B1B44"/>
    <w:rsid w:val="004B59E5"/>
    <w:rsid w:val="004B5C3C"/>
    <w:rsid w:val="004B7225"/>
    <w:rsid w:val="004B72BA"/>
    <w:rsid w:val="004C2342"/>
    <w:rsid w:val="004C353D"/>
    <w:rsid w:val="004C365A"/>
    <w:rsid w:val="004C4269"/>
    <w:rsid w:val="004D19F4"/>
    <w:rsid w:val="004D273D"/>
    <w:rsid w:val="004D39DF"/>
    <w:rsid w:val="004D6994"/>
    <w:rsid w:val="004E11C2"/>
    <w:rsid w:val="004E42B8"/>
    <w:rsid w:val="004E44A5"/>
    <w:rsid w:val="004E4EF0"/>
    <w:rsid w:val="004E5508"/>
    <w:rsid w:val="004E7F88"/>
    <w:rsid w:val="004F1125"/>
    <w:rsid w:val="004F17A8"/>
    <w:rsid w:val="004F183B"/>
    <w:rsid w:val="004F45EA"/>
    <w:rsid w:val="00503ADA"/>
    <w:rsid w:val="005068A9"/>
    <w:rsid w:val="00510AC0"/>
    <w:rsid w:val="005161AF"/>
    <w:rsid w:val="005175ED"/>
    <w:rsid w:val="00522F8F"/>
    <w:rsid w:val="005240A7"/>
    <w:rsid w:val="00527D0F"/>
    <w:rsid w:val="00532412"/>
    <w:rsid w:val="00532D10"/>
    <w:rsid w:val="005335D9"/>
    <w:rsid w:val="00534C5A"/>
    <w:rsid w:val="00535CDA"/>
    <w:rsid w:val="00537C28"/>
    <w:rsid w:val="005402E7"/>
    <w:rsid w:val="00541403"/>
    <w:rsid w:val="00542F2D"/>
    <w:rsid w:val="00543B8C"/>
    <w:rsid w:val="00543D6B"/>
    <w:rsid w:val="00546402"/>
    <w:rsid w:val="0055242F"/>
    <w:rsid w:val="00560265"/>
    <w:rsid w:val="00562D44"/>
    <w:rsid w:val="00563E00"/>
    <w:rsid w:val="0056619A"/>
    <w:rsid w:val="005663B2"/>
    <w:rsid w:val="00571B34"/>
    <w:rsid w:val="00571BEE"/>
    <w:rsid w:val="0057365C"/>
    <w:rsid w:val="00573B7D"/>
    <w:rsid w:val="00573ECC"/>
    <w:rsid w:val="005749C1"/>
    <w:rsid w:val="0058118B"/>
    <w:rsid w:val="005827BE"/>
    <w:rsid w:val="0058359D"/>
    <w:rsid w:val="00584A60"/>
    <w:rsid w:val="005858E8"/>
    <w:rsid w:val="005865FF"/>
    <w:rsid w:val="0059543C"/>
    <w:rsid w:val="005963CC"/>
    <w:rsid w:val="00596ECC"/>
    <w:rsid w:val="005979CB"/>
    <w:rsid w:val="005A1000"/>
    <w:rsid w:val="005A3B91"/>
    <w:rsid w:val="005A48FC"/>
    <w:rsid w:val="005A57A9"/>
    <w:rsid w:val="005B2425"/>
    <w:rsid w:val="005B4341"/>
    <w:rsid w:val="005B7FAB"/>
    <w:rsid w:val="005C16AC"/>
    <w:rsid w:val="005C68E1"/>
    <w:rsid w:val="005D0AA7"/>
    <w:rsid w:val="005D19D9"/>
    <w:rsid w:val="005D4DA1"/>
    <w:rsid w:val="005E164A"/>
    <w:rsid w:val="005E7122"/>
    <w:rsid w:val="005E7BF6"/>
    <w:rsid w:val="005F7321"/>
    <w:rsid w:val="006013EE"/>
    <w:rsid w:val="00601AD6"/>
    <w:rsid w:val="006025FD"/>
    <w:rsid w:val="00602BD0"/>
    <w:rsid w:val="00603092"/>
    <w:rsid w:val="00610A33"/>
    <w:rsid w:val="00610C95"/>
    <w:rsid w:val="006132D7"/>
    <w:rsid w:val="006154C8"/>
    <w:rsid w:val="00615EB0"/>
    <w:rsid w:val="00616F45"/>
    <w:rsid w:val="00620B1B"/>
    <w:rsid w:val="006235B4"/>
    <w:rsid w:val="00626A01"/>
    <w:rsid w:val="00634284"/>
    <w:rsid w:val="0064024D"/>
    <w:rsid w:val="00641FC6"/>
    <w:rsid w:val="00642392"/>
    <w:rsid w:val="00642D8F"/>
    <w:rsid w:val="00642E06"/>
    <w:rsid w:val="00646943"/>
    <w:rsid w:val="00652800"/>
    <w:rsid w:val="00653050"/>
    <w:rsid w:val="0065385A"/>
    <w:rsid w:val="00654580"/>
    <w:rsid w:val="00655645"/>
    <w:rsid w:val="00657665"/>
    <w:rsid w:val="0066268E"/>
    <w:rsid w:val="00662F24"/>
    <w:rsid w:val="00664E03"/>
    <w:rsid w:val="00665C51"/>
    <w:rsid w:val="00672476"/>
    <w:rsid w:val="00674031"/>
    <w:rsid w:val="00674C4C"/>
    <w:rsid w:val="0068051C"/>
    <w:rsid w:val="006873C0"/>
    <w:rsid w:val="006879F3"/>
    <w:rsid w:val="006913B0"/>
    <w:rsid w:val="0069269E"/>
    <w:rsid w:val="00693F23"/>
    <w:rsid w:val="006969D8"/>
    <w:rsid w:val="00697E03"/>
    <w:rsid w:val="006A1693"/>
    <w:rsid w:val="006A1B0D"/>
    <w:rsid w:val="006A49C6"/>
    <w:rsid w:val="006A5F47"/>
    <w:rsid w:val="006B06F9"/>
    <w:rsid w:val="006B38AB"/>
    <w:rsid w:val="006B5A17"/>
    <w:rsid w:val="006B794B"/>
    <w:rsid w:val="006C04B6"/>
    <w:rsid w:val="006C3E72"/>
    <w:rsid w:val="006C4008"/>
    <w:rsid w:val="006D0F18"/>
    <w:rsid w:val="006D2869"/>
    <w:rsid w:val="006D38B0"/>
    <w:rsid w:val="006E11A6"/>
    <w:rsid w:val="006E13E9"/>
    <w:rsid w:val="006E2709"/>
    <w:rsid w:val="006F20A3"/>
    <w:rsid w:val="006F7E7D"/>
    <w:rsid w:val="007027EF"/>
    <w:rsid w:val="007040AC"/>
    <w:rsid w:val="00707442"/>
    <w:rsid w:val="00713FEE"/>
    <w:rsid w:val="00722D74"/>
    <w:rsid w:val="0072398F"/>
    <w:rsid w:val="007239BA"/>
    <w:rsid w:val="00725545"/>
    <w:rsid w:val="0072575F"/>
    <w:rsid w:val="00727246"/>
    <w:rsid w:val="0073013F"/>
    <w:rsid w:val="007306DE"/>
    <w:rsid w:val="00732A7C"/>
    <w:rsid w:val="00732EF5"/>
    <w:rsid w:val="007338AF"/>
    <w:rsid w:val="00734628"/>
    <w:rsid w:val="00742ADB"/>
    <w:rsid w:val="00744191"/>
    <w:rsid w:val="00745222"/>
    <w:rsid w:val="00747344"/>
    <w:rsid w:val="00747619"/>
    <w:rsid w:val="007476EF"/>
    <w:rsid w:val="00747B90"/>
    <w:rsid w:val="00747E62"/>
    <w:rsid w:val="0075347E"/>
    <w:rsid w:val="00754576"/>
    <w:rsid w:val="00755DF8"/>
    <w:rsid w:val="00756751"/>
    <w:rsid w:val="007603CE"/>
    <w:rsid w:val="00765AA8"/>
    <w:rsid w:val="00765E5F"/>
    <w:rsid w:val="0076637B"/>
    <w:rsid w:val="007663AD"/>
    <w:rsid w:val="00766F3F"/>
    <w:rsid w:val="0076715A"/>
    <w:rsid w:val="00767D6C"/>
    <w:rsid w:val="00770D7D"/>
    <w:rsid w:val="007714A3"/>
    <w:rsid w:val="007733FF"/>
    <w:rsid w:val="00773E55"/>
    <w:rsid w:val="00775439"/>
    <w:rsid w:val="007773E0"/>
    <w:rsid w:val="007809B1"/>
    <w:rsid w:val="00781820"/>
    <w:rsid w:val="0079327D"/>
    <w:rsid w:val="00796C30"/>
    <w:rsid w:val="00797E16"/>
    <w:rsid w:val="007A2589"/>
    <w:rsid w:val="007A429E"/>
    <w:rsid w:val="007A56C0"/>
    <w:rsid w:val="007B027A"/>
    <w:rsid w:val="007B09D5"/>
    <w:rsid w:val="007B2F33"/>
    <w:rsid w:val="007C05F9"/>
    <w:rsid w:val="007C1EE7"/>
    <w:rsid w:val="007C6569"/>
    <w:rsid w:val="007C6BC5"/>
    <w:rsid w:val="007D158C"/>
    <w:rsid w:val="007D58AC"/>
    <w:rsid w:val="007D684D"/>
    <w:rsid w:val="007D69D1"/>
    <w:rsid w:val="007D6E08"/>
    <w:rsid w:val="007E0249"/>
    <w:rsid w:val="007F1142"/>
    <w:rsid w:val="007F26A1"/>
    <w:rsid w:val="007F2E08"/>
    <w:rsid w:val="007F4F29"/>
    <w:rsid w:val="007F6F9C"/>
    <w:rsid w:val="007F74EB"/>
    <w:rsid w:val="0080056F"/>
    <w:rsid w:val="008053E6"/>
    <w:rsid w:val="00805A72"/>
    <w:rsid w:val="008073BC"/>
    <w:rsid w:val="008104C0"/>
    <w:rsid w:val="0081070B"/>
    <w:rsid w:val="008138BD"/>
    <w:rsid w:val="0081577A"/>
    <w:rsid w:val="00815C78"/>
    <w:rsid w:val="00816F1F"/>
    <w:rsid w:val="00817C76"/>
    <w:rsid w:val="00822C53"/>
    <w:rsid w:val="00822EEF"/>
    <w:rsid w:val="00823876"/>
    <w:rsid w:val="008239F3"/>
    <w:rsid w:val="008245F1"/>
    <w:rsid w:val="00837746"/>
    <w:rsid w:val="00837949"/>
    <w:rsid w:val="00840B09"/>
    <w:rsid w:val="00840CCB"/>
    <w:rsid w:val="00843EC5"/>
    <w:rsid w:val="00844F4F"/>
    <w:rsid w:val="0084523D"/>
    <w:rsid w:val="00846596"/>
    <w:rsid w:val="00850336"/>
    <w:rsid w:val="0085290F"/>
    <w:rsid w:val="00853F12"/>
    <w:rsid w:val="008570E4"/>
    <w:rsid w:val="00857772"/>
    <w:rsid w:val="008630A9"/>
    <w:rsid w:val="00865850"/>
    <w:rsid w:val="00866B42"/>
    <w:rsid w:val="00870BDD"/>
    <w:rsid w:val="0087354B"/>
    <w:rsid w:val="0089158D"/>
    <w:rsid w:val="00892483"/>
    <w:rsid w:val="008940BA"/>
    <w:rsid w:val="00894F74"/>
    <w:rsid w:val="008A3DE1"/>
    <w:rsid w:val="008A7737"/>
    <w:rsid w:val="008A7C75"/>
    <w:rsid w:val="008B3C56"/>
    <w:rsid w:val="008C6ADA"/>
    <w:rsid w:val="008D0E18"/>
    <w:rsid w:val="008D4FE8"/>
    <w:rsid w:val="008E24EE"/>
    <w:rsid w:val="008E42A7"/>
    <w:rsid w:val="008E6A5A"/>
    <w:rsid w:val="008F7C35"/>
    <w:rsid w:val="00900A24"/>
    <w:rsid w:val="00901729"/>
    <w:rsid w:val="009017F0"/>
    <w:rsid w:val="00901880"/>
    <w:rsid w:val="00902034"/>
    <w:rsid w:val="00910468"/>
    <w:rsid w:val="00910828"/>
    <w:rsid w:val="00910871"/>
    <w:rsid w:val="00913E22"/>
    <w:rsid w:val="009156F5"/>
    <w:rsid w:val="00917397"/>
    <w:rsid w:val="0092773F"/>
    <w:rsid w:val="0093282C"/>
    <w:rsid w:val="00932EB7"/>
    <w:rsid w:val="00932EF5"/>
    <w:rsid w:val="0093392D"/>
    <w:rsid w:val="00933ECC"/>
    <w:rsid w:val="00934276"/>
    <w:rsid w:val="0094791A"/>
    <w:rsid w:val="00956D59"/>
    <w:rsid w:val="0095780F"/>
    <w:rsid w:val="00957E85"/>
    <w:rsid w:val="009617D9"/>
    <w:rsid w:val="0096214D"/>
    <w:rsid w:val="00963675"/>
    <w:rsid w:val="00966794"/>
    <w:rsid w:val="0097120C"/>
    <w:rsid w:val="0097203A"/>
    <w:rsid w:val="00974590"/>
    <w:rsid w:val="00974868"/>
    <w:rsid w:val="0098136E"/>
    <w:rsid w:val="00982AC5"/>
    <w:rsid w:val="009849F9"/>
    <w:rsid w:val="00986599"/>
    <w:rsid w:val="00986E2C"/>
    <w:rsid w:val="00995610"/>
    <w:rsid w:val="00996CA3"/>
    <w:rsid w:val="00996F05"/>
    <w:rsid w:val="009A1C04"/>
    <w:rsid w:val="009A310E"/>
    <w:rsid w:val="009A58BE"/>
    <w:rsid w:val="009A5C64"/>
    <w:rsid w:val="009A6609"/>
    <w:rsid w:val="009A760D"/>
    <w:rsid w:val="009B2F2E"/>
    <w:rsid w:val="009B5772"/>
    <w:rsid w:val="009B6F2A"/>
    <w:rsid w:val="009B7199"/>
    <w:rsid w:val="009C1E74"/>
    <w:rsid w:val="009C2E27"/>
    <w:rsid w:val="009C6046"/>
    <w:rsid w:val="009D0135"/>
    <w:rsid w:val="009D02DF"/>
    <w:rsid w:val="009D21CD"/>
    <w:rsid w:val="009D4299"/>
    <w:rsid w:val="009E143D"/>
    <w:rsid w:val="009E3E29"/>
    <w:rsid w:val="009E4A5A"/>
    <w:rsid w:val="009E6BFA"/>
    <w:rsid w:val="009F136A"/>
    <w:rsid w:val="009F29CC"/>
    <w:rsid w:val="009F2B33"/>
    <w:rsid w:val="009F63B8"/>
    <w:rsid w:val="009F6DC8"/>
    <w:rsid w:val="009F7304"/>
    <w:rsid w:val="00A0394D"/>
    <w:rsid w:val="00A05AC7"/>
    <w:rsid w:val="00A10987"/>
    <w:rsid w:val="00A10C47"/>
    <w:rsid w:val="00A1129C"/>
    <w:rsid w:val="00A13270"/>
    <w:rsid w:val="00A13955"/>
    <w:rsid w:val="00A16CC2"/>
    <w:rsid w:val="00A22411"/>
    <w:rsid w:val="00A24B7B"/>
    <w:rsid w:val="00A25C15"/>
    <w:rsid w:val="00A261F2"/>
    <w:rsid w:val="00A27D38"/>
    <w:rsid w:val="00A319A2"/>
    <w:rsid w:val="00A32EF0"/>
    <w:rsid w:val="00A33AD1"/>
    <w:rsid w:val="00A34EAD"/>
    <w:rsid w:val="00A3561F"/>
    <w:rsid w:val="00A40D02"/>
    <w:rsid w:val="00A42D36"/>
    <w:rsid w:val="00A45D31"/>
    <w:rsid w:val="00A46EBE"/>
    <w:rsid w:val="00A4747C"/>
    <w:rsid w:val="00A50015"/>
    <w:rsid w:val="00A53EC6"/>
    <w:rsid w:val="00A5454B"/>
    <w:rsid w:val="00A54D77"/>
    <w:rsid w:val="00A55E6E"/>
    <w:rsid w:val="00A60C81"/>
    <w:rsid w:val="00A619A5"/>
    <w:rsid w:val="00A637B6"/>
    <w:rsid w:val="00A65CA2"/>
    <w:rsid w:val="00A75AB7"/>
    <w:rsid w:val="00A75E44"/>
    <w:rsid w:val="00A85514"/>
    <w:rsid w:val="00A87872"/>
    <w:rsid w:val="00A93B19"/>
    <w:rsid w:val="00A940C6"/>
    <w:rsid w:val="00A96A88"/>
    <w:rsid w:val="00AA0357"/>
    <w:rsid w:val="00AA5E56"/>
    <w:rsid w:val="00AA6038"/>
    <w:rsid w:val="00AA7802"/>
    <w:rsid w:val="00AB1029"/>
    <w:rsid w:val="00AB160B"/>
    <w:rsid w:val="00AB4078"/>
    <w:rsid w:val="00AB4F35"/>
    <w:rsid w:val="00AB6A3A"/>
    <w:rsid w:val="00AC1426"/>
    <w:rsid w:val="00AC7BE2"/>
    <w:rsid w:val="00AD13A6"/>
    <w:rsid w:val="00AD2D25"/>
    <w:rsid w:val="00AD3F33"/>
    <w:rsid w:val="00AD6B58"/>
    <w:rsid w:val="00AE0541"/>
    <w:rsid w:val="00AE0E85"/>
    <w:rsid w:val="00AE6A97"/>
    <w:rsid w:val="00AE7499"/>
    <w:rsid w:val="00AF11DC"/>
    <w:rsid w:val="00AF2021"/>
    <w:rsid w:val="00B011C1"/>
    <w:rsid w:val="00B02A86"/>
    <w:rsid w:val="00B02AAD"/>
    <w:rsid w:val="00B031E7"/>
    <w:rsid w:val="00B077D4"/>
    <w:rsid w:val="00B139CF"/>
    <w:rsid w:val="00B1495D"/>
    <w:rsid w:val="00B17C7D"/>
    <w:rsid w:val="00B20B9E"/>
    <w:rsid w:val="00B2412D"/>
    <w:rsid w:val="00B241CE"/>
    <w:rsid w:val="00B245C5"/>
    <w:rsid w:val="00B25C0C"/>
    <w:rsid w:val="00B31B27"/>
    <w:rsid w:val="00B3481A"/>
    <w:rsid w:val="00B45651"/>
    <w:rsid w:val="00B47459"/>
    <w:rsid w:val="00B508F7"/>
    <w:rsid w:val="00B5463E"/>
    <w:rsid w:val="00B5596A"/>
    <w:rsid w:val="00B5607B"/>
    <w:rsid w:val="00B60E86"/>
    <w:rsid w:val="00B62A63"/>
    <w:rsid w:val="00B62F5A"/>
    <w:rsid w:val="00B6662F"/>
    <w:rsid w:val="00B71335"/>
    <w:rsid w:val="00B76BD9"/>
    <w:rsid w:val="00B801DD"/>
    <w:rsid w:val="00B8384F"/>
    <w:rsid w:val="00B92596"/>
    <w:rsid w:val="00B926EE"/>
    <w:rsid w:val="00BA1510"/>
    <w:rsid w:val="00BA7228"/>
    <w:rsid w:val="00BB0132"/>
    <w:rsid w:val="00BB69F9"/>
    <w:rsid w:val="00BB7198"/>
    <w:rsid w:val="00BB7DC6"/>
    <w:rsid w:val="00BC4F5E"/>
    <w:rsid w:val="00BC7A57"/>
    <w:rsid w:val="00BD76A2"/>
    <w:rsid w:val="00BE2873"/>
    <w:rsid w:val="00BE3795"/>
    <w:rsid w:val="00BE6BA8"/>
    <w:rsid w:val="00BF0795"/>
    <w:rsid w:val="00BF4BD2"/>
    <w:rsid w:val="00BF61D5"/>
    <w:rsid w:val="00C00FBA"/>
    <w:rsid w:val="00C058BE"/>
    <w:rsid w:val="00C10AD4"/>
    <w:rsid w:val="00C12637"/>
    <w:rsid w:val="00C133EC"/>
    <w:rsid w:val="00C149FC"/>
    <w:rsid w:val="00C175E8"/>
    <w:rsid w:val="00C20B5D"/>
    <w:rsid w:val="00C21D75"/>
    <w:rsid w:val="00C22091"/>
    <w:rsid w:val="00C2292E"/>
    <w:rsid w:val="00C22D47"/>
    <w:rsid w:val="00C254DC"/>
    <w:rsid w:val="00C256D2"/>
    <w:rsid w:val="00C25FE9"/>
    <w:rsid w:val="00C2613B"/>
    <w:rsid w:val="00C3401A"/>
    <w:rsid w:val="00C42A15"/>
    <w:rsid w:val="00C46A5E"/>
    <w:rsid w:val="00C476FB"/>
    <w:rsid w:val="00C521EA"/>
    <w:rsid w:val="00C539BA"/>
    <w:rsid w:val="00C53F87"/>
    <w:rsid w:val="00C541DD"/>
    <w:rsid w:val="00C55C50"/>
    <w:rsid w:val="00C65726"/>
    <w:rsid w:val="00C7048D"/>
    <w:rsid w:val="00C70997"/>
    <w:rsid w:val="00C71C95"/>
    <w:rsid w:val="00C75A77"/>
    <w:rsid w:val="00C7641F"/>
    <w:rsid w:val="00C77D2F"/>
    <w:rsid w:val="00C84071"/>
    <w:rsid w:val="00C84475"/>
    <w:rsid w:val="00C84877"/>
    <w:rsid w:val="00C9046E"/>
    <w:rsid w:val="00C91742"/>
    <w:rsid w:val="00C91854"/>
    <w:rsid w:val="00C9193F"/>
    <w:rsid w:val="00C920EB"/>
    <w:rsid w:val="00C9461F"/>
    <w:rsid w:val="00C97B49"/>
    <w:rsid w:val="00CA149F"/>
    <w:rsid w:val="00CA2549"/>
    <w:rsid w:val="00CA2933"/>
    <w:rsid w:val="00CA37DD"/>
    <w:rsid w:val="00CA5A38"/>
    <w:rsid w:val="00CA634B"/>
    <w:rsid w:val="00CB0FC5"/>
    <w:rsid w:val="00CB16D7"/>
    <w:rsid w:val="00CB2B02"/>
    <w:rsid w:val="00CB4262"/>
    <w:rsid w:val="00CB72C6"/>
    <w:rsid w:val="00CC5D3C"/>
    <w:rsid w:val="00CD344C"/>
    <w:rsid w:val="00CE139F"/>
    <w:rsid w:val="00CE3F9C"/>
    <w:rsid w:val="00CE62B9"/>
    <w:rsid w:val="00CF7C84"/>
    <w:rsid w:val="00D1164B"/>
    <w:rsid w:val="00D11664"/>
    <w:rsid w:val="00D14AEF"/>
    <w:rsid w:val="00D230B3"/>
    <w:rsid w:val="00D25E16"/>
    <w:rsid w:val="00D25E85"/>
    <w:rsid w:val="00D314AD"/>
    <w:rsid w:val="00D3241E"/>
    <w:rsid w:val="00D3372D"/>
    <w:rsid w:val="00D367F0"/>
    <w:rsid w:val="00D41577"/>
    <w:rsid w:val="00D419B0"/>
    <w:rsid w:val="00D4286B"/>
    <w:rsid w:val="00D47223"/>
    <w:rsid w:val="00D50AEA"/>
    <w:rsid w:val="00D50F81"/>
    <w:rsid w:val="00D514D0"/>
    <w:rsid w:val="00D57B3B"/>
    <w:rsid w:val="00D600FE"/>
    <w:rsid w:val="00D6168C"/>
    <w:rsid w:val="00D61970"/>
    <w:rsid w:val="00D63F9B"/>
    <w:rsid w:val="00D65914"/>
    <w:rsid w:val="00D66F8C"/>
    <w:rsid w:val="00D7243F"/>
    <w:rsid w:val="00D732F4"/>
    <w:rsid w:val="00D87493"/>
    <w:rsid w:val="00D924F9"/>
    <w:rsid w:val="00DA03C5"/>
    <w:rsid w:val="00DA2768"/>
    <w:rsid w:val="00DA2D4C"/>
    <w:rsid w:val="00DA5FD2"/>
    <w:rsid w:val="00DA6267"/>
    <w:rsid w:val="00DA7D38"/>
    <w:rsid w:val="00DB2320"/>
    <w:rsid w:val="00DB2F2B"/>
    <w:rsid w:val="00DB5C81"/>
    <w:rsid w:val="00DB6E3F"/>
    <w:rsid w:val="00DB70F1"/>
    <w:rsid w:val="00DB7238"/>
    <w:rsid w:val="00DB754E"/>
    <w:rsid w:val="00DC0BF6"/>
    <w:rsid w:val="00DC5855"/>
    <w:rsid w:val="00DC7799"/>
    <w:rsid w:val="00DD1556"/>
    <w:rsid w:val="00DD275F"/>
    <w:rsid w:val="00DD31E7"/>
    <w:rsid w:val="00DD323E"/>
    <w:rsid w:val="00DD4D45"/>
    <w:rsid w:val="00DD6947"/>
    <w:rsid w:val="00DD7C1A"/>
    <w:rsid w:val="00DE0219"/>
    <w:rsid w:val="00DE2F7E"/>
    <w:rsid w:val="00DF3747"/>
    <w:rsid w:val="00DF4764"/>
    <w:rsid w:val="00DF4DA6"/>
    <w:rsid w:val="00DF6A7F"/>
    <w:rsid w:val="00E012EC"/>
    <w:rsid w:val="00E04D5D"/>
    <w:rsid w:val="00E11360"/>
    <w:rsid w:val="00E1240E"/>
    <w:rsid w:val="00E12F31"/>
    <w:rsid w:val="00E147BA"/>
    <w:rsid w:val="00E14A25"/>
    <w:rsid w:val="00E21FC0"/>
    <w:rsid w:val="00E254B3"/>
    <w:rsid w:val="00E258ED"/>
    <w:rsid w:val="00E27C88"/>
    <w:rsid w:val="00E30CE8"/>
    <w:rsid w:val="00E32A7A"/>
    <w:rsid w:val="00E34577"/>
    <w:rsid w:val="00E356F7"/>
    <w:rsid w:val="00E37F1A"/>
    <w:rsid w:val="00E4072B"/>
    <w:rsid w:val="00E43E20"/>
    <w:rsid w:val="00E44501"/>
    <w:rsid w:val="00E447E3"/>
    <w:rsid w:val="00E45924"/>
    <w:rsid w:val="00E459D9"/>
    <w:rsid w:val="00E467B5"/>
    <w:rsid w:val="00E474D6"/>
    <w:rsid w:val="00E50A53"/>
    <w:rsid w:val="00E5576F"/>
    <w:rsid w:val="00E55BCC"/>
    <w:rsid w:val="00E62FD1"/>
    <w:rsid w:val="00E74BAF"/>
    <w:rsid w:val="00E77CD2"/>
    <w:rsid w:val="00E77E12"/>
    <w:rsid w:val="00E80FBB"/>
    <w:rsid w:val="00E82518"/>
    <w:rsid w:val="00E82891"/>
    <w:rsid w:val="00E869C8"/>
    <w:rsid w:val="00E97F67"/>
    <w:rsid w:val="00EA07E3"/>
    <w:rsid w:val="00EA35BC"/>
    <w:rsid w:val="00EA38B1"/>
    <w:rsid w:val="00EB5F0A"/>
    <w:rsid w:val="00EB624C"/>
    <w:rsid w:val="00EB74CB"/>
    <w:rsid w:val="00EB7CD4"/>
    <w:rsid w:val="00EC58FD"/>
    <w:rsid w:val="00EC6DE9"/>
    <w:rsid w:val="00ED4A85"/>
    <w:rsid w:val="00ED6410"/>
    <w:rsid w:val="00ED6AD4"/>
    <w:rsid w:val="00EE645D"/>
    <w:rsid w:val="00EE69BC"/>
    <w:rsid w:val="00EF2830"/>
    <w:rsid w:val="00EF3B68"/>
    <w:rsid w:val="00EF61A7"/>
    <w:rsid w:val="00F027D9"/>
    <w:rsid w:val="00F0388D"/>
    <w:rsid w:val="00F0412C"/>
    <w:rsid w:val="00F04FC4"/>
    <w:rsid w:val="00F0609F"/>
    <w:rsid w:val="00F066D3"/>
    <w:rsid w:val="00F1351B"/>
    <w:rsid w:val="00F15D7B"/>
    <w:rsid w:val="00F2121E"/>
    <w:rsid w:val="00F232EF"/>
    <w:rsid w:val="00F27763"/>
    <w:rsid w:val="00F30412"/>
    <w:rsid w:val="00F41AB0"/>
    <w:rsid w:val="00F426C2"/>
    <w:rsid w:val="00F44E8A"/>
    <w:rsid w:val="00F510C0"/>
    <w:rsid w:val="00F61231"/>
    <w:rsid w:val="00F617CE"/>
    <w:rsid w:val="00F74520"/>
    <w:rsid w:val="00F76432"/>
    <w:rsid w:val="00F82555"/>
    <w:rsid w:val="00F84751"/>
    <w:rsid w:val="00F84C92"/>
    <w:rsid w:val="00F9074C"/>
    <w:rsid w:val="00F90B7A"/>
    <w:rsid w:val="00F914A9"/>
    <w:rsid w:val="00F915A8"/>
    <w:rsid w:val="00F94E42"/>
    <w:rsid w:val="00F96698"/>
    <w:rsid w:val="00F96DF5"/>
    <w:rsid w:val="00F97906"/>
    <w:rsid w:val="00FA2973"/>
    <w:rsid w:val="00FA452C"/>
    <w:rsid w:val="00FB0652"/>
    <w:rsid w:val="00FB0F2B"/>
    <w:rsid w:val="00FB3268"/>
    <w:rsid w:val="00FB38ED"/>
    <w:rsid w:val="00FB6769"/>
    <w:rsid w:val="00FB6B9A"/>
    <w:rsid w:val="00FB7EDB"/>
    <w:rsid w:val="00FC02B8"/>
    <w:rsid w:val="00FC1163"/>
    <w:rsid w:val="00FC1186"/>
    <w:rsid w:val="00FC1F5F"/>
    <w:rsid w:val="00FC4A25"/>
    <w:rsid w:val="00FE01A7"/>
    <w:rsid w:val="00FE5DAB"/>
    <w:rsid w:val="00FF0772"/>
    <w:rsid w:val="00FF11C9"/>
    <w:rsid w:val="00FF455F"/>
    <w:rsid w:val="12021900"/>
    <w:rsid w:val="4456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D3FF8"/>
  <w15:docId w15:val="{DE826034-9377-4B8D-AAD1-F4D9E48B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0445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5A1000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"/>
    <w:qFormat/>
    <w:rsid w:val="005A1000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qFormat/>
    <w:rsid w:val="005A1000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berschrift4">
    <w:name w:val="heading 4"/>
    <w:basedOn w:val="berschrift3"/>
    <w:next w:val="Textkrper"/>
    <w:qFormat/>
    <w:rsid w:val="005A1000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Standard"/>
    <w:next w:val="Standard"/>
    <w:qFormat/>
    <w:rsid w:val="005A1000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5A100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rsid w:val="005A1000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A100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5A100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5A1000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Kopfzeile">
    <w:name w:val="header"/>
    <w:basedOn w:val="Standard"/>
    <w:rsid w:val="005A1000"/>
    <w:pPr>
      <w:tabs>
        <w:tab w:val="center" w:pos="5103"/>
        <w:tab w:val="right" w:pos="9639"/>
      </w:tabs>
      <w:jc w:val="center"/>
    </w:pPr>
  </w:style>
  <w:style w:type="paragraph" w:styleId="Fuzeile">
    <w:name w:val="footer"/>
    <w:basedOn w:val="Standard"/>
    <w:rsid w:val="005A1000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Verzeichnis1">
    <w:name w:val="toc 1"/>
    <w:basedOn w:val="Textkrper"/>
    <w:next w:val="Textkrper"/>
    <w:autoRedefine/>
    <w:uiPriority w:val="39"/>
    <w:rsid w:val="005A1000"/>
    <w:pPr>
      <w:tabs>
        <w:tab w:val="clear" w:pos="9921"/>
        <w:tab w:val="left" w:pos="1701"/>
        <w:tab w:val="right" w:pos="9923"/>
      </w:tabs>
      <w:spacing w:before="120" w:after="20"/>
      <w:ind w:left="0"/>
    </w:pPr>
    <w:rPr>
      <w:noProof/>
      <w:szCs w:val="28"/>
    </w:rPr>
  </w:style>
  <w:style w:type="paragraph" w:styleId="Liste">
    <w:name w:val="List"/>
    <w:basedOn w:val="Standard"/>
    <w:rsid w:val="005A100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Textkrper"/>
    <w:rsid w:val="005A1000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Textkrper"/>
    <w:next w:val="Textkrper"/>
    <w:rsid w:val="005A1000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Textkrper"/>
    <w:rsid w:val="005A1000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Verzeichnis2">
    <w:name w:val="toc 2"/>
    <w:basedOn w:val="Standard"/>
    <w:next w:val="Standard"/>
    <w:autoRedefine/>
    <w:uiPriority w:val="39"/>
    <w:rsid w:val="005A1000"/>
    <w:pPr>
      <w:tabs>
        <w:tab w:val="left" w:pos="1701"/>
        <w:tab w:val="right" w:pos="9923"/>
      </w:tabs>
      <w:spacing w:after="20"/>
    </w:pPr>
    <w:rPr>
      <w:noProof/>
      <w:sz w:val="24"/>
    </w:rPr>
  </w:style>
  <w:style w:type="paragraph" w:styleId="Verzeichnis3">
    <w:name w:val="toc 3"/>
    <w:basedOn w:val="Verzeichnis2"/>
    <w:next w:val="Textkrper"/>
    <w:autoRedefine/>
    <w:semiHidden/>
    <w:rsid w:val="005A1000"/>
  </w:style>
  <w:style w:type="paragraph" w:styleId="Verzeichnis4">
    <w:name w:val="toc 4"/>
    <w:basedOn w:val="Standard"/>
    <w:next w:val="Standard"/>
    <w:autoRedefine/>
    <w:semiHidden/>
    <w:rsid w:val="005A1000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Verzeichnis5">
    <w:name w:val="toc 5"/>
    <w:basedOn w:val="Standard"/>
    <w:next w:val="Standard"/>
    <w:autoRedefine/>
    <w:semiHidden/>
    <w:rsid w:val="005A100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5A100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5A100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5A100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5A1000"/>
    <w:pPr>
      <w:ind w:left="1600"/>
    </w:pPr>
  </w:style>
  <w:style w:type="paragraph" w:customStyle="1" w:styleId="FragenZiele">
    <w:name w:val="Fragen / Ziele"/>
    <w:basedOn w:val="Textkrper"/>
    <w:rsid w:val="005A1000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Textkrper"/>
    <w:next w:val="Bild"/>
    <w:rsid w:val="005A1000"/>
    <w:pPr>
      <w:keepNext/>
    </w:pPr>
  </w:style>
  <w:style w:type="paragraph" w:styleId="Abbildungsverzeichnis">
    <w:name w:val="table of figures"/>
    <w:basedOn w:val="Textkrper"/>
    <w:next w:val="Tabelle"/>
    <w:semiHidden/>
    <w:rsid w:val="005A1000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5A1000"/>
    <w:pPr>
      <w:tabs>
        <w:tab w:val="clear" w:pos="2268"/>
        <w:tab w:val="num" w:pos="2552"/>
      </w:tabs>
      <w:ind w:left="2552"/>
    </w:pPr>
  </w:style>
  <w:style w:type="paragraph" w:customStyle="1" w:styleId="Liste30">
    <w:name w:val="Liste3"/>
    <w:basedOn w:val="Liste"/>
    <w:rsid w:val="005A1000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Standard"/>
    <w:next w:val="Textkrper"/>
    <w:rsid w:val="005A1000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Textkrper"/>
    <w:rsid w:val="005A1000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e2">
    <w:name w:val="List 2"/>
    <w:basedOn w:val="Liste"/>
    <w:rsid w:val="005A1000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Textkrper"/>
    <w:rsid w:val="005A1000"/>
    <w:pPr>
      <w:ind w:left="0"/>
    </w:pPr>
    <w:rPr>
      <w:rFonts w:ascii="Courier New" w:hAnsi="Courier New"/>
      <w:szCs w:val="20"/>
      <w:lang w:val="en-US"/>
    </w:rPr>
  </w:style>
  <w:style w:type="paragraph" w:styleId="Titel">
    <w:name w:val="Title"/>
    <w:basedOn w:val="Standard"/>
    <w:qFormat/>
    <w:rsid w:val="005A1000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Standard"/>
    <w:next w:val="Standard"/>
    <w:rsid w:val="005A1000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5A1000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5A1000"/>
    <w:rPr>
      <w:vanish/>
      <w:shd w:val="clear" w:color="auto" w:fill="CCFFCC"/>
    </w:rPr>
  </w:style>
  <w:style w:type="paragraph" w:styleId="Liste3">
    <w:name w:val="List 3"/>
    <w:basedOn w:val="Liste"/>
    <w:rsid w:val="005A1000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e5">
    <w:name w:val="List 5"/>
    <w:basedOn w:val="Liste4"/>
    <w:rsid w:val="005A1000"/>
    <w:pPr>
      <w:numPr>
        <w:numId w:val="4"/>
      </w:numPr>
      <w:spacing w:before="60" w:after="60"/>
    </w:pPr>
    <w:rPr>
      <w:sz w:val="24"/>
      <w:lang w:val="de-DE"/>
    </w:rPr>
  </w:style>
  <w:style w:type="paragraph" w:styleId="Liste4">
    <w:name w:val="List 4"/>
    <w:basedOn w:val="Standard"/>
    <w:rsid w:val="005A1000"/>
    <w:pPr>
      <w:ind w:left="1132" w:hanging="283"/>
    </w:pPr>
  </w:style>
  <w:style w:type="character" w:styleId="Hyperlink">
    <w:name w:val="Hyperlink"/>
    <w:uiPriority w:val="99"/>
    <w:unhideWhenUsed/>
    <w:rsid w:val="005A100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00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A1000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5A1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uchtitel">
    <w:name w:val="Book Title"/>
    <w:uiPriority w:val="33"/>
    <w:qFormat/>
    <w:rsid w:val="005A1000"/>
    <w:rPr>
      <w:b/>
      <w:bCs/>
      <w:smallCaps/>
      <w:spacing w:val="5"/>
    </w:rPr>
  </w:style>
  <w:style w:type="character" w:styleId="BesuchterLink">
    <w:name w:val="FollowedHyperlink"/>
    <w:uiPriority w:val="99"/>
    <w:semiHidden/>
    <w:unhideWhenUsed/>
    <w:rsid w:val="005A1000"/>
    <w:rPr>
      <w:color w:val="800080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000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customStyle="1" w:styleId="post-meta-infos">
    <w:name w:val="post-meta-infos"/>
    <w:basedOn w:val="Absatz-Standardschriftart"/>
    <w:rsid w:val="001A42AA"/>
  </w:style>
  <w:style w:type="character" w:customStyle="1" w:styleId="text-sep">
    <w:name w:val="text-sep"/>
    <w:basedOn w:val="Absatz-Standardschriftart"/>
    <w:rsid w:val="001A42AA"/>
  </w:style>
  <w:style w:type="character" w:customStyle="1" w:styleId="comment-container">
    <w:name w:val="comment-container"/>
    <w:basedOn w:val="Absatz-Standardschriftart"/>
    <w:rsid w:val="001A42AA"/>
  </w:style>
  <w:style w:type="character" w:customStyle="1" w:styleId="blog-categories">
    <w:name w:val="blog-categories"/>
    <w:basedOn w:val="Absatz-Standardschriftart"/>
    <w:rsid w:val="001A42AA"/>
  </w:style>
  <w:style w:type="character" w:customStyle="1" w:styleId="blog-author">
    <w:name w:val="blog-author"/>
    <w:basedOn w:val="Absatz-Standardschriftart"/>
    <w:rsid w:val="001A42AA"/>
  </w:style>
  <w:style w:type="character" w:customStyle="1" w:styleId="fn">
    <w:name w:val="fn"/>
    <w:basedOn w:val="Absatz-Standardschriftart"/>
    <w:rsid w:val="001A42AA"/>
  </w:style>
  <w:style w:type="paragraph" w:styleId="StandardWeb">
    <w:name w:val="Normal (Web)"/>
    <w:basedOn w:val="Standard"/>
    <w:uiPriority w:val="99"/>
    <w:unhideWhenUsed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blog-tags">
    <w:name w:val="blog-tags"/>
    <w:basedOn w:val="Absatz-Standardschriftart"/>
    <w:rsid w:val="001A42AA"/>
  </w:style>
  <w:style w:type="character" w:styleId="Fett">
    <w:name w:val="Strong"/>
    <w:basedOn w:val="Absatz-Standardschriftart"/>
    <w:uiPriority w:val="22"/>
    <w:qFormat/>
    <w:rsid w:val="001A42AA"/>
    <w:rPr>
      <w:b/>
      <w:bCs/>
    </w:rPr>
  </w:style>
  <w:style w:type="character" w:customStyle="1" w:styleId="comment-count">
    <w:name w:val="comment-count"/>
    <w:basedOn w:val="Absatz-Standardschriftart"/>
    <w:rsid w:val="001A42AA"/>
  </w:style>
  <w:style w:type="character" w:customStyle="1" w:styleId="comment-text">
    <w:name w:val="comment-text"/>
    <w:basedOn w:val="Absatz-Standardschriftart"/>
    <w:rsid w:val="001A42AA"/>
  </w:style>
  <w:style w:type="character" w:customStyle="1" w:styleId="minitext">
    <w:name w:val="minitext"/>
    <w:basedOn w:val="Absatz-Standardschriftart"/>
    <w:rsid w:val="001A42AA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1A42AA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1A42AA"/>
    <w:rPr>
      <w:rFonts w:ascii="Arial" w:hAnsi="Arial" w:cs="Arial"/>
      <w:vanish/>
      <w:sz w:val="16"/>
      <w:szCs w:val="16"/>
    </w:rPr>
  </w:style>
  <w:style w:type="paragraph" w:customStyle="1" w:styleId="comment-form-comment">
    <w:name w:val="comment-form-comment"/>
    <w:basedOn w:val="Standard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author">
    <w:name w:val="comment-form-author"/>
    <w:basedOn w:val="Standard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required">
    <w:name w:val="required"/>
    <w:basedOn w:val="Absatz-Standardschriftart"/>
    <w:rsid w:val="001A42AA"/>
  </w:style>
  <w:style w:type="paragraph" w:customStyle="1" w:styleId="comment-form-email">
    <w:name w:val="comment-form-email"/>
    <w:basedOn w:val="Standard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url">
    <w:name w:val="comment-form-url"/>
    <w:basedOn w:val="Standard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1A42AA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1A42AA"/>
    <w:rPr>
      <w:rFonts w:ascii="Arial" w:hAnsi="Arial" w:cs="Arial"/>
      <w:vanish/>
      <w:sz w:val="16"/>
      <w:szCs w:val="16"/>
    </w:rPr>
  </w:style>
  <w:style w:type="character" w:customStyle="1" w:styleId="news-time">
    <w:name w:val="news-time"/>
    <w:basedOn w:val="Absatz-Standardschriftart"/>
    <w:rsid w:val="001A42AA"/>
  </w:style>
  <w:style w:type="paragraph" w:styleId="Beschriftung">
    <w:name w:val="caption"/>
    <w:basedOn w:val="Standard"/>
    <w:next w:val="Standard"/>
    <w:qFormat/>
    <w:rsid w:val="003A3128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6B42"/>
    <w:rPr>
      <w:rFonts w:ascii="Courier New" w:hAnsi="Courier New" w:cs="Courier New"/>
    </w:rPr>
  </w:style>
  <w:style w:type="character" w:styleId="Hervorhebung">
    <w:name w:val="Emphasis"/>
    <w:basedOn w:val="Absatz-Standardschriftart"/>
    <w:uiPriority w:val="20"/>
    <w:qFormat/>
    <w:rsid w:val="004A066C"/>
    <w:rPr>
      <w:i/>
      <w:iCs/>
    </w:rPr>
  </w:style>
  <w:style w:type="character" w:customStyle="1" w:styleId="submitted">
    <w:name w:val="submitted"/>
    <w:basedOn w:val="Absatz-Standardschriftart"/>
    <w:rsid w:val="004A066C"/>
  </w:style>
  <w:style w:type="character" w:customStyle="1" w:styleId="vocab-name">
    <w:name w:val="vocab-name"/>
    <w:basedOn w:val="Absatz-Standardschriftart"/>
    <w:rsid w:val="004A066C"/>
  </w:style>
  <w:style w:type="character" w:customStyle="1" w:styleId="vocab-list">
    <w:name w:val="vocab-list"/>
    <w:basedOn w:val="Absatz-Standardschriftart"/>
    <w:rsid w:val="004A066C"/>
  </w:style>
  <w:style w:type="paragraph" w:customStyle="1" w:styleId="picture">
    <w:name w:val="picture"/>
    <w:basedOn w:val="Standard"/>
    <w:rsid w:val="004A066C"/>
    <w:pPr>
      <w:spacing w:before="240" w:after="240"/>
    </w:pPr>
    <w:rPr>
      <w:rFonts w:ascii="Times New Roman" w:hAnsi="Times New Roman"/>
      <w:sz w:val="24"/>
      <w:lang w:eastAsia="de-CH"/>
    </w:rPr>
  </w:style>
  <w:style w:type="paragraph" w:customStyle="1" w:styleId="wp-caption-text">
    <w:name w:val="wp-caption-text"/>
    <w:basedOn w:val="Standard"/>
    <w:rsid w:val="00126A17"/>
    <w:pPr>
      <w:jc w:val="center"/>
    </w:pPr>
    <w:rPr>
      <w:rFonts w:ascii="Georgia" w:hAnsi="Georgia"/>
      <w:i/>
      <w:iCs/>
      <w:sz w:val="17"/>
      <w:szCs w:val="17"/>
      <w:lang w:eastAsia="de-CH"/>
    </w:rPr>
  </w:style>
  <w:style w:type="character" w:customStyle="1" w:styleId="blog-categories4">
    <w:name w:val="blog-categories4"/>
    <w:basedOn w:val="Absatz-Standardschriftart"/>
    <w:rsid w:val="00126A17"/>
  </w:style>
  <w:style w:type="character" w:customStyle="1" w:styleId="time">
    <w:name w:val="time"/>
    <w:basedOn w:val="Absatz-Standardschriftart"/>
    <w:rsid w:val="00C77D2F"/>
  </w:style>
  <w:style w:type="paragraph" w:customStyle="1" w:styleId="text-small">
    <w:name w:val="text-small"/>
    <w:basedOn w:val="Standard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text">
    <w:name w:val="text"/>
    <w:basedOn w:val="Standard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ph">
    <w:name w:val="ph"/>
    <w:basedOn w:val="Absatz-Standardschriftart"/>
    <w:rsid w:val="00217B4B"/>
  </w:style>
  <w:style w:type="paragraph" w:customStyle="1" w:styleId="p">
    <w:name w:val="p"/>
    <w:basedOn w:val="Standard"/>
    <w:rsid w:val="00217B4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Definition">
    <w:name w:val="HTML Definition"/>
    <w:basedOn w:val="Absatz-Standardschriftart"/>
    <w:uiPriority w:val="99"/>
    <w:semiHidden/>
    <w:unhideWhenUsed/>
    <w:rsid w:val="00217B4B"/>
    <w:rPr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217B4B"/>
    <w:rPr>
      <w:rFonts w:ascii="Courier New" w:eastAsia="Times New Roman" w:hAnsi="Courier New" w:cs="Courier New"/>
    </w:rPr>
  </w:style>
  <w:style w:type="character" w:styleId="HTMLTastatur">
    <w:name w:val="HTML Keyboard"/>
    <w:basedOn w:val="Absatz-Standardschriftart"/>
    <w:uiPriority w:val="99"/>
    <w:semiHidden/>
    <w:unhideWhenUsed/>
    <w:rsid w:val="00217B4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bsatz-Standardschriftart"/>
    <w:rsid w:val="00217B4B"/>
  </w:style>
  <w:style w:type="character" w:customStyle="1" w:styleId="th-text">
    <w:name w:val="th-text"/>
    <w:basedOn w:val="Absatz-Standardschriftart"/>
    <w:rsid w:val="00217B4B"/>
  </w:style>
  <w:style w:type="character" w:customStyle="1" w:styleId="expandercomparator">
    <w:name w:val="expandercomparator"/>
    <w:basedOn w:val="Absatz-Standardschriftart"/>
    <w:rsid w:val="00F94E42"/>
  </w:style>
  <w:style w:type="character" w:customStyle="1" w:styleId="context-menu">
    <w:name w:val="context-menu"/>
    <w:basedOn w:val="Absatz-Standardschriftart"/>
    <w:rsid w:val="00F94E42"/>
  </w:style>
  <w:style w:type="paragraph" w:customStyle="1" w:styleId="jxgbox-float-text">
    <w:name w:val="jxgbox-float-text"/>
    <w:basedOn w:val="Standard"/>
    <w:rsid w:val="00DB7238"/>
    <w:pPr>
      <w:spacing w:before="480" w:after="240"/>
    </w:pPr>
    <w:rPr>
      <w:rFonts w:ascii="Times New Roman" w:hAnsi="Times New Roman"/>
      <w:sz w:val="24"/>
      <w:lang w:eastAsia="de-CH"/>
    </w:rPr>
  </w:style>
  <w:style w:type="character" w:customStyle="1" w:styleId="mjx-char2">
    <w:name w:val="mjx-char2"/>
    <w:basedOn w:val="Absatz-Standardschriftart"/>
    <w:rsid w:val="00DB7238"/>
    <w:rPr>
      <w:vanish w:val="0"/>
      <w:webHidden w:val="0"/>
      <w:specVanish w:val="0"/>
    </w:rPr>
  </w:style>
  <w:style w:type="character" w:customStyle="1" w:styleId="mjxassistivemathml">
    <w:name w:val="mjx_assistive_mathml"/>
    <w:basedOn w:val="Absatz-Standardschriftart"/>
    <w:rsid w:val="00DB7238"/>
  </w:style>
  <w:style w:type="paragraph" w:styleId="Textkrper2">
    <w:name w:val="Body Text 2"/>
    <w:basedOn w:val="Standard"/>
    <w:link w:val="Textkrper2Zchn"/>
    <w:uiPriority w:val="99"/>
    <w:unhideWhenUsed/>
    <w:rsid w:val="003A24A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3A24AD"/>
    <w:rPr>
      <w:rFonts w:ascii="Arial" w:hAnsi="Arial"/>
      <w:sz w:val="22"/>
      <w:szCs w:val="24"/>
      <w:lang w:eastAsia="de-DE"/>
    </w:rPr>
  </w:style>
  <w:style w:type="character" w:styleId="Seitenzahl">
    <w:name w:val="page number"/>
    <w:basedOn w:val="Absatz-Standardschriftart"/>
    <w:rsid w:val="008073BC"/>
  </w:style>
  <w:style w:type="paragraph" w:styleId="Listenabsatz">
    <w:name w:val="List Paragraph"/>
    <w:basedOn w:val="Standard"/>
    <w:uiPriority w:val="34"/>
    <w:qFormat/>
    <w:rsid w:val="00DD31E7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0D0445"/>
    <w:rPr>
      <w:rFonts w:ascii="Arial Narrow" w:hAnsi="Arial Narrow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D0445"/>
    <w:rPr>
      <w:rFonts w:ascii="Arial Narrow" w:hAnsi="Arial Narrow"/>
      <w:lang w:eastAsia="de-DE"/>
    </w:rPr>
  </w:style>
  <w:style w:type="character" w:styleId="Funotenzeichen">
    <w:name w:val="footnote reference"/>
    <w:rsid w:val="00422A24"/>
    <w:rPr>
      <w:vertAlign w:val="superscript"/>
    </w:rPr>
  </w:style>
  <w:style w:type="character" w:customStyle="1" w:styleId="TextkrperZchn">
    <w:name w:val="Textkörper Zchn"/>
    <w:basedOn w:val="Absatz-Standardschriftart"/>
    <w:link w:val="Textkrper"/>
    <w:rsid w:val="000D0445"/>
    <w:rPr>
      <w:rFonts w:ascii="Arial" w:hAnsi="Arial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9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262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166">
              <w:blockQuote w:val="1"/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35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1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1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1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87">
              <w:marLeft w:val="0"/>
              <w:marRight w:val="0"/>
              <w:marTop w:val="0"/>
              <w:marBottom w:val="240"/>
              <w:divBdr>
                <w:top w:val="single" w:sz="6" w:space="12" w:color="A6A6A6"/>
                <w:left w:val="single" w:sz="6" w:space="12" w:color="A6A6A6"/>
                <w:bottom w:val="single" w:sz="6" w:space="12" w:color="A6A6A6"/>
                <w:right w:val="single" w:sz="6" w:space="12" w:color="A6A6A6"/>
              </w:divBdr>
            </w:div>
            <w:div w:id="336156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773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1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31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720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335">
          <w:marLeft w:val="0"/>
          <w:marRight w:val="0"/>
          <w:marTop w:val="375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72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6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3282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29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1021928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6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61008935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480269139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86116452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73126070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1939150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40548938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772879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77655565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7785052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3667003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55831590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973841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86798269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79929823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9253812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61267">
      <w:bodyDiv w:val="1"/>
      <w:marLeft w:val="0"/>
      <w:marRight w:val="0"/>
      <w:marTop w:val="0"/>
      <w:marBottom w:val="0"/>
      <w:divBdr>
        <w:top w:val="single" w:sz="24" w:space="0" w:color="0060B2"/>
        <w:left w:val="none" w:sz="0" w:space="0" w:color="auto"/>
        <w:bottom w:val="none" w:sz="0" w:space="0" w:color="auto"/>
        <w:right w:val="none" w:sz="0" w:space="0" w:color="auto"/>
      </w:divBdr>
      <w:divsChild>
        <w:div w:id="53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104">
              <w:marLeft w:val="4"/>
              <w:marRight w:val="4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13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9663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610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830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5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  <w:div w:id="2046323277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8116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016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093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24598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98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4595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1499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19287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890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98370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8224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807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9409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3216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497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75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060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ier\AppData\Local\Temp\Temp1_000_Dokumenten-Vorlage-2015-04-02.zip\000_Dokumenten-Vorlage\Dokumenten-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ACD06E-8B31-497C-B40B-EABFAD75B9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D9F880-F974-4F84-B337-DCA4350B85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A9ECDF-76C4-4194-A40A-CBBA96A818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3A9702-C0DC-4887-B753-C98A554E5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Dokumenten-Vorlage.dotx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>Gewerblich Industrielle Berufsschule Zug (GIBZ)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104: Datenmodell implementieren</dc:title>
  <dc:subject>Bibliothek: ERD erstellen und in Access umsetzen</dc:subject>
  <dc:creator>Rolf Maier Caflisch</dc:creator>
  <cp:keywords>Modul 104: Datenmodell implementieren</cp:keywords>
  <dc:description>Version 2 / im November 2020</dc:description>
  <cp:lastModifiedBy>Enea Krähenbühl</cp:lastModifiedBy>
  <cp:revision>28</cp:revision>
  <cp:lastPrinted>2020-11-18T07:33:00Z</cp:lastPrinted>
  <dcterms:created xsi:type="dcterms:W3CDTF">2020-10-21T11:56:00Z</dcterms:created>
  <dcterms:modified xsi:type="dcterms:W3CDTF">2021-12-03T07:58:00Z</dcterms:modified>
  <cp:category>Bibliothek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