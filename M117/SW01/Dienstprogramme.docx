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56CCE" w14:textId="77777777" w:rsidR="000B0794" w:rsidRDefault="000B0794" w:rsidP="000B0794">
      <w:pPr>
        <w:rPr>
          <w:lang w:val="de-CH"/>
        </w:rPr>
      </w:pPr>
      <w:bookmarkStart w:id="0" w:name="_Toc512854271"/>
      <w:bookmarkStart w:id="1" w:name="OLE_LINK14"/>
      <w:bookmarkStart w:id="2" w:name="OLE_LINK17"/>
    </w:p>
    <w:p w14:paraId="58FB95CE" w14:textId="19E880B4" w:rsidR="003D55D4" w:rsidRPr="008E0AEF" w:rsidRDefault="003D55D4" w:rsidP="000B0794">
      <w:pPr>
        <w:rPr>
          <w:b/>
          <w:bCs/>
          <w:sz w:val="36"/>
          <w:szCs w:val="36"/>
          <w:lang w:val="de-CH"/>
        </w:rPr>
      </w:pPr>
      <w:r w:rsidRPr="008E0AEF">
        <w:rPr>
          <w:b/>
          <w:bCs/>
          <w:sz w:val="36"/>
          <w:szCs w:val="36"/>
          <w:lang w:val="de-CH"/>
        </w:rPr>
        <w:t>Auftrag: Dienstprogramme</w:t>
      </w:r>
      <w:bookmarkEnd w:id="0"/>
    </w:p>
    <w:p w14:paraId="46AEEDAE" w14:textId="77777777" w:rsidR="003D55D4" w:rsidRDefault="003D55D4" w:rsidP="003D55D4">
      <w:pPr>
        <w:rPr>
          <w:lang w:val="de-CH"/>
        </w:rPr>
      </w:pPr>
    </w:p>
    <w:p w14:paraId="3FE110FD" w14:textId="77777777" w:rsidR="003D55D4" w:rsidRPr="00505D05" w:rsidRDefault="003D55D4" w:rsidP="003D55D4">
      <w:pPr>
        <w:rPr>
          <w:b/>
          <w:lang w:val="de-CH"/>
        </w:rPr>
      </w:pPr>
      <w:r w:rsidRPr="00505D05">
        <w:rPr>
          <w:b/>
          <w:lang w:val="de-CH"/>
        </w:rPr>
        <w:t>Ziel</w:t>
      </w:r>
    </w:p>
    <w:p w14:paraId="38559F84" w14:textId="77777777" w:rsidR="003D55D4" w:rsidRDefault="003D55D4" w:rsidP="003D55D4">
      <w:pPr>
        <w:rPr>
          <w:lang w:val="de-CH"/>
        </w:rPr>
      </w:pPr>
    </w:p>
    <w:p w14:paraId="47D54A1E" w14:textId="77777777" w:rsidR="003D55D4" w:rsidRDefault="003D55D4" w:rsidP="003D55D4">
      <w:pPr>
        <w:rPr>
          <w:lang w:val="de-CH"/>
        </w:rPr>
      </w:pPr>
      <w:r>
        <w:rPr>
          <w:lang w:val="de-CH"/>
        </w:rPr>
        <w:t>Sie kennen Werkzeuge zur Fehleranalyse und (-behebung) und wissen, bei welchen Symptomen welche Werkzeuge eingesetzt werden.</w:t>
      </w:r>
    </w:p>
    <w:p w14:paraId="5C893F75" w14:textId="77777777" w:rsidR="003D55D4" w:rsidRDefault="003D55D4" w:rsidP="003D55D4">
      <w:pPr>
        <w:rPr>
          <w:lang w:val="de-CH"/>
        </w:rPr>
      </w:pPr>
    </w:p>
    <w:p w14:paraId="18544E30" w14:textId="77777777" w:rsidR="003D55D4" w:rsidRDefault="003D55D4" w:rsidP="003D55D4">
      <w:pPr>
        <w:rPr>
          <w:b/>
          <w:lang w:val="de-CH"/>
        </w:rPr>
      </w:pPr>
      <w:r w:rsidRPr="00505D05">
        <w:rPr>
          <w:b/>
          <w:lang w:val="de-CH"/>
        </w:rPr>
        <w:t>Aufgabe</w:t>
      </w:r>
    </w:p>
    <w:p w14:paraId="75484361" w14:textId="77777777" w:rsidR="005A07EC" w:rsidRDefault="005A07EC" w:rsidP="000D05E0">
      <w:pPr>
        <w:rPr>
          <w:lang w:val="de-CH"/>
        </w:rPr>
      </w:pPr>
    </w:p>
    <w:p w14:paraId="704DC610" w14:textId="77777777" w:rsidR="003D55D4" w:rsidRDefault="003D55D4" w:rsidP="000D05E0">
      <w:pPr>
        <w:rPr>
          <w:lang w:val="de-CH"/>
        </w:rPr>
      </w:pPr>
      <w:r>
        <w:rPr>
          <w:lang w:val="de-CH"/>
        </w:rPr>
        <w:t>Bei der Installation von TCP/IP Netzwerken werden auch einige Dienstprogramme installiert, die für Netzwerktests geeignet sind. Arbeiten Sie mit diesen IP-Hilfsprotokollen und –Werkzeugen. Nutzen Sie deren Beschreibung um zu erfahren, welche Optionen das Ihnen zur Verfügung stehende Protokoll/Werkzeug kennt.</w:t>
      </w:r>
    </w:p>
    <w:p w14:paraId="72B44E51" w14:textId="77777777" w:rsidR="003D55D4" w:rsidRDefault="003D55D4" w:rsidP="000D05E0">
      <w:pPr>
        <w:rPr>
          <w:lang w:val="de-CH"/>
        </w:rPr>
      </w:pPr>
    </w:p>
    <w:p w14:paraId="0A2D7908" w14:textId="77777777" w:rsidR="003D55D4" w:rsidRPr="00447B44" w:rsidRDefault="003D55D4" w:rsidP="000D05E0">
      <w:pPr>
        <w:rPr>
          <w:b/>
          <w:lang w:val="de-CH"/>
        </w:rPr>
      </w:pPr>
      <w:r w:rsidRPr="00447B44">
        <w:rPr>
          <w:b/>
          <w:lang w:val="de-CH"/>
        </w:rPr>
        <w:t>Auftrag</w:t>
      </w:r>
    </w:p>
    <w:bookmarkEnd w:id="1"/>
    <w:bookmarkEnd w:id="2"/>
    <w:p w14:paraId="0D88E846" w14:textId="77777777" w:rsidR="003D55D4" w:rsidRDefault="003D55D4" w:rsidP="000D05E0">
      <w:pPr>
        <w:rPr>
          <w:lang w:val="de-CH"/>
        </w:rPr>
      </w:pPr>
    </w:p>
    <w:p w14:paraId="58437A07" w14:textId="77777777" w:rsidR="003D55D4" w:rsidRPr="00447B44" w:rsidRDefault="003D55D4" w:rsidP="00AF5C33">
      <w:pPr>
        <w:pBdr>
          <w:bottom w:val="single" w:sz="4" w:space="1" w:color="auto"/>
        </w:pBdr>
        <w:rPr>
          <w:b/>
          <w:lang w:val="de-CH"/>
        </w:rPr>
      </w:pPr>
      <w:r w:rsidRPr="00447B44">
        <w:rPr>
          <w:b/>
          <w:lang w:val="de-CH"/>
        </w:rPr>
        <w:t>Ping</w:t>
      </w:r>
    </w:p>
    <w:p w14:paraId="2FAD4C04" w14:textId="77777777" w:rsidR="003D55D4" w:rsidRDefault="003D55D4" w:rsidP="000D05E0">
      <w:pPr>
        <w:rPr>
          <w:lang w:val="de-CH"/>
        </w:rPr>
      </w:pPr>
    </w:p>
    <w:p w14:paraId="2649F764" w14:textId="77777777" w:rsidR="003D55D4" w:rsidRDefault="003D55D4" w:rsidP="000D05E0">
      <w:pPr>
        <w:rPr>
          <w:lang w:val="de-CH"/>
        </w:rPr>
      </w:pPr>
      <w:r>
        <w:rPr>
          <w:lang w:val="de-CH"/>
        </w:rPr>
        <w:t>Sende ICMP Echoanforderungsnachrichten um die Verbindungen zu einem Computer im Netzwerk zu testen.</w:t>
      </w:r>
    </w:p>
    <w:p w14:paraId="7EA48B2B" w14:textId="77777777" w:rsidR="003D55D4" w:rsidRDefault="003D55D4" w:rsidP="000D05E0">
      <w:pPr>
        <w:rPr>
          <w:lang w:val="de-CH"/>
        </w:rPr>
      </w:pPr>
    </w:p>
    <w:p w14:paraId="097BFAA5" w14:textId="77777777" w:rsidR="003D55D4" w:rsidRDefault="003D55D4" w:rsidP="000D05E0">
      <w:pPr>
        <w:rPr>
          <w:lang w:val="de-CH"/>
        </w:rPr>
      </w:pPr>
      <w:r>
        <w:rPr>
          <w:lang w:val="de-CH"/>
        </w:rPr>
        <w:t>Wie lautet der Befehl um einen bestimmen Computer im Netzwerk zu testen?</w:t>
      </w:r>
    </w:p>
    <w:p w14:paraId="744B2F88" w14:textId="77777777" w:rsidR="003D55D4" w:rsidRDefault="003D55D4" w:rsidP="000D05E0">
      <w:pPr>
        <w:rPr>
          <w:lang w:val="de-CH"/>
        </w:rPr>
      </w:pPr>
    </w:p>
    <w:p w14:paraId="036B58F7" w14:textId="77777777" w:rsidR="003D55D4" w:rsidRDefault="003D55D4" w:rsidP="000D05E0">
      <w:pPr>
        <w:rPr>
          <w:lang w:val="de-CH"/>
        </w:rPr>
      </w:pPr>
    </w:p>
    <w:p w14:paraId="4840A637" w14:textId="77777777" w:rsidR="003D55D4" w:rsidRDefault="003D55D4" w:rsidP="000D05E0">
      <w:pPr>
        <w:rPr>
          <w:lang w:val="de-CH"/>
        </w:rPr>
      </w:pPr>
    </w:p>
    <w:p w14:paraId="73356571" w14:textId="77777777" w:rsidR="00447B44" w:rsidRDefault="00447B44" w:rsidP="000D05E0">
      <w:pPr>
        <w:rPr>
          <w:lang w:val="de-CH"/>
        </w:rPr>
      </w:pPr>
    </w:p>
    <w:p w14:paraId="62819B9B" w14:textId="77777777" w:rsidR="00447B44" w:rsidRDefault="00447B44" w:rsidP="000D05E0">
      <w:pPr>
        <w:rPr>
          <w:lang w:val="de-CH"/>
        </w:rPr>
      </w:pPr>
    </w:p>
    <w:p w14:paraId="213B7761" w14:textId="77777777" w:rsidR="003D55D4" w:rsidRDefault="003D55D4" w:rsidP="000D05E0">
      <w:pPr>
        <w:rPr>
          <w:lang w:val="de-CH"/>
        </w:rPr>
      </w:pPr>
      <w:r>
        <w:rPr>
          <w:lang w:val="de-CH"/>
        </w:rPr>
        <w:t>Kann mit dem Befehl auch ein Computer im Internet angesprochen werden? Wie?</w:t>
      </w:r>
    </w:p>
    <w:p w14:paraId="015F9790" w14:textId="77777777" w:rsidR="003D55D4" w:rsidRDefault="003D55D4" w:rsidP="000D05E0">
      <w:pPr>
        <w:rPr>
          <w:lang w:val="de-CH"/>
        </w:rPr>
      </w:pPr>
    </w:p>
    <w:p w14:paraId="4B462230" w14:textId="77777777" w:rsidR="003D55D4" w:rsidRDefault="003D55D4" w:rsidP="000D05E0">
      <w:pPr>
        <w:rPr>
          <w:lang w:val="de-CH"/>
        </w:rPr>
      </w:pPr>
    </w:p>
    <w:p w14:paraId="5C9A7217" w14:textId="77777777" w:rsidR="00447B44" w:rsidRDefault="00447B44" w:rsidP="000D05E0">
      <w:pPr>
        <w:rPr>
          <w:lang w:val="de-CH"/>
        </w:rPr>
      </w:pPr>
    </w:p>
    <w:p w14:paraId="2C17BBD1" w14:textId="77777777" w:rsidR="00447B44" w:rsidRDefault="00447B44" w:rsidP="000D05E0">
      <w:pPr>
        <w:rPr>
          <w:lang w:val="de-CH"/>
        </w:rPr>
      </w:pPr>
    </w:p>
    <w:p w14:paraId="258D0423" w14:textId="77777777" w:rsidR="003D55D4" w:rsidRDefault="003D55D4" w:rsidP="000D05E0">
      <w:pPr>
        <w:rPr>
          <w:lang w:val="de-CH"/>
        </w:rPr>
      </w:pPr>
    </w:p>
    <w:p w14:paraId="2DE489EF" w14:textId="77777777" w:rsidR="003D55D4" w:rsidRDefault="003D55D4" w:rsidP="000D05E0">
      <w:pPr>
        <w:rPr>
          <w:lang w:val="de-CH"/>
        </w:rPr>
      </w:pPr>
      <w:r>
        <w:rPr>
          <w:lang w:val="de-CH"/>
        </w:rPr>
        <w:t>Welche Informationen erhalten Sie über den zu testenden Computer?</w:t>
      </w:r>
    </w:p>
    <w:p w14:paraId="338C59C9" w14:textId="77777777" w:rsidR="003D55D4" w:rsidRDefault="003D55D4" w:rsidP="000D05E0">
      <w:pPr>
        <w:rPr>
          <w:lang w:val="de-CH"/>
        </w:rPr>
      </w:pPr>
    </w:p>
    <w:p w14:paraId="2A5D4432" w14:textId="77777777" w:rsidR="003D55D4" w:rsidRDefault="003D55D4" w:rsidP="000D05E0">
      <w:pPr>
        <w:rPr>
          <w:lang w:val="de-CH"/>
        </w:rPr>
      </w:pPr>
    </w:p>
    <w:p w14:paraId="570DF347" w14:textId="77777777" w:rsidR="00447B44" w:rsidRDefault="00447B44" w:rsidP="000D05E0">
      <w:pPr>
        <w:rPr>
          <w:lang w:val="de-CH"/>
        </w:rPr>
      </w:pPr>
    </w:p>
    <w:p w14:paraId="4D3ABEB6" w14:textId="77777777" w:rsidR="00447B44" w:rsidRDefault="00447B44" w:rsidP="000D05E0">
      <w:pPr>
        <w:rPr>
          <w:lang w:val="de-CH"/>
        </w:rPr>
      </w:pPr>
    </w:p>
    <w:p w14:paraId="61B336BD" w14:textId="77777777" w:rsidR="003D55D4" w:rsidRDefault="003D55D4" w:rsidP="000D05E0">
      <w:pPr>
        <w:rPr>
          <w:lang w:val="de-CH"/>
        </w:rPr>
      </w:pPr>
    </w:p>
    <w:p w14:paraId="3347DCB5" w14:textId="411686DB" w:rsidR="003D55D4" w:rsidRDefault="003D55D4" w:rsidP="000D05E0">
      <w:pPr>
        <w:rPr>
          <w:lang w:val="de-CH"/>
        </w:rPr>
      </w:pPr>
      <w:r>
        <w:rPr>
          <w:lang w:val="de-CH"/>
        </w:rPr>
        <w:t xml:space="preserve">Testen Sie den Befehl mit dem </w:t>
      </w:r>
      <w:proofErr w:type="spellStart"/>
      <w:r>
        <w:rPr>
          <w:lang w:val="de-CH"/>
        </w:rPr>
        <w:t>localhost</w:t>
      </w:r>
      <w:proofErr w:type="spellEnd"/>
      <w:r>
        <w:rPr>
          <w:lang w:val="de-CH"/>
        </w:rPr>
        <w:t xml:space="preserve"> (127.0.0.1) um die Konfiguration Ihres </w:t>
      </w:r>
      <w:r w:rsidR="008E0AEF">
        <w:rPr>
          <w:lang w:val="de-CH"/>
        </w:rPr>
        <w:t>lokalen</w:t>
      </w:r>
      <w:r>
        <w:rPr>
          <w:lang w:val="de-CH"/>
        </w:rPr>
        <w:t xml:space="preserve"> Rechners zu überprüfen </w:t>
      </w:r>
      <w:r w:rsidRPr="003D55D4">
        <w:rPr>
          <w:lang w:val="de-CH"/>
        </w:rPr>
        <w:sym w:font="Wingdings" w:char="F0E0"/>
      </w:r>
      <w:r>
        <w:rPr>
          <w:lang w:val="de-CH"/>
        </w:rPr>
        <w:t xml:space="preserve"> Ist der Treiber korrekt installiert, funktioniert die Netzwerkkarte?</w:t>
      </w:r>
    </w:p>
    <w:p w14:paraId="66EAE2BE" w14:textId="77777777" w:rsidR="003D55D4" w:rsidRDefault="003D55D4" w:rsidP="000D05E0">
      <w:pPr>
        <w:rPr>
          <w:lang w:val="de-CH"/>
        </w:rPr>
      </w:pPr>
    </w:p>
    <w:p w14:paraId="5C098ECE" w14:textId="77777777" w:rsidR="003D55D4" w:rsidRDefault="003D55D4" w:rsidP="000D05E0">
      <w:pPr>
        <w:rPr>
          <w:lang w:val="de-CH"/>
        </w:rPr>
      </w:pPr>
    </w:p>
    <w:p w14:paraId="12BF4227" w14:textId="77777777" w:rsidR="00447B44" w:rsidRDefault="00447B44" w:rsidP="000D05E0">
      <w:pPr>
        <w:rPr>
          <w:lang w:val="de-CH"/>
        </w:rPr>
      </w:pPr>
    </w:p>
    <w:p w14:paraId="4E599FF1" w14:textId="77777777" w:rsidR="00447B44" w:rsidRDefault="00447B44" w:rsidP="000D05E0">
      <w:pPr>
        <w:rPr>
          <w:lang w:val="de-CH"/>
        </w:rPr>
      </w:pPr>
    </w:p>
    <w:p w14:paraId="5F59CF38" w14:textId="77777777" w:rsidR="00447B44" w:rsidRDefault="00447B44" w:rsidP="000D05E0">
      <w:pPr>
        <w:rPr>
          <w:lang w:val="de-CH"/>
        </w:rPr>
      </w:pPr>
    </w:p>
    <w:p w14:paraId="136F7C0D" w14:textId="77777777" w:rsidR="00447B44" w:rsidRDefault="00447B44" w:rsidP="000D05E0">
      <w:pPr>
        <w:rPr>
          <w:lang w:val="de-CH"/>
        </w:rPr>
      </w:pPr>
    </w:p>
    <w:p w14:paraId="36F6B6FF" w14:textId="77777777" w:rsidR="00447B44" w:rsidRDefault="00447B44" w:rsidP="000D05E0">
      <w:pPr>
        <w:rPr>
          <w:lang w:val="de-CH"/>
        </w:rPr>
      </w:pPr>
    </w:p>
    <w:p w14:paraId="31D717EC" w14:textId="77777777" w:rsidR="00447B44" w:rsidRDefault="00447B44" w:rsidP="000D05E0">
      <w:pPr>
        <w:rPr>
          <w:lang w:val="de-CH"/>
        </w:rPr>
      </w:pPr>
      <w:r>
        <w:rPr>
          <w:lang w:val="de-CH"/>
        </w:rPr>
        <w:t>Welches ist die standardmässige Paketgrösse auf Ihrem System?</w:t>
      </w:r>
    </w:p>
    <w:p w14:paraId="23BD96EC" w14:textId="77777777" w:rsidR="00447B44" w:rsidRDefault="00447B44" w:rsidP="000D05E0">
      <w:pPr>
        <w:rPr>
          <w:lang w:val="de-CH"/>
        </w:rPr>
      </w:pPr>
    </w:p>
    <w:p w14:paraId="3B539B93" w14:textId="77777777" w:rsidR="00447B44" w:rsidRDefault="00447B44" w:rsidP="000D05E0">
      <w:pPr>
        <w:rPr>
          <w:lang w:val="de-CH"/>
        </w:rPr>
      </w:pPr>
    </w:p>
    <w:p w14:paraId="118426F4" w14:textId="77777777" w:rsidR="00447B44" w:rsidRDefault="00447B44">
      <w:pPr>
        <w:rPr>
          <w:lang w:val="de-CH"/>
        </w:rPr>
      </w:pPr>
      <w:r>
        <w:rPr>
          <w:lang w:val="de-CH"/>
        </w:rPr>
        <w:br w:type="page"/>
      </w:r>
    </w:p>
    <w:p w14:paraId="15D71C3C" w14:textId="77777777" w:rsidR="00447B44" w:rsidRPr="00447B44" w:rsidRDefault="00447B44" w:rsidP="00AF5C33">
      <w:pPr>
        <w:pBdr>
          <w:bottom w:val="single" w:sz="4" w:space="1" w:color="auto"/>
        </w:pBdr>
        <w:rPr>
          <w:b/>
          <w:lang w:val="de-CH"/>
        </w:rPr>
      </w:pPr>
      <w:r w:rsidRPr="00447B44">
        <w:rPr>
          <w:b/>
          <w:lang w:val="de-CH"/>
        </w:rPr>
        <w:lastRenderedPageBreak/>
        <w:t>Tracert</w:t>
      </w:r>
    </w:p>
    <w:p w14:paraId="7862E91C" w14:textId="77777777" w:rsidR="00447B44" w:rsidRDefault="00447B44" w:rsidP="000D05E0">
      <w:pPr>
        <w:rPr>
          <w:lang w:val="de-CH"/>
        </w:rPr>
      </w:pPr>
    </w:p>
    <w:p w14:paraId="0595C3AC" w14:textId="77777777" w:rsidR="00447B44" w:rsidRDefault="00447B44" w:rsidP="000D05E0">
      <w:pPr>
        <w:rPr>
          <w:lang w:val="de-CH"/>
        </w:rPr>
      </w:pPr>
      <w:r>
        <w:rPr>
          <w:lang w:val="de-CH"/>
        </w:rPr>
        <w:t>Sendet ICMP Echoanforderungsnachrichten um die Verbindung zu einem entfernten Computer und allen beteiligten Routern zu testen (Wegkontrolle).</w:t>
      </w:r>
    </w:p>
    <w:p w14:paraId="5D80518F" w14:textId="77777777" w:rsidR="00447B44" w:rsidRDefault="00447B44" w:rsidP="000D05E0">
      <w:pPr>
        <w:rPr>
          <w:lang w:val="de-CH"/>
        </w:rPr>
      </w:pPr>
    </w:p>
    <w:p w14:paraId="1EC5BE02" w14:textId="77777777" w:rsidR="00447B44" w:rsidRDefault="00447B44" w:rsidP="000D05E0">
      <w:pPr>
        <w:rPr>
          <w:lang w:val="de-CH"/>
        </w:rPr>
      </w:pPr>
      <w:r>
        <w:rPr>
          <w:lang w:val="de-CH"/>
        </w:rPr>
        <w:t>Wie viele Vermit</w:t>
      </w:r>
      <w:r w:rsidR="004B3A4C">
        <w:rPr>
          <w:lang w:val="de-CH"/>
        </w:rPr>
        <w:t>t</w:t>
      </w:r>
      <w:r>
        <w:rPr>
          <w:lang w:val="de-CH"/>
        </w:rPr>
        <w:t xml:space="preserve">lungsstellen werden bis zum Computer </w:t>
      </w:r>
      <w:hyperlink r:id="rId11" w:history="1">
        <w:r w:rsidRPr="00162703">
          <w:rPr>
            <w:rStyle w:val="Hyperlink"/>
            <w:lang w:val="de-CH"/>
          </w:rPr>
          <w:t>www.google.ch</w:t>
        </w:r>
      </w:hyperlink>
      <w:r>
        <w:rPr>
          <w:lang w:val="de-CH"/>
        </w:rPr>
        <w:t xml:space="preserve"> durchlaufen?</w:t>
      </w:r>
    </w:p>
    <w:p w14:paraId="23170B26" w14:textId="77777777" w:rsidR="00447B44" w:rsidRDefault="00447B44" w:rsidP="000D05E0">
      <w:pPr>
        <w:rPr>
          <w:lang w:val="de-CH"/>
        </w:rPr>
      </w:pPr>
    </w:p>
    <w:p w14:paraId="46138207" w14:textId="77777777" w:rsidR="00447B44" w:rsidRDefault="00447B44" w:rsidP="000D05E0">
      <w:pPr>
        <w:rPr>
          <w:lang w:val="de-CH"/>
        </w:rPr>
      </w:pPr>
    </w:p>
    <w:p w14:paraId="75701C7C" w14:textId="77777777" w:rsidR="00AF5C33" w:rsidRDefault="00AF5C33" w:rsidP="000D05E0">
      <w:pPr>
        <w:rPr>
          <w:lang w:val="de-CH"/>
        </w:rPr>
      </w:pPr>
    </w:p>
    <w:p w14:paraId="6901A7FF" w14:textId="77777777" w:rsidR="00447B44" w:rsidRDefault="00447B44" w:rsidP="000D05E0">
      <w:pPr>
        <w:rPr>
          <w:lang w:val="de-CH"/>
        </w:rPr>
      </w:pPr>
    </w:p>
    <w:p w14:paraId="7F96D1A7" w14:textId="77777777" w:rsidR="00447B44" w:rsidRDefault="00447B44" w:rsidP="000D05E0">
      <w:pPr>
        <w:rPr>
          <w:lang w:val="de-CH"/>
        </w:rPr>
      </w:pPr>
      <w:r>
        <w:rPr>
          <w:lang w:val="de-CH"/>
        </w:rPr>
        <w:t xml:space="preserve">Wie viele Vermittlungsstellen werden bis zum Computer </w:t>
      </w:r>
      <w:hyperlink r:id="rId12" w:history="1">
        <w:r w:rsidRPr="00162703">
          <w:rPr>
            <w:rStyle w:val="Hyperlink"/>
            <w:lang w:val="de-CH"/>
          </w:rPr>
          <w:t>www.admin.ch</w:t>
        </w:r>
      </w:hyperlink>
      <w:r>
        <w:rPr>
          <w:lang w:val="de-CH"/>
        </w:rPr>
        <w:t xml:space="preserve"> durchlaufen?</w:t>
      </w:r>
    </w:p>
    <w:p w14:paraId="57F5E2B6" w14:textId="77777777" w:rsidR="00447B44" w:rsidRDefault="00447B44" w:rsidP="000D05E0">
      <w:pPr>
        <w:rPr>
          <w:lang w:val="de-CH"/>
        </w:rPr>
      </w:pPr>
    </w:p>
    <w:p w14:paraId="0F074174" w14:textId="77777777" w:rsidR="00447B44" w:rsidRDefault="00447B44" w:rsidP="000D05E0">
      <w:pPr>
        <w:rPr>
          <w:lang w:val="de-CH"/>
        </w:rPr>
      </w:pPr>
    </w:p>
    <w:p w14:paraId="2466B0BF" w14:textId="77777777" w:rsidR="00AF5C33" w:rsidRDefault="00AF5C33" w:rsidP="000D05E0">
      <w:pPr>
        <w:rPr>
          <w:lang w:val="de-CH"/>
        </w:rPr>
      </w:pPr>
    </w:p>
    <w:p w14:paraId="12974C4E" w14:textId="77777777" w:rsidR="00447B44" w:rsidRDefault="00447B44" w:rsidP="000D05E0">
      <w:pPr>
        <w:rPr>
          <w:lang w:val="de-CH"/>
        </w:rPr>
      </w:pPr>
    </w:p>
    <w:p w14:paraId="515719A9" w14:textId="77777777" w:rsidR="00447B44" w:rsidRDefault="00447B44" w:rsidP="000D05E0">
      <w:pPr>
        <w:rPr>
          <w:lang w:val="de-CH"/>
        </w:rPr>
      </w:pPr>
      <w:r>
        <w:rPr>
          <w:lang w:val="de-CH"/>
        </w:rPr>
        <w:t>Welche IP Adresse hat der Router der GIBZ?</w:t>
      </w:r>
    </w:p>
    <w:p w14:paraId="1580539F" w14:textId="77777777" w:rsidR="00447B44" w:rsidRDefault="00447B44" w:rsidP="000D05E0">
      <w:pPr>
        <w:rPr>
          <w:lang w:val="de-CH"/>
        </w:rPr>
      </w:pPr>
    </w:p>
    <w:p w14:paraId="7714AB76" w14:textId="77777777" w:rsidR="00447B44" w:rsidRDefault="00447B44" w:rsidP="000D05E0">
      <w:pPr>
        <w:rPr>
          <w:lang w:val="de-CH"/>
        </w:rPr>
      </w:pPr>
    </w:p>
    <w:p w14:paraId="6F02D09D" w14:textId="77777777" w:rsidR="00447B44" w:rsidRDefault="00447B44" w:rsidP="000D05E0">
      <w:pPr>
        <w:rPr>
          <w:lang w:val="de-CH"/>
        </w:rPr>
      </w:pPr>
    </w:p>
    <w:p w14:paraId="5A0A15E3" w14:textId="77777777" w:rsidR="00AF5C33" w:rsidRDefault="00AF5C33" w:rsidP="000D05E0">
      <w:pPr>
        <w:rPr>
          <w:lang w:val="de-CH"/>
        </w:rPr>
      </w:pPr>
    </w:p>
    <w:p w14:paraId="4FF6933C" w14:textId="77777777" w:rsidR="00447B44" w:rsidRDefault="00447B44" w:rsidP="000D05E0">
      <w:pPr>
        <w:rPr>
          <w:lang w:val="de-CH"/>
        </w:rPr>
      </w:pPr>
      <w:r>
        <w:rPr>
          <w:lang w:val="de-CH"/>
        </w:rPr>
        <w:t>Welche maximale Anzahl Abschnitte können Sie mit dem Programm durchlaufen?</w:t>
      </w:r>
    </w:p>
    <w:p w14:paraId="417B429B" w14:textId="77777777" w:rsidR="00447B44" w:rsidRDefault="00447B44" w:rsidP="000D05E0">
      <w:pPr>
        <w:rPr>
          <w:lang w:val="de-CH"/>
        </w:rPr>
      </w:pPr>
    </w:p>
    <w:p w14:paraId="30B71E09" w14:textId="77777777" w:rsidR="00447B44" w:rsidRDefault="00447B44" w:rsidP="000D05E0">
      <w:pPr>
        <w:rPr>
          <w:lang w:val="de-CH"/>
        </w:rPr>
      </w:pPr>
    </w:p>
    <w:p w14:paraId="7C07FE0E" w14:textId="77777777" w:rsidR="00AF5C33" w:rsidRDefault="00AF5C33" w:rsidP="000D05E0">
      <w:pPr>
        <w:rPr>
          <w:lang w:val="de-CH"/>
        </w:rPr>
      </w:pPr>
    </w:p>
    <w:p w14:paraId="59AA6787" w14:textId="77777777" w:rsidR="00447B44" w:rsidRDefault="00447B44" w:rsidP="000D05E0">
      <w:pPr>
        <w:rPr>
          <w:lang w:val="de-CH"/>
        </w:rPr>
      </w:pPr>
    </w:p>
    <w:p w14:paraId="79529D67" w14:textId="77777777" w:rsidR="00447B44" w:rsidRDefault="00447B44" w:rsidP="000D05E0">
      <w:pPr>
        <w:rPr>
          <w:lang w:val="de-CH"/>
        </w:rPr>
      </w:pPr>
      <w:r>
        <w:rPr>
          <w:lang w:val="de-CH"/>
        </w:rPr>
        <w:t>Kann die Abschnittszahl erhöht werden?</w:t>
      </w:r>
    </w:p>
    <w:p w14:paraId="716D5FD1" w14:textId="77777777" w:rsidR="00447B44" w:rsidRDefault="00447B44" w:rsidP="000D05E0">
      <w:pPr>
        <w:rPr>
          <w:lang w:val="de-CH"/>
        </w:rPr>
      </w:pPr>
    </w:p>
    <w:p w14:paraId="0C01C83E" w14:textId="77777777" w:rsidR="00447B44" w:rsidRDefault="00447B44" w:rsidP="000D05E0">
      <w:pPr>
        <w:rPr>
          <w:lang w:val="de-CH"/>
        </w:rPr>
      </w:pPr>
    </w:p>
    <w:p w14:paraId="3B6BBAFB" w14:textId="77777777" w:rsidR="00AF5C33" w:rsidRDefault="00AF5C33" w:rsidP="000D05E0">
      <w:pPr>
        <w:rPr>
          <w:lang w:val="de-CH"/>
        </w:rPr>
      </w:pPr>
    </w:p>
    <w:p w14:paraId="2EF0FB76" w14:textId="77777777" w:rsidR="00447B44" w:rsidRDefault="00447B44" w:rsidP="000D05E0">
      <w:pPr>
        <w:rPr>
          <w:lang w:val="de-CH"/>
        </w:rPr>
      </w:pPr>
    </w:p>
    <w:p w14:paraId="6DEBB442" w14:textId="77777777" w:rsidR="00447B44" w:rsidRPr="00C02A02" w:rsidRDefault="00C02A02" w:rsidP="00AF5C33">
      <w:pPr>
        <w:pBdr>
          <w:bottom w:val="single" w:sz="4" w:space="1" w:color="auto"/>
        </w:pBdr>
        <w:rPr>
          <w:b/>
          <w:lang w:val="de-CH"/>
        </w:rPr>
      </w:pPr>
      <w:proofErr w:type="spellStart"/>
      <w:r w:rsidRPr="00C02A02">
        <w:rPr>
          <w:b/>
          <w:lang w:val="de-CH"/>
        </w:rPr>
        <w:t>Netstat</w:t>
      </w:r>
      <w:proofErr w:type="spellEnd"/>
    </w:p>
    <w:p w14:paraId="066F3261" w14:textId="77777777" w:rsidR="00C02A02" w:rsidRDefault="00C02A02" w:rsidP="000D05E0">
      <w:pPr>
        <w:rPr>
          <w:lang w:val="de-CH"/>
        </w:rPr>
      </w:pPr>
    </w:p>
    <w:p w14:paraId="72EC6404" w14:textId="77777777" w:rsidR="00C02A02" w:rsidRDefault="00C02A02" w:rsidP="000D05E0">
      <w:pPr>
        <w:rPr>
          <w:lang w:val="de-CH"/>
        </w:rPr>
      </w:pPr>
      <w:r>
        <w:rPr>
          <w:lang w:val="de-CH"/>
        </w:rPr>
        <w:t>Zeigt Protokollstatistiken und Informationen über die aktuellen TCP/IP Verbindungen Ihres Systems</w:t>
      </w:r>
    </w:p>
    <w:p w14:paraId="71C5D0CE" w14:textId="77777777" w:rsidR="00C02A02" w:rsidRDefault="00C02A02" w:rsidP="000D05E0">
      <w:pPr>
        <w:rPr>
          <w:lang w:val="de-CH"/>
        </w:rPr>
      </w:pPr>
    </w:p>
    <w:p w14:paraId="4CE869A5" w14:textId="77777777" w:rsidR="00C02A02" w:rsidRDefault="00C02A02" w:rsidP="000D05E0">
      <w:pPr>
        <w:rPr>
          <w:lang w:val="de-CH"/>
        </w:rPr>
      </w:pPr>
      <w:r>
        <w:rPr>
          <w:lang w:val="de-CH"/>
        </w:rPr>
        <w:t xml:space="preserve">Wie viele Verbindungen von/zu Ihrem Computer sind </w:t>
      </w:r>
      <w:r w:rsidR="006729BC">
        <w:rPr>
          <w:lang w:val="de-CH"/>
        </w:rPr>
        <w:t>zurzeit</w:t>
      </w:r>
      <w:r>
        <w:rPr>
          <w:lang w:val="de-CH"/>
        </w:rPr>
        <w:t xml:space="preserve"> aktiv?</w:t>
      </w:r>
    </w:p>
    <w:p w14:paraId="0B29ADB2" w14:textId="77777777" w:rsidR="00C02A02" w:rsidRDefault="00C02A02" w:rsidP="000D05E0">
      <w:pPr>
        <w:rPr>
          <w:lang w:val="de-CH"/>
        </w:rPr>
      </w:pPr>
    </w:p>
    <w:p w14:paraId="58F93578" w14:textId="77777777" w:rsidR="00C02A02" w:rsidRDefault="00C02A02" w:rsidP="000D05E0">
      <w:pPr>
        <w:rPr>
          <w:lang w:val="de-CH"/>
        </w:rPr>
      </w:pPr>
    </w:p>
    <w:p w14:paraId="6B851216" w14:textId="77777777" w:rsidR="00C02A02" w:rsidRDefault="00C02A02" w:rsidP="000D05E0">
      <w:pPr>
        <w:rPr>
          <w:lang w:val="de-CH"/>
        </w:rPr>
      </w:pPr>
    </w:p>
    <w:p w14:paraId="6B13B97F" w14:textId="77777777" w:rsidR="00C02A02" w:rsidRDefault="00C02A02" w:rsidP="000D05E0">
      <w:pPr>
        <w:rPr>
          <w:lang w:val="de-CH"/>
        </w:rPr>
      </w:pPr>
      <w:r>
        <w:rPr>
          <w:lang w:val="de-CH"/>
        </w:rPr>
        <w:t>Welche Protokolle werden dazu verwendet?</w:t>
      </w:r>
    </w:p>
    <w:p w14:paraId="6EC01F5D" w14:textId="77777777" w:rsidR="00C02A02" w:rsidRDefault="00C02A02" w:rsidP="000D05E0">
      <w:pPr>
        <w:rPr>
          <w:lang w:val="de-CH"/>
        </w:rPr>
      </w:pPr>
    </w:p>
    <w:p w14:paraId="7950B52E" w14:textId="77777777" w:rsidR="00C02A02" w:rsidRDefault="00C02A02" w:rsidP="000D05E0">
      <w:pPr>
        <w:rPr>
          <w:lang w:val="de-CH"/>
        </w:rPr>
      </w:pPr>
    </w:p>
    <w:p w14:paraId="2843A697" w14:textId="77777777" w:rsidR="00C02A02" w:rsidRDefault="00C02A02" w:rsidP="000D05E0">
      <w:pPr>
        <w:rPr>
          <w:lang w:val="de-CH"/>
        </w:rPr>
      </w:pPr>
    </w:p>
    <w:p w14:paraId="465AB284" w14:textId="77777777" w:rsidR="00C02A02" w:rsidRDefault="00C02A02" w:rsidP="000D05E0">
      <w:pPr>
        <w:rPr>
          <w:lang w:val="de-CH"/>
        </w:rPr>
      </w:pPr>
    </w:p>
    <w:p w14:paraId="207F4C9E" w14:textId="77777777" w:rsidR="00AF5C33" w:rsidRDefault="00AF5C33">
      <w:pPr>
        <w:rPr>
          <w:b/>
          <w:lang w:val="de-CH"/>
        </w:rPr>
      </w:pPr>
      <w:r>
        <w:rPr>
          <w:b/>
          <w:lang w:val="de-CH"/>
        </w:rPr>
        <w:br w:type="page"/>
      </w:r>
    </w:p>
    <w:p w14:paraId="4EAB1AFF" w14:textId="77777777" w:rsidR="00C02A02" w:rsidRPr="00C02A02" w:rsidRDefault="00C02A02" w:rsidP="00AF5C33">
      <w:pPr>
        <w:pBdr>
          <w:bottom w:val="single" w:sz="4" w:space="1" w:color="auto"/>
        </w:pBdr>
        <w:rPr>
          <w:b/>
          <w:lang w:val="de-CH"/>
        </w:rPr>
      </w:pPr>
      <w:proofErr w:type="spellStart"/>
      <w:r w:rsidRPr="00C02A02">
        <w:rPr>
          <w:b/>
          <w:lang w:val="de-CH"/>
        </w:rPr>
        <w:lastRenderedPageBreak/>
        <w:t>Ipconfig</w:t>
      </w:r>
      <w:proofErr w:type="spellEnd"/>
    </w:p>
    <w:p w14:paraId="15377B10" w14:textId="77777777" w:rsidR="00C02A02" w:rsidRDefault="00C02A02" w:rsidP="000D05E0">
      <w:pPr>
        <w:rPr>
          <w:lang w:val="de-CH"/>
        </w:rPr>
      </w:pPr>
    </w:p>
    <w:p w14:paraId="0C78C0CD" w14:textId="77777777" w:rsidR="00C02A02" w:rsidRDefault="00AF5C33" w:rsidP="000D05E0">
      <w:pPr>
        <w:rPr>
          <w:lang w:val="de-CH"/>
        </w:rPr>
      </w:pPr>
      <w:r>
        <w:rPr>
          <w:lang w:val="de-CH"/>
        </w:rPr>
        <w:t>Anzeigen der aktuellen TCP/IP Konfigurationsinformationen und kleine «Dienstleistungen»</w:t>
      </w:r>
    </w:p>
    <w:p w14:paraId="0F891D7E" w14:textId="77777777" w:rsidR="00AF5C33" w:rsidRDefault="00AF5C33" w:rsidP="000D05E0">
      <w:pPr>
        <w:rPr>
          <w:lang w:val="de-CH"/>
        </w:rPr>
      </w:pPr>
    </w:p>
    <w:p w14:paraId="1A3D13E9" w14:textId="77777777" w:rsidR="00AF5C33" w:rsidRDefault="00AF5C33" w:rsidP="000D05E0">
      <w:pPr>
        <w:rPr>
          <w:lang w:val="de-CH"/>
        </w:rPr>
      </w:pPr>
      <w:r>
        <w:rPr>
          <w:lang w:val="de-CH"/>
        </w:rPr>
        <w:t>Wie viele DNS Server kennt Ihr Computer?</w:t>
      </w:r>
    </w:p>
    <w:p w14:paraId="3431A0C5" w14:textId="77777777" w:rsidR="00AF5C33" w:rsidRDefault="00AF5C33" w:rsidP="000D05E0">
      <w:pPr>
        <w:rPr>
          <w:lang w:val="de-CH"/>
        </w:rPr>
      </w:pPr>
    </w:p>
    <w:p w14:paraId="6EF17836" w14:textId="77777777" w:rsidR="00AF5C33" w:rsidRDefault="00AF5C33" w:rsidP="000D05E0">
      <w:pPr>
        <w:rPr>
          <w:lang w:val="de-CH"/>
        </w:rPr>
      </w:pPr>
    </w:p>
    <w:p w14:paraId="409D96DE" w14:textId="77777777" w:rsidR="00AF5C33" w:rsidRDefault="00AF5C33" w:rsidP="000D05E0">
      <w:pPr>
        <w:rPr>
          <w:lang w:val="de-CH"/>
        </w:rPr>
      </w:pPr>
    </w:p>
    <w:p w14:paraId="78B1A82C" w14:textId="77777777" w:rsidR="00AF5C33" w:rsidRDefault="00AF5C33" w:rsidP="000D05E0">
      <w:pPr>
        <w:rPr>
          <w:lang w:val="de-CH"/>
        </w:rPr>
      </w:pPr>
      <w:r>
        <w:rPr>
          <w:lang w:val="de-CH"/>
        </w:rPr>
        <w:t>Woher bezieht Ihr Computer seine IP-Adresse?</w:t>
      </w:r>
    </w:p>
    <w:p w14:paraId="528DA4E8" w14:textId="77777777" w:rsidR="00AF5C33" w:rsidRDefault="00AF5C33" w:rsidP="000D05E0">
      <w:pPr>
        <w:rPr>
          <w:lang w:val="de-CH"/>
        </w:rPr>
      </w:pPr>
    </w:p>
    <w:p w14:paraId="1EFC3B1D" w14:textId="77777777" w:rsidR="00AF5C33" w:rsidRDefault="00AF5C33" w:rsidP="000D05E0">
      <w:pPr>
        <w:rPr>
          <w:lang w:val="de-CH"/>
        </w:rPr>
      </w:pPr>
    </w:p>
    <w:p w14:paraId="4D74916A" w14:textId="77777777" w:rsidR="00AF5C33" w:rsidRDefault="00AF5C33" w:rsidP="000D05E0">
      <w:pPr>
        <w:rPr>
          <w:lang w:val="de-CH"/>
        </w:rPr>
      </w:pPr>
    </w:p>
    <w:p w14:paraId="0BFB6D19" w14:textId="77777777" w:rsidR="00AF5C33" w:rsidRDefault="00AF5C33" w:rsidP="000D05E0">
      <w:pPr>
        <w:rPr>
          <w:lang w:val="de-CH"/>
        </w:rPr>
      </w:pPr>
      <w:r>
        <w:rPr>
          <w:lang w:val="de-CH"/>
        </w:rPr>
        <w:t>Wie lautet die MAC-Adresse Ihres Computers?</w:t>
      </w:r>
    </w:p>
    <w:p w14:paraId="4795068A" w14:textId="77777777" w:rsidR="00AF5C33" w:rsidRDefault="00AF5C33" w:rsidP="000D05E0">
      <w:pPr>
        <w:rPr>
          <w:lang w:val="de-CH"/>
        </w:rPr>
      </w:pPr>
    </w:p>
    <w:p w14:paraId="3B28A749" w14:textId="77777777" w:rsidR="00AF5C33" w:rsidRDefault="00AF5C33" w:rsidP="000D05E0">
      <w:pPr>
        <w:rPr>
          <w:lang w:val="de-CH"/>
        </w:rPr>
      </w:pPr>
    </w:p>
    <w:p w14:paraId="21A67C7B" w14:textId="77777777" w:rsidR="00AF5C33" w:rsidRDefault="00AF5C33" w:rsidP="000D05E0">
      <w:pPr>
        <w:rPr>
          <w:lang w:val="de-CH"/>
        </w:rPr>
      </w:pPr>
    </w:p>
    <w:p w14:paraId="0B022FD0" w14:textId="77777777" w:rsidR="00AF5C33" w:rsidRDefault="00AF5C33" w:rsidP="000D05E0">
      <w:pPr>
        <w:rPr>
          <w:lang w:val="de-CH"/>
        </w:rPr>
      </w:pPr>
      <w:r>
        <w:rPr>
          <w:lang w:val="de-CH"/>
        </w:rPr>
        <w:t>Wie lange ist Ihr Computer «im besten Fall» unter seiner momentanen IP-Adresse erreichbar?</w:t>
      </w:r>
    </w:p>
    <w:p w14:paraId="1834F6CC" w14:textId="77777777" w:rsidR="00AF5C33" w:rsidRDefault="00AF5C33" w:rsidP="000D05E0">
      <w:pPr>
        <w:rPr>
          <w:lang w:val="de-CH"/>
        </w:rPr>
      </w:pPr>
    </w:p>
    <w:p w14:paraId="42ECB951" w14:textId="77777777" w:rsidR="00AF5C33" w:rsidRDefault="00AF5C33" w:rsidP="000D05E0">
      <w:pPr>
        <w:rPr>
          <w:lang w:val="de-CH"/>
        </w:rPr>
      </w:pPr>
    </w:p>
    <w:p w14:paraId="0E8E1DAA" w14:textId="77777777" w:rsidR="00AF5C33" w:rsidRDefault="00AF5C33" w:rsidP="000D05E0">
      <w:pPr>
        <w:rPr>
          <w:lang w:val="de-CH"/>
        </w:rPr>
      </w:pPr>
    </w:p>
    <w:p w14:paraId="14CEFA0D" w14:textId="77777777" w:rsidR="00D84320" w:rsidRDefault="00D84320" w:rsidP="00D84320">
      <w:pPr>
        <w:rPr>
          <w:lang w:val="de-CH"/>
        </w:rPr>
      </w:pPr>
      <w:r>
        <w:rPr>
          <w:lang w:val="de-CH"/>
        </w:rPr>
        <w:t>Wie lautet das Standard-Gateway für Ihren Computer?</w:t>
      </w:r>
    </w:p>
    <w:p w14:paraId="635B9348" w14:textId="77777777" w:rsidR="00D84320" w:rsidRDefault="00D84320" w:rsidP="00D84320">
      <w:pPr>
        <w:rPr>
          <w:lang w:val="de-CH"/>
        </w:rPr>
      </w:pPr>
    </w:p>
    <w:p w14:paraId="4B2E2F73" w14:textId="77777777" w:rsidR="00D84320" w:rsidRDefault="00D84320" w:rsidP="00D84320">
      <w:pPr>
        <w:rPr>
          <w:lang w:val="de-CH"/>
        </w:rPr>
      </w:pPr>
    </w:p>
    <w:p w14:paraId="45DF1B5B" w14:textId="77777777" w:rsidR="00D84320" w:rsidRDefault="00D84320" w:rsidP="00D84320">
      <w:pPr>
        <w:rPr>
          <w:lang w:val="de-CH"/>
        </w:rPr>
      </w:pPr>
    </w:p>
    <w:p w14:paraId="1B293DF7" w14:textId="77777777" w:rsidR="00D84320" w:rsidRDefault="00D84320" w:rsidP="00D84320">
      <w:pPr>
        <w:rPr>
          <w:lang w:val="de-CH"/>
        </w:rPr>
      </w:pPr>
      <w:r>
        <w:rPr>
          <w:lang w:val="de-CH"/>
        </w:rPr>
        <w:t xml:space="preserve">Wie lautet die Subnetzmaske für die IP-Adresse Ihres </w:t>
      </w:r>
      <w:proofErr w:type="spellStart"/>
      <w:proofErr w:type="gramStart"/>
      <w:r>
        <w:rPr>
          <w:lang w:val="de-CH"/>
        </w:rPr>
        <w:t>PC’s</w:t>
      </w:r>
      <w:proofErr w:type="spellEnd"/>
      <w:proofErr w:type="gramEnd"/>
      <w:r>
        <w:rPr>
          <w:lang w:val="de-CH"/>
        </w:rPr>
        <w:t>?</w:t>
      </w:r>
    </w:p>
    <w:p w14:paraId="183AE049" w14:textId="77777777" w:rsidR="00D84320" w:rsidRDefault="00D84320" w:rsidP="00D84320">
      <w:pPr>
        <w:rPr>
          <w:lang w:val="de-CH"/>
        </w:rPr>
      </w:pPr>
    </w:p>
    <w:p w14:paraId="25BB02CC" w14:textId="77777777" w:rsidR="00D84320" w:rsidRDefault="00D84320" w:rsidP="00D84320">
      <w:pPr>
        <w:rPr>
          <w:lang w:val="de-CH"/>
        </w:rPr>
      </w:pPr>
    </w:p>
    <w:p w14:paraId="12672162" w14:textId="77777777" w:rsidR="00D84320" w:rsidRDefault="00D84320" w:rsidP="00D84320">
      <w:pPr>
        <w:rPr>
          <w:lang w:val="de-CH"/>
        </w:rPr>
      </w:pPr>
    </w:p>
    <w:p w14:paraId="197854D7" w14:textId="77777777" w:rsidR="00D84320" w:rsidRDefault="00D84320" w:rsidP="00D84320">
      <w:pPr>
        <w:rPr>
          <w:lang w:val="de-CH"/>
        </w:rPr>
      </w:pPr>
      <w:r>
        <w:rPr>
          <w:lang w:val="de-CH"/>
        </w:rPr>
        <w:t>Geben Sie den Typ/Namen Ihrer Netzwerkkarte an.</w:t>
      </w:r>
    </w:p>
    <w:p w14:paraId="385B8456" w14:textId="77777777" w:rsidR="00D84320" w:rsidRDefault="00D84320" w:rsidP="00D84320">
      <w:pPr>
        <w:rPr>
          <w:lang w:val="de-CH"/>
        </w:rPr>
      </w:pPr>
    </w:p>
    <w:p w14:paraId="29F0B4FB" w14:textId="77777777" w:rsidR="00D84320" w:rsidRDefault="00D84320" w:rsidP="00D84320">
      <w:pPr>
        <w:rPr>
          <w:lang w:val="de-CH"/>
        </w:rPr>
      </w:pPr>
    </w:p>
    <w:p w14:paraId="125BBD94" w14:textId="77777777" w:rsidR="00D84320" w:rsidRDefault="00D84320" w:rsidP="00D84320">
      <w:pPr>
        <w:rPr>
          <w:lang w:val="de-CH"/>
        </w:rPr>
      </w:pPr>
    </w:p>
    <w:p w14:paraId="648499AD" w14:textId="77777777" w:rsidR="00D84320" w:rsidRDefault="00D84320" w:rsidP="00D84320">
      <w:pPr>
        <w:rPr>
          <w:lang w:val="de-CH"/>
        </w:rPr>
      </w:pPr>
      <w:r>
        <w:rPr>
          <w:lang w:val="de-CH"/>
        </w:rPr>
        <w:t>Welche MAC-Adresse hat Ihre Netzwerkkarte?</w:t>
      </w:r>
    </w:p>
    <w:p w14:paraId="7D14AFF0" w14:textId="4E08638E" w:rsidR="00AF5C33" w:rsidRDefault="00AF5C33" w:rsidP="000D05E0">
      <w:pPr>
        <w:rPr>
          <w:lang w:val="de-CH"/>
        </w:rPr>
      </w:pPr>
    </w:p>
    <w:p w14:paraId="32E01308" w14:textId="5946E894" w:rsidR="00D84320" w:rsidRDefault="00D84320" w:rsidP="000D05E0">
      <w:pPr>
        <w:rPr>
          <w:lang w:val="de-CH"/>
        </w:rPr>
      </w:pPr>
    </w:p>
    <w:p w14:paraId="10556B55" w14:textId="77777777" w:rsidR="00D84320" w:rsidRDefault="00D84320" w:rsidP="000D05E0">
      <w:pPr>
        <w:rPr>
          <w:lang w:val="de-CH"/>
        </w:rPr>
      </w:pPr>
    </w:p>
    <w:p w14:paraId="1DAE7856" w14:textId="77777777" w:rsidR="00AF5C33" w:rsidRPr="00AF5C33" w:rsidRDefault="00AF5C33" w:rsidP="00AF5C33">
      <w:pPr>
        <w:pBdr>
          <w:bottom w:val="single" w:sz="4" w:space="1" w:color="auto"/>
        </w:pBdr>
        <w:rPr>
          <w:b/>
          <w:lang w:val="de-CH"/>
        </w:rPr>
      </w:pPr>
      <w:r w:rsidRPr="00AF5C33">
        <w:rPr>
          <w:b/>
          <w:lang w:val="de-CH"/>
        </w:rPr>
        <w:t>ARP</w:t>
      </w:r>
    </w:p>
    <w:p w14:paraId="494B2F51" w14:textId="77777777" w:rsidR="00AF5C33" w:rsidRDefault="00AF5C33" w:rsidP="000D05E0">
      <w:pPr>
        <w:rPr>
          <w:lang w:val="de-CH"/>
        </w:rPr>
      </w:pPr>
    </w:p>
    <w:p w14:paraId="6463197B" w14:textId="77777777" w:rsidR="00AF5C33" w:rsidRDefault="00AC2CFD" w:rsidP="000D05E0">
      <w:pPr>
        <w:rPr>
          <w:lang w:val="de-CH"/>
        </w:rPr>
      </w:pPr>
      <w:r>
        <w:rPr>
          <w:lang w:val="de-CH"/>
        </w:rPr>
        <w:t xml:space="preserve">Anzeigen und Bearbeiten des </w:t>
      </w:r>
      <w:proofErr w:type="spellStart"/>
      <w:r>
        <w:rPr>
          <w:lang w:val="de-CH"/>
        </w:rPr>
        <w:t>Address</w:t>
      </w:r>
      <w:proofErr w:type="spellEnd"/>
      <w:r>
        <w:rPr>
          <w:lang w:val="de-CH"/>
        </w:rPr>
        <w:t xml:space="preserve"> Resolution Protocol Caches</w:t>
      </w:r>
    </w:p>
    <w:p w14:paraId="5E8835DE" w14:textId="77777777" w:rsidR="00AC2CFD" w:rsidRDefault="00AC2CFD" w:rsidP="000D05E0">
      <w:pPr>
        <w:rPr>
          <w:lang w:val="de-CH"/>
        </w:rPr>
      </w:pPr>
    </w:p>
    <w:p w14:paraId="2A876C9A" w14:textId="77777777" w:rsidR="00AC2CFD" w:rsidRDefault="00AC2CFD" w:rsidP="000D05E0">
      <w:pPr>
        <w:rPr>
          <w:lang w:val="de-CH"/>
        </w:rPr>
      </w:pPr>
    </w:p>
    <w:p w14:paraId="285E1974" w14:textId="77777777" w:rsidR="00AC2CFD" w:rsidRDefault="00AC2CFD" w:rsidP="000D05E0">
      <w:pPr>
        <w:rPr>
          <w:lang w:val="de-CH"/>
        </w:rPr>
      </w:pPr>
    </w:p>
    <w:p w14:paraId="3D0331E3" w14:textId="77777777" w:rsidR="00AC2CFD" w:rsidRDefault="00AC2CFD" w:rsidP="000D05E0">
      <w:pPr>
        <w:rPr>
          <w:lang w:val="de-CH"/>
        </w:rPr>
      </w:pPr>
      <w:r>
        <w:rPr>
          <w:lang w:val="de-CH"/>
        </w:rPr>
        <w:t>Wie lautet die IP-Adresse und die MAC-Adresse des Computers Ihres Tischnachbars?</w:t>
      </w:r>
    </w:p>
    <w:p w14:paraId="3E9D9487" w14:textId="77777777" w:rsidR="00AC2CFD" w:rsidRDefault="00AC2CFD" w:rsidP="000D05E0">
      <w:pPr>
        <w:rPr>
          <w:lang w:val="de-CH"/>
        </w:rPr>
      </w:pPr>
    </w:p>
    <w:p w14:paraId="3E57C853" w14:textId="77777777" w:rsidR="00AC2CFD" w:rsidRDefault="00AC2CFD" w:rsidP="000D05E0">
      <w:pPr>
        <w:rPr>
          <w:lang w:val="de-CH"/>
        </w:rPr>
      </w:pPr>
    </w:p>
    <w:p w14:paraId="48ACE45B" w14:textId="77777777" w:rsidR="00AC2CFD" w:rsidRDefault="00AC2CFD" w:rsidP="000D05E0">
      <w:pPr>
        <w:rPr>
          <w:lang w:val="de-CH"/>
        </w:rPr>
      </w:pPr>
    </w:p>
    <w:p w14:paraId="2BC1467C" w14:textId="77777777" w:rsidR="00AC2CFD" w:rsidRDefault="00AC2CFD" w:rsidP="000D05E0">
      <w:pPr>
        <w:rPr>
          <w:lang w:val="de-CH"/>
        </w:rPr>
      </w:pPr>
      <w:r>
        <w:rPr>
          <w:lang w:val="de-CH"/>
        </w:rPr>
        <w:t>Ermitteln Sie anhand der MAC-Adresse den Hersteller der Netzwerkkarte Ihres Computers.</w:t>
      </w:r>
    </w:p>
    <w:p w14:paraId="30B9CB34" w14:textId="77777777" w:rsidR="00AC2CFD" w:rsidRDefault="00AC2CFD" w:rsidP="000D05E0">
      <w:pPr>
        <w:rPr>
          <w:lang w:val="de-CH"/>
        </w:rPr>
      </w:pPr>
    </w:p>
    <w:p w14:paraId="62B560A8" w14:textId="77777777" w:rsidR="00AC2CFD" w:rsidRDefault="00AC2CFD" w:rsidP="000D05E0">
      <w:pPr>
        <w:rPr>
          <w:lang w:val="de-CH"/>
        </w:rPr>
      </w:pPr>
    </w:p>
    <w:p w14:paraId="6349F3E8" w14:textId="77777777" w:rsidR="00AC2CFD" w:rsidRDefault="00AC2CFD" w:rsidP="000D05E0">
      <w:pPr>
        <w:rPr>
          <w:lang w:val="de-CH"/>
        </w:rPr>
      </w:pPr>
    </w:p>
    <w:p w14:paraId="271EF42F" w14:textId="77777777" w:rsidR="00AC2CFD" w:rsidRDefault="00AC2CFD" w:rsidP="000D05E0">
      <w:pPr>
        <w:rPr>
          <w:lang w:val="de-CH"/>
        </w:rPr>
      </w:pPr>
      <w:r>
        <w:rPr>
          <w:lang w:val="de-CH"/>
        </w:rPr>
        <w:t>Wie lange wird die MAC-Adresse auf Ihrem PC im ARP Cache gespeichert?</w:t>
      </w:r>
    </w:p>
    <w:p w14:paraId="698A6DF0" w14:textId="77777777" w:rsidR="00AC2CFD" w:rsidRDefault="00AC2CFD" w:rsidP="000D05E0">
      <w:pPr>
        <w:rPr>
          <w:lang w:val="de-CH"/>
        </w:rPr>
      </w:pPr>
    </w:p>
    <w:p w14:paraId="2D7E0025" w14:textId="47871B03" w:rsidR="00513418" w:rsidRPr="000B0794" w:rsidRDefault="00513418" w:rsidP="00513418">
      <w:pPr>
        <w:rPr>
          <w:lang w:val="de-CH"/>
        </w:rPr>
      </w:pPr>
    </w:p>
    <w:sectPr w:rsidR="00513418" w:rsidRPr="000B0794" w:rsidSect="0098020E">
      <w:headerReference w:type="default" r:id="rId13"/>
      <w:footerReference w:type="default" r:id="rId14"/>
      <w:headerReference w:type="first" r:id="rId15"/>
      <w:footerReference w:type="first" r:id="rId16"/>
      <w:pgSz w:w="11906" w:h="16838" w:code="9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43713" w14:textId="77777777" w:rsidR="009157FF" w:rsidRDefault="009157FF">
      <w:r>
        <w:separator/>
      </w:r>
    </w:p>
  </w:endnote>
  <w:endnote w:type="continuationSeparator" w:id="0">
    <w:p w14:paraId="77A923C0" w14:textId="77777777" w:rsidR="009157FF" w:rsidRDefault="00915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S Joey">
    <w:altName w:val="Arial"/>
    <w:panose1 w:val="00000000000000000000"/>
    <w:charset w:val="00"/>
    <w:family w:val="modern"/>
    <w:notTrueType/>
    <w:pitch w:val="variable"/>
    <w:sig w:usb0="A00000AF" w:usb1="5000A06A" w:usb2="00000000" w:usb3="00000000" w:csb0="0000009B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61BC3" w14:textId="7FF93448" w:rsidR="004953D2" w:rsidRPr="002D663F" w:rsidRDefault="004953D2" w:rsidP="002D663F">
    <w:pPr>
      <w:pStyle w:val="Fuzeile"/>
      <w:pBdr>
        <w:top w:val="single" w:sz="4" w:space="1" w:color="808080"/>
      </w:pBdr>
      <w:rPr>
        <w:sz w:val="16"/>
        <w:szCs w:val="16"/>
      </w:rPr>
    </w:pPr>
    <w:r>
      <w:rPr>
        <w:sz w:val="16"/>
        <w:szCs w:val="16"/>
      </w:rPr>
      <w:t xml:space="preserve">Protokoll vom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DATE  \@ "dd.MM.yyyy"  \* MERGEFORMAT </w:instrText>
    </w:r>
    <w:r>
      <w:rPr>
        <w:sz w:val="16"/>
        <w:szCs w:val="16"/>
      </w:rPr>
      <w:fldChar w:fldCharType="separate"/>
    </w:r>
    <w:r w:rsidR="00D3484E">
      <w:rPr>
        <w:noProof/>
        <w:sz w:val="16"/>
        <w:szCs w:val="16"/>
      </w:rPr>
      <w:t>19.08.2021</w:t>
    </w:r>
    <w:r>
      <w:rPr>
        <w:sz w:val="16"/>
        <w:szCs w:val="16"/>
      </w:rPr>
      <w:fldChar w:fldCharType="end"/>
    </w:r>
    <w:r w:rsidRPr="000F1E01">
      <w:rPr>
        <w:sz w:val="16"/>
        <w:szCs w:val="16"/>
      </w:rPr>
      <w:tab/>
    </w:r>
    <w:r w:rsidRPr="000F1E01">
      <w:rPr>
        <w:sz w:val="16"/>
        <w:szCs w:val="16"/>
      </w:rPr>
      <w:tab/>
      <w:t xml:space="preserve">Seite </w:t>
    </w:r>
    <w:r w:rsidRPr="000F1E01">
      <w:rPr>
        <w:rStyle w:val="Seitenzahl"/>
        <w:sz w:val="16"/>
        <w:szCs w:val="16"/>
      </w:rPr>
      <w:fldChar w:fldCharType="begin"/>
    </w:r>
    <w:r w:rsidRPr="000F1E01">
      <w:rPr>
        <w:rStyle w:val="Seitenzahl"/>
        <w:sz w:val="16"/>
        <w:szCs w:val="16"/>
      </w:rPr>
      <w:instrText xml:space="preserve"> PAGE </w:instrText>
    </w:r>
    <w:r w:rsidRPr="000F1E01">
      <w:rPr>
        <w:rStyle w:val="Seitenzahl"/>
        <w:sz w:val="16"/>
        <w:szCs w:val="16"/>
      </w:rPr>
      <w:fldChar w:fldCharType="separate"/>
    </w:r>
    <w:r w:rsidR="006729BC">
      <w:rPr>
        <w:rStyle w:val="Seitenzahl"/>
        <w:noProof/>
        <w:sz w:val="16"/>
        <w:szCs w:val="16"/>
      </w:rPr>
      <w:t>6</w:t>
    </w:r>
    <w:r w:rsidRPr="000F1E01">
      <w:rPr>
        <w:rStyle w:val="Seitenzah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39CDA" w14:textId="0262C11D" w:rsidR="004953D2" w:rsidRPr="0098020E" w:rsidRDefault="004953D2" w:rsidP="0098020E">
    <w:pPr>
      <w:pStyle w:val="Fuzeile"/>
      <w:pBdr>
        <w:top w:val="single" w:sz="4" w:space="1" w:color="808080"/>
      </w:pBdr>
      <w:rPr>
        <w:sz w:val="16"/>
        <w:szCs w:val="16"/>
      </w:rPr>
    </w:pPr>
    <w:r>
      <w:rPr>
        <w:sz w:val="16"/>
        <w:szCs w:val="16"/>
      </w:rPr>
      <w:t xml:space="preserve">Protokoll vom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DATE  \@ "dd.MM.yyyy"  \* MERGEFORMAT </w:instrText>
    </w:r>
    <w:r>
      <w:rPr>
        <w:sz w:val="16"/>
        <w:szCs w:val="16"/>
      </w:rPr>
      <w:fldChar w:fldCharType="separate"/>
    </w:r>
    <w:r w:rsidR="00D3484E">
      <w:rPr>
        <w:noProof/>
        <w:sz w:val="16"/>
        <w:szCs w:val="16"/>
      </w:rPr>
      <w:t>19.08.2021</w:t>
    </w:r>
    <w:r>
      <w:rPr>
        <w:sz w:val="16"/>
        <w:szCs w:val="16"/>
      </w:rPr>
      <w:fldChar w:fldCharType="end"/>
    </w:r>
    <w:r w:rsidRPr="000F1E01">
      <w:rPr>
        <w:sz w:val="16"/>
        <w:szCs w:val="16"/>
      </w:rPr>
      <w:tab/>
    </w:r>
    <w:r w:rsidRPr="000F1E01">
      <w:rPr>
        <w:sz w:val="16"/>
        <w:szCs w:val="16"/>
      </w:rPr>
      <w:tab/>
      <w:t xml:space="preserve">Seite </w:t>
    </w:r>
    <w:r w:rsidRPr="000F1E01">
      <w:rPr>
        <w:rStyle w:val="Seitenzahl"/>
        <w:sz w:val="16"/>
        <w:szCs w:val="16"/>
      </w:rPr>
      <w:fldChar w:fldCharType="begin"/>
    </w:r>
    <w:r w:rsidRPr="000F1E01">
      <w:rPr>
        <w:rStyle w:val="Seitenzahl"/>
        <w:sz w:val="16"/>
        <w:szCs w:val="16"/>
      </w:rPr>
      <w:instrText xml:space="preserve"> PAGE </w:instrText>
    </w:r>
    <w:r w:rsidRPr="000F1E01">
      <w:rPr>
        <w:rStyle w:val="Seitenzahl"/>
        <w:sz w:val="16"/>
        <w:szCs w:val="16"/>
      </w:rPr>
      <w:fldChar w:fldCharType="separate"/>
    </w:r>
    <w:r w:rsidR="006729BC">
      <w:rPr>
        <w:rStyle w:val="Seitenzahl"/>
        <w:noProof/>
        <w:sz w:val="16"/>
        <w:szCs w:val="16"/>
      </w:rPr>
      <w:t>1</w:t>
    </w:r>
    <w:r w:rsidRPr="000F1E01">
      <w:rPr>
        <w:rStyle w:val="Seitenzah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CA6E2" w14:textId="77777777" w:rsidR="009157FF" w:rsidRDefault="009157FF">
      <w:r>
        <w:separator/>
      </w:r>
    </w:p>
  </w:footnote>
  <w:footnote w:type="continuationSeparator" w:id="0">
    <w:p w14:paraId="44A099C6" w14:textId="77777777" w:rsidR="009157FF" w:rsidRDefault="00915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D8197" w14:textId="77777777" w:rsidR="004953D2" w:rsidRDefault="005F4DE7" w:rsidP="002D663F">
    <w:pPr>
      <w:pStyle w:val="Kopfzeile"/>
      <w:rPr>
        <w:sz w:val="16"/>
        <w:szCs w:val="16"/>
      </w:rPr>
    </w:pPr>
    <w:r>
      <w:rPr>
        <w:noProof/>
        <w:sz w:val="16"/>
        <w:szCs w:val="16"/>
        <w:lang w:val="de-CH" w:eastAsia="de-CH"/>
      </w:rPr>
      <w:t>Dokumenation</w:t>
    </w:r>
    <w:r w:rsidR="004953D2">
      <w:rPr>
        <w:sz w:val="16"/>
        <w:szCs w:val="16"/>
      </w:rPr>
      <w:t xml:space="preserve"> </w:t>
    </w:r>
    <w:r w:rsidR="004953D2">
      <w:rPr>
        <w:sz w:val="16"/>
        <w:szCs w:val="16"/>
      </w:rPr>
      <w:tab/>
    </w:r>
  </w:p>
  <w:p w14:paraId="38017704" w14:textId="1612B4BB" w:rsidR="004953D2" w:rsidRDefault="004953D2" w:rsidP="002D663F">
    <w:pPr>
      <w:pStyle w:val="Kopfzeile"/>
      <w:rPr>
        <w:sz w:val="16"/>
        <w:szCs w:val="16"/>
      </w:rPr>
    </w:pPr>
    <w:r>
      <w:rPr>
        <w:sz w:val="16"/>
        <w:szCs w:val="16"/>
      </w:rPr>
      <w:t xml:space="preserve">Datum: </w:t>
    </w:r>
    <w:r w:rsidR="009157FF">
      <w:fldChar w:fldCharType="begin"/>
    </w:r>
    <w:r w:rsidR="009157FF">
      <w:instrText xml:space="preserve"> DATE   \* MERGEFORMAT </w:instrText>
    </w:r>
    <w:r w:rsidR="009157FF">
      <w:fldChar w:fldCharType="separate"/>
    </w:r>
    <w:r w:rsidR="00D3484E" w:rsidRPr="00D3484E">
      <w:rPr>
        <w:noProof/>
        <w:sz w:val="16"/>
        <w:szCs w:val="16"/>
      </w:rPr>
      <w:t>19.08.2021</w:t>
    </w:r>
    <w:r w:rsidR="009157FF">
      <w:rPr>
        <w:noProof/>
        <w:sz w:val="16"/>
        <w:szCs w:val="16"/>
      </w:rPr>
      <w:fldChar w:fldCharType="end"/>
    </w:r>
  </w:p>
  <w:p w14:paraId="2B3FA347" w14:textId="77777777" w:rsidR="004953D2" w:rsidRPr="000F1E01" w:rsidRDefault="004953D2" w:rsidP="002D663F">
    <w:pPr>
      <w:pStyle w:val="Kopfzeile"/>
      <w:pBdr>
        <w:bottom w:val="single" w:sz="6" w:space="1" w:color="auto"/>
      </w:pBdr>
      <w:rPr>
        <w:sz w:val="16"/>
        <w:szCs w:val="16"/>
      </w:rPr>
    </w:pPr>
  </w:p>
  <w:p w14:paraId="4367B7EE" w14:textId="77777777" w:rsidR="004953D2" w:rsidRDefault="004953D2">
    <w:pPr>
      <w:pStyle w:val="Kopfzeile"/>
    </w:pPr>
  </w:p>
  <w:p w14:paraId="7D07F6D4" w14:textId="77777777" w:rsidR="004953D2" w:rsidRDefault="004953D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B10C2" w14:textId="77777777" w:rsidR="004953D2" w:rsidRDefault="005F4DE7" w:rsidP="005D72D6">
    <w:pPr>
      <w:pStyle w:val="Kopfzeile"/>
      <w:rPr>
        <w:sz w:val="16"/>
        <w:szCs w:val="16"/>
      </w:rPr>
    </w:pPr>
    <w:r>
      <w:rPr>
        <w:noProof/>
        <w:sz w:val="16"/>
        <w:szCs w:val="16"/>
        <w:lang w:val="de-CH" w:eastAsia="de-CH"/>
      </w:rPr>
      <w:t>Dokumenation</w:t>
    </w:r>
    <w:r w:rsidR="004953D2">
      <w:rPr>
        <w:sz w:val="16"/>
        <w:szCs w:val="16"/>
      </w:rPr>
      <w:t xml:space="preserve"> </w:t>
    </w:r>
    <w:r w:rsidR="004953D2">
      <w:rPr>
        <w:sz w:val="16"/>
        <w:szCs w:val="16"/>
      </w:rPr>
      <w:tab/>
    </w:r>
  </w:p>
  <w:p w14:paraId="1EBEA311" w14:textId="3E1EE1DB" w:rsidR="005F4DE7" w:rsidRDefault="004953D2" w:rsidP="005F4DE7">
    <w:pPr>
      <w:pStyle w:val="Kopfzeile"/>
    </w:pPr>
    <w:r>
      <w:rPr>
        <w:sz w:val="16"/>
        <w:szCs w:val="16"/>
      </w:rPr>
      <w:t xml:space="preserve">Datum: </w:t>
    </w:r>
    <w:r w:rsidR="009157FF">
      <w:fldChar w:fldCharType="begin"/>
    </w:r>
    <w:r w:rsidR="009157FF">
      <w:instrText xml:space="preserve"> DATE   \* MERGEFORMAT </w:instrText>
    </w:r>
    <w:r w:rsidR="009157FF">
      <w:fldChar w:fldCharType="separate"/>
    </w:r>
    <w:r w:rsidR="00D3484E" w:rsidRPr="00D3484E">
      <w:rPr>
        <w:noProof/>
        <w:sz w:val="16"/>
        <w:szCs w:val="16"/>
      </w:rPr>
      <w:t>19.08.2021</w:t>
    </w:r>
    <w:r w:rsidR="009157FF">
      <w:rPr>
        <w:noProof/>
        <w:sz w:val="16"/>
        <w:szCs w:val="16"/>
      </w:rPr>
      <w:fldChar w:fldCharType="end"/>
    </w:r>
  </w:p>
  <w:p w14:paraId="12828CAF" w14:textId="77777777" w:rsidR="004953D2" w:rsidRDefault="004953D2" w:rsidP="005D72D6">
    <w:pPr>
      <w:pStyle w:val="Kopfzeile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1E32"/>
    <w:multiLevelType w:val="hybridMultilevel"/>
    <w:tmpl w:val="1BD8A7C6"/>
    <w:lvl w:ilvl="0" w:tplc="41E09DA8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2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>
      <w:start w:val="1"/>
      <w:numFmt w:val="lowerRoman"/>
      <w:lvlText w:val="%6."/>
      <w:lvlJc w:val="right"/>
      <w:pPr>
        <w:ind w:left="4320" w:hanging="180"/>
      </w:pPr>
    </w:lvl>
    <w:lvl w:ilvl="6" w:tplc="0807000F">
      <w:start w:val="1"/>
      <w:numFmt w:val="decimal"/>
      <w:lvlText w:val="%7."/>
      <w:lvlJc w:val="left"/>
      <w:pPr>
        <w:ind w:left="5040" w:hanging="360"/>
      </w:pPr>
    </w:lvl>
    <w:lvl w:ilvl="7" w:tplc="08070019">
      <w:start w:val="1"/>
      <w:numFmt w:val="lowerLetter"/>
      <w:lvlText w:val="%8."/>
      <w:lvlJc w:val="left"/>
      <w:pPr>
        <w:ind w:left="5760" w:hanging="360"/>
      </w:pPr>
    </w:lvl>
    <w:lvl w:ilvl="8" w:tplc="0807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53A39"/>
    <w:multiLevelType w:val="multilevel"/>
    <w:tmpl w:val="9E2A2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E32C7F"/>
    <w:multiLevelType w:val="hybridMultilevel"/>
    <w:tmpl w:val="C00C3AE8"/>
    <w:lvl w:ilvl="0" w:tplc="13088A6C">
      <w:numFmt w:val="bullet"/>
      <w:lvlText w:val="-"/>
      <w:lvlJc w:val="left"/>
      <w:pPr>
        <w:ind w:left="720" w:hanging="360"/>
      </w:pPr>
      <w:rPr>
        <w:rFonts w:ascii="FS Joey" w:eastAsia="Times New Roman" w:hAnsi="FS Joey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A1188E"/>
    <w:multiLevelType w:val="hybridMultilevel"/>
    <w:tmpl w:val="6AAE2F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791D9C"/>
    <w:multiLevelType w:val="hybridMultilevel"/>
    <w:tmpl w:val="E3ACFF28"/>
    <w:lvl w:ilvl="0" w:tplc="A1001708">
      <w:numFmt w:val="bullet"/>
      <w:lvlText w:val="-"/>
      <w:lvlJc w:val="left"/>
      <w:pPr>
        <w:ind w:left="720" w:hanging="360"/>
      </w:pPr>
      <w:rPr>
        <w:rFonts w:ascii="FS Joey" w:eastAsia="Times New Roman" w:hAnsi="FS Joey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AD2305"/>
    <w:multiLevelType w:val="hybridMultilevel"/>
    <w:tmpl w:val="AE78D80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>
      <w:start w:val="1"/>
      <w:numFmt w:val="lowerRoman"/>
      <w:lvlText w:val="%6."/>
      <w:lvlJc w:val="right"/>
      <w:pPr>
        <w:ind w:left="4320" w:hanging="180"/>
      </w:pPr>
    </w:lvl>
    <w:lvl w:ilvl="6" w:tplc="0807000F">
      <w:start w:val="1"/>
      <w:numFmt w:val="decimal"/>
      <w:lvlText w:val="%7."/>
      <w:lvlJc w:val="left"/>
      <w:pPr>
        <w:ind w:left="5040" w:hanging="360"/>
      </w:pPr>
    </w:lvl>
    <w:lvl w:ilvl="7" w:tplc="08070019">
      <w:start w:val="1"/>
      <w:numFmt w:val="lowerLetter"/>
      <w:lvlText w:val="%8."/>
      <w:lvlJc w:val="left"/>
      <w:pPr>
        <w:ind w:left="5760" w:hanging="360"/>
      </w:pPr>
    </w:lvl>
    <w:lvl w:ilvl="8" w:tplc="0807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435FDD"/>
    <w:multiLevelType w:val="multilevel"/>
    <w:tmpl w:val="989C35B8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680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689B6209"/>
    <w:multiLevelType w:val="hybridMultilevel"/>
    <w:tmpl w:val="DFC2B80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8A56E4"/>
    <w:multiLevelType w:val="hybridMultilevel"/>
    <w:tmpl w:val="7706BD62"/>
    <w:lvl w:ilvl="0" w:tplc="6E84481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3"/>
  </w:num>
  <w:num w:numId="5">
    <w:abstractNumId w:val="7"/>
  </w:num>
  <w:num w:numId="6">
    <w:abstractNumId w:val="5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activeWritingStyle w:appName="MSWord" w:lang="de-DE" w:vendorID="64" w:dllVersion="6" w:nlCheck="1" w:checkStyle="0"/>
  <w:activeWritingStyle w:appName="MSWord" w:lang="de-AT" w:vendorID="64" w:dllVersion="6" w:nlCheck="1" w:checkStyle="1"/>
  <w:activeWritingStyle w:appName="MSWord" w:lang="en-GB" w:vendorID="64" w:dllVersion="6" w:nlCheck="1" w:checkStyle="1"/>
  <w:activeWritingStyle w:appName="MSWord" w:lang="de-CH" w:vendorID="64" w:dllVersion="6" w:nlCheck="1" w:checkStyle="0"/>
  <w:activeWritingStyle w:appName="MSWord" w:lang="en-US" w:vendorID="64" w:dllVersion="6" w:nlCheck="1" w:checkStyle="1"/>
  <w:activeWritingStyle w:appName="MSWord" w:lang="fr-CH" w:vendorID="64" w:dllVersion="6" w:nlCheck="1" w:checkStyle="0"/>
  <w:activeWritingStyle w:appName="MSWord" w:lang="de-DE" w:vendorID="64" w:dllVersion="0" w:nlCheck="1" w:checkStyle="0"/>
  <w:activeWritingStyle w:appName="MSWord" w:lang="de-CH" w:vendorID="64" w:dllVersion="0" w:nlCheck="1" w:checkStyle="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FE1"/>
    <w:rsid w:val="000016A4"/>
    <w:rsid w:val="00002831"/>
    <w:rsid w:val="00005420"/>
    <w:rsid w:val="00005FA8"/>
    <w:rsid w:val="00007FCB"/>
    <w:rsid w:val="00010BAE"/>
    <w:rsid w:val="00012459"/>
    <w:rsid w:val="000130CC"/>
    <w:rsid w:val="000204E5"/>
    <w:rsid w:val="00021023"/>
    <w:rsid w:val="00022F35"/>
    <w:rsid w:val="00027107"/>
    <w:rsid w:val="000422F6"/>
    <w:rsid w:val="0004487D"/>
    <w:rsid w:val="00044B1F"/>
    <w:rsid w:val="00044CE9"/>
    <w:rsid w:val="000456D3"/>
    <w:rsid w:val="000456EC"/>
    <w:rsid w:val="000459DA"/>
    <w:rsid w:val="00046EF6"/>
    <w:rsid w:val="00062CD8"/>
    <w:rsid w:val="000662BB"/>
    <w:rsid w:val="0006696E"/>
    <w:rsid w:val="00071E57"/>
    <w:rsid w:val="00073527"/>
    <w:rsid w:val="000744A4"/>
    <w:rsid w:val="00075346"/>
    <w:rsid w:val="000779EB"/>
    <w:rsid w:val="00082A06"/>
    <w:rsid w:val="00084098"/>
    <w:rsid w:val="0008419F"/>
    <w:rsid w:val="000872AD"/>
    <w:rsid w:val="00092FB9"/>
    <w:rsid w:val="00093D0A"/>
    <w:rsid w:val="00093F6D"/>
    <w:rsid w:val="00095886"/>
    <w:rsid w:val="00095F5F"/>
    <w:rsid w:val="000A5E0E"/>
    <w:rsid w:val="000A6C92"/>
    <w:rsid w:val="000A7352"/>
    <w:rsid w:val="000A77F9"/>
    <w:rsid w:val="000B0794"/>
    <w:rsid w:val="000B2E48"/>
    <w:rsid w:val="000B3FA1"/>
    <w:rsid w:val="000B6477"/>
    <w:rsid w:val="000D05E0"/>
    <w:rsid w:val="000D38B9"/>
    <w:rsid w:val="000D3AC2"/>
    <w:rsid w:val="000D55BC"/>
    <w:rsid w:val="000E0F2D"/>
    <w:rsid w:val="000E5D0A"/>
    <w:rsid w:val="000E6446"/>
    <w:rsid w:val="000E7116"/>
    <w:rsid w:val="000F24DC"/>
    <w:rsid w:val="000F32DA"/>
    <w:rsid w:val="000F381D"/>
    <w:rsid w:val="00104AB6"/>
    <w:rsid w:val="001121DC"/>
    <w:rsid w:val="00120536"/>
    <w:rsid w:val="001206B3"/>
    <w:rsid w:val="00122CAA"/>
    <w:rsid w:val="00123591"/>
    <w:rsid w:val="00123C35"/>
    <w:rsid w:val="00124FE1"/>
    <w:rsid w:val="00137DE2"/>
    <w:rsid w:val="00145BED"/>
    <w:rsid w:val="001472DB"/>
    <w:rsid w:val="00152550"/>
    <w:rsid w:val="001568A4"/>
    <w:rsid w:val="00161443"/>
    <w:rsid w:val="001636BB"/>
    <w:rsid w:val="00164994"/>
    <w:rsid w:val="001667CD"/>
    <w:rsid w:val="00166931"/>
    <w:rsid w:val="00170A3F"/>
    <w:rsid w:val="0019595C"/>
    <w:rsid w:val="00195BC4"/>
    <w:rsid w:val="001965F3"/>
    <w:rsid w:val="001A178E"/>
    <w:rsid w:val="001A2315"/>
    <w:rsid w:val="001A37CB"/>
    <w:rsid w:val="001A61B7"/>
    <w:rsid w:val="001B5007"/>
    <w:rsid w:val="001C5FFA"/>
    <w:rsid w:val="001D72AA"/>
    <w:rsid w:val="001E4AD7"/>
    <w:rsid w:val="001E6EFB"/>
    <w:rsid w:val="001F7386"/>
    <w:rsid w:val="00200ECF"/>
    <w:rsid w:val="00201C33"/>
    <w:rsid w:val="002040DB"/>
    <w:rsid w:val="00205D69"/>
    <w:rsid w:val="00211DF1"/>
    <w:rsid w:val="00211E05"/>
    <w:rsid w:val="00211FF1"/>
    <w:rsid w:val="00215133"/>
    <w:rsid w:val="002165CB"/>
    <w:rsid w:val="002207A5"/>
    <w:rsid w:val="00220D1F"/>
    <w:rsid w:val="002226B5"/>
    <w:rsid w:val="0022571D"/>
    <w:rsid w:val="0022658A"/>
    <w:rsid w:val="00230F7B"/>
    <w:rsid w:val="00232A17"/>
    <w:rsid w:val="00240716"/>
    <w:rsid w:val="00243246"/>
    <w:rsid w:val="002553FA"/>
    <w:rsid w:val="00256129"/>
    <w:rsid w:val="002629ED"/>
    <w:rsid w:val="00262CD6"/>
    <w:rsid w:val="00263172"/>
    <w:rsid w:val="002679B0"/>
    <w:rsid w:val="00267F2C"/>
    <w:rsid w:val="002755C0"/>
    <w:rsid w:val="0028352C"/>
    <w:rsid w:val="00286D40"/>
    <w:rsid w:val="00290963"/>
    <w:rsid w:val="00291BA4"/>
    <w:rsid w:val="002A09D7"/>
    <w:rsid w:val="002A0FA9"/>
    <w:rsid w:val="002A5095"/>
    <w:rsid w:val="002B1E7C"/>
    <w:rsid w:val="002B33BE"/>
    <w:rsid w:val="002C149D"/>
    <w:rsid w:val="002C50B0"/>
    <w:rsid w:val="002C63DE"/>
    <w:rsid w:val="002C6753"/>
    <w:rsid w:val="002D1212"/>
    <w:rsid w:val="002D2ED4"/>
    <w:rsid w:val="002D3D18"/>
    <w:rsid w:val="002D663F"/>
    <w:rsid w:val="002E3775"/>
    <w:rsid w:val="002E5DFD"/>
    <w:rsid w:val="002E6489"/>
    <w:rsid w:val="00301EE8"/>
    <w:rsid w:val="00302AC2"/>
    <w:rsid w:val="00306A3A"/>
    <w:rsid w:val="0031151E"/>
    <w:rsid w:val="003142D2"/>
    <w:rsid w:val="00314F7C"/>
    <w:rsid w:val="00315A56"/>
    <w:rsid w:val="00315BFA"/>
    <w:rsid w:val="0031723F"/>
    <w:rsid w:val="0033147B"/>
    <w:rsid w:val="00332D73"/>
    <w:rsid w:val="00332F7E"/>
    <w:rsid w:val="00335754"/>
    <w:rsid w:val="003373C5"/>
    <w:rsid w:val="00337A1D"/>
    <w:rsid w:val="0034257F"/>
    <w:rsid w:val="00342FB5"/>
    <w:rsid w:val="00343241"/>
    <w:rsid w:val="0034681E"/>
    <w:rsid w:val="00347FB6"/>
    <w:rsid w:val="00355667"/>
    <w:rsid w:val="00356177"/>
    <w:rsid w:val="00365FC0"/>
    <w:rsid w:val="003669DE"/>
    <w:rsid w:val="00371823"/>
    <w:rsid w:val="003736A1"/>
    <w:rsid w:val="003738D7"/>
    <w:rsid w:val="0037437B"/>
    <w:rsid w:val="00374488"/>
    <w:rsid w:val="003758B9"/>
    <w:rsid w:val="00376B92"/>
    <w:rsid w:val="00377BCB"/>
    <w:rsid w:val="0038443A"/>
    <w:rsid w:val="0039327F"/>
    <w:rsid w:val="003A66FC"/>
    <w:rsid w:val="003A7379"/>
    <w:rsid w:val="003B0F51"/>
    <w:rsid w:val="003B1D94"/>
    <w:rsid w:val="003B4C27"/>
    <w:rsid w:val="003C0FA1"/>
    <w:rsid w:val="003C29E8"/>
    <w:rsid w:val="003C4139"/>
    <w:rsid w:val="003C4F33"/>
    <w:rsid w:val="003C717E"/>
    <w:rsid w:val="003D55D4"/>
    <w:rsid w:val="003D5B79"/>
    <w:rsid w:val="003D689D"/>
    <w:rsid w:val="003E1355"/>
    <w:rsid w:val="003E4612"/>
    <w:rsid w:val="003F06FF"/>
    <w:rsid w:val="003F0777"/>
    <w:rsid w:val="003F1BB9"/>
    <w:rsid w:val="003F23E4"/>
    <w:rsid w:val="003F2A72"/>
    <w:rsid w:val="003F345F"/>
    <w:rsid w:val="003F3535"/>
    <w:rsid w:val="003F38DF"/>
    <w:rsid w:val="003F3C61"/>
    <w:rsid w:val="0040221B"/>
    <w:rsid w:val="00403D76"/>
    <w:rsid w:val="00410B34"/>
    <w:rsid w:val="0041664F"/>
    <w:rsid w:val="00416DE5"/>
    <w:rsid w:val="004201F5"/>
    <w:rsid w:val="00423ED0"/>
    <w:rsid w:val="0042658B"/>
    <w:rsid w:val="0043465D"/>
    <w:rsid w:val="0044024D"/>
    <w:rsid w:val="00441208"/>
    <w:rsid w:val="00444054"/>
    <w:rsid w:val="004445FF"/>
    <w:rsid w:val="004460B1"/>
    <w:rsid w:val="00447B44"/>
    <w:rsid w:val="00450443"/>
    <w:rsid w:val="00455518"/>
    <w:rsid w:val="004604CF"/>
    <w:rsid w:val="004610D2"/>
    <w:rsid w:val="00463723"/>
    <w:rsid w:val="0046399A"/>
    <w:rsid w:val="00466037"/>
    <w:rsid w:val="00473489"/>
    <w:rsid w:val="00475CCE"/>
    <w:rsid w:val="00480E65"/>
    <w:rsid w:val="0048306E"/>
    <w:rsid w:val="00483893"/>
    <w:rsid w:val="00486DB6"/>
    <w:rsid w:val="00490D9D"/>
    <w:rsid w:val="00492BB0"/>
    <w:rsid w:val="004932C1"/>
    <w:rsid w:val="004953D2"/>
    <w:rsid w:val="00496773"/>
    <w:rsid w:val="0049750F"/>
    <w:rsid w:val="004A1609"/>
    <w:rsid w:val="004B1ABF"/>
    <w:rsid w:val="004B3A4C"/>
    <w:rsid w:val="004B584D"/>
    <w:rsid w:val="004B6E3F"/>
    <w:rsid w:val="004D2E5D"/>
    <w:rsid w:val="004D406C"/>
    <w:rsid w:val="004D42B8"/>
    <w:rsid w:val="004E0089"/>
    <w:rsid w:val="004E25D9"/>
    <w:rsid w:val="004E326B"/>
    <w:rsid w:val="004E6B13"/>
    <w:rsid w:val="00501BB3"/>
    <w:rsid w:val="00503A6D"/>
    <w:rsid w:val="00503ED8"/>
    <w:rsid w:val="00505D05"/>
    <w:rsid w:val="00506244"/>
    <w:rsid w:val="00512E3D"/>
    <w:rsid w:val="00513418"/>
    <w:rsid w:val="005226D3"/>
    <w:rsid w:val="00522742"/>
    <w:rsid w:val="00522E95"/>
    <w:rsid w:val="0052418C"/>
    <w:rsid w:val="00525B08"/>
    <w:rsid w:val="005268A0"/>
    <w:rsid w:val="005270C9"/>
    <w:rsid w:val="00530DAA"/>
    <w:rsid w:val="00530ED5"/>
    <w:rsid w:val="005361CB"/>
    <w:rsid w:val="00540FD9"/>
    <w:rsid w:val="00542776"/>
    <w:rsid w:val="005477B6"/>
    <w:rsid w:val="00547F22"/>
    <w:rsid w:val="005528DB"/>
    <w:rsid w:val="00554B08"/>
    <w:rsid w:val="00555459"/>
    <w:rsid w:val="0055569B"/>
    <w:rsid w:val="00557070"/>
    <w:rsid w:val="005619A3"/>
    <w:rsid w:val="00561F44"/>
    <w:rsid w:val="005637C9"/>
    <w:rsid w:val="005663ED"/>
    <w:rsid w:val="00571CE4"/>
    <w:rsid w:val="00572D9C"/>
    <w:rsid w:val="00577278"/>
    <w:rsid w:val="0057766E"/>
    <w:rsid w:val="005803D1"/>
    <w:rsid w:val="00581E9C"/>
    <w:rsid w:val="00587404"/>
    <w:rsid w:val="005910FF"/>
    <w:rsid w:val="00594701"/>
    <w:rsid w:val="0059596F"/>
    <w:rsid w:val="005962E3"/>
    <w:rsid w:val="0059642D"/>
    <w:rsid w:val="005A07EC"/>
    <w:rsid w:val="005A3A97"/>
    <w:rsid w:val="005A44B4"/>
    <w:rsid w:val="005A4616"/>
    <w:rsid w:val="005A4B05"/>
    <w:rsid w:val="005B3CC1"/>
    <w:rsid w:val="005B46C6"/>
    <w:rsid w:val="005B5725"/>
    <w:rsid w:val="005C4030"/>
    <w:rsid w:val="005C5ED8"/>
    <w:rsid w:val="005C684E"/>
    <w:rsid w:val="005D0F2A"/>
    <w:rsid w:val="005D2AC8"/>
    <w:rsid w:val="005D34B8"/>
    <w:rsid w:val="005D602D"/>
    <w:rsid w:val="005D6C05"/>
    <w:rsid w:val="005D72D6"/>
    <w:rsid w:val="005E1908"/>
    <w:rsid w:val="005E1D72"/>
    <w:rsid w:val="005F0467"/>
    <w:rsid w:val="005F21C4"/>
    <w:rsid w:val="005F4DE7"/>
    <w:rsid w:val="005F7B15"/>
    <w:rsid w:val="0060079B"/>
    <w:rsid w:val="00606AE2"/>
    <w:rsid w:val="00606C9B"/>
    <w:rsid w:val="006106BE"/>
    <w:rsid w:val="006110FD"/>
    <w:rsid w:val="00612B5D"/>
    <w:rsid w:val="00614634"/>
    <w:rsid w:val="0061634A"/>
    <w:rsid w:val="006166B0"/>
    <w:rsid w:val="00620969"/>
    <w:rsid w:val="006240BB"/>
    <w:rsid w:val="0062498E"/>
    <w:rsid w:val="00632676"/>
    <w:rsid w:val="00634986"/>
    <w:rsid w:val="006353F7"/>
    <w:rsid w:val="006377E0"/>
    <w:rsid w:val="00645B0C"/>
    <w:rsid w:val="006462F1"/>
    <w:rsid w:val="00651048"/>
    <w:rsid w:val="006659ED"/>
    <w:rsid w:val="00667A4F"/>
    <w:rsid w:val="00670396"/>
    <w:rsid w:val="00670497"/>
    <w:rsid w:val="006710FA"/>
    <w:rsid w:val="00671423"/>
    <w:rsid w:val="006729BC"/>
    <w:rsid w:val="00672A55"/>
    <w:rsid w:val="006862C8"/>
    <w:rsid w:val="00695DB3"/>
    <w:rsid w:val="006A41CA"/>
    <w:rsid w:val="006A5288"/>
    <w:rsid w:val="006A57DC"/>
    <w:rsid w:val="006B0628"/>
    <w:rsid w:val="006B16D8"/>
    <w:rsid w:val="006B47A2"/>
    <w:rsid w:val="006B53B5"/>
    <w:rsid w:val="006B564A"/>
    <w:rsid w:val="006C2E62"/>
    <w:rsid w:val="006C41F0"/>
    <w:rsid w:val="006E7CE6"/>
    <w:rsid w:val="006F18FA"/>
    <w:rsid w:val="0070108B"/>
    <w:rsid w:val="00704A3F"/>
    <w:rsid w:val="00704A79"/>
    <w:rsid w:val="00705DE6"/>
    <w:rsid w:val="007105CA"/>
    <w:rsid w:val="007119E5"/>
    <w:rsid w:val="00712DD3"/>
    <w:rsid w:val="007169D6"/>
    <w:rsid w:val="00716F49"/>
    <w:rsid w:val="00721E0C"/>
    <w:rsid w:val="00721FAD"/>
    <w:rsid w:val="00722FEE"/>
    <w:rsid w:val="00724179"/>
    <w:rsid w:val="00724A15"/>
    <w:rsid w:val="0072671D"/>
    <w:rsid w:val="0072691B"/>
    <w:rsid w:val="007307F3"/>
    <w:rsid w:val="00731374"/>
    <w:rsid w:val="0073353D"/>
    <w:rsid w:val="0073457E"/>
    <w:rsid w:val="00734AA5"/>
    <w:rsid w:val="00735822"/>
    <w:rsid w:val="00741521"/>
    <w:rsid w:val="00745325"/>
    <w:rsid w:val="00750C6C"/>
    <w:rsid w:val="00753E65"/>
    <w:rsid w:val="00756FF2"/>
    <w:rsid w:val="00763820"/>
    <w:rsid w:val="00763D10"/>
    <w:rsid w:val="00765B42"/>
    <w:rsid w:val="00765C44"/>
    <w:rsid w:val="00771C3A"/>
    <w:rsid w:val="0077714E"/>
    <w:rsid w:val="00777E6F"/>
    <w:rsid w:val="007805BC"/>
    <w:rsid w:val="007821C9"/>
    <w:rsid w:val="00782D9D"/>
    <w:rsid w:val="00785E8A"/>
    <w:rsid w:val="007918BF"/>
    <w:rsid w:val="00792DE4"/>
    <w:rsid w:val="00795D23"/>
    <w:rsid w:val="00796ECE"/>
    <w:rsid w:val="007A5DA8"/>
    <w:rsid w:val="007B3684"/>
    <w:rsid w:val="007C202B"/>
    <w:rsid w:val="007C3330"/>
    <w:rsid w:val="007C4F9F"/>
    <w:rsid w:val="007C5E54"/>
    <w:rsid w:val="007C606B"/>
    <w:rsid w:val="007C64FB"/>
    <w:rsid w:val="007C69E6"/>
    <w:rsid w:val="007D0631"/>
    <w:rsid w:val="007D1ADF"/>
    <w:rsid w:val="007D435E"/>
    <w:rsid w:val="007D594B"/>
    <w:rsid w:val="007D6C94"/>
    <w:rsid w:val="007D7E1A"/>
    <w:rsid w:val="007E37F6"/>
    <w:rsid w:val="007E409B"/>
    <w:rsid w:val="007E6091"/>
    <w:rsid w:val="007E7712"/>
    <w:rsid w:val="007F570B"/>
    <w:rsid w:val="007F75B8"/>
    <w:rsid w:val="00800B30"/>
    <w:rsid w:val="008050C3"/>
    <w:rsid w:val="00813383"/>
    <w:rsid w:val="00813FF2"/>
    <w:rsid w:val="008221C3"/>
    <w:rsid w:val="00822E87"/>
    <w:rsid w:val="00827C0C"/>
    <w:rsid w:val="00837082"/>
    <w:rsid w:val="008400D4"/>
    <w:rsid w:val="00845620"/>
    <w:rsid w:val="00845CB1"/>
    <w:rsid w:val="00847F5B"/>
    <w:rsid w:val="00854577"/>
    <w:rsid w:val="00856556"/>
    <w:rsid w:val="00862E8B"/>
    <w:rsid w:val="00866047"/>
    <w:rsid w:val="00866174"/>
    <w:rsid w:val="008663EA"/>
    <w:rsid w:val="008665C9"/>
    <w:rsid w:val="008669FA"/>
    <w:rsid w:val="00870999"/>
    <w:rsid w:val="0087454E"/>
    <w:rsid w:val="00875B02"/>
    <w:rsid w:val="00875FF5"/>
    <w:rsid w:val="00887916"/>
    <w:rsid w:val="008A245E"/>
    <w:rsid w:val="008A731B"/>
    <w:rsid w:val="008A7EC8"/>
    <w:rsid w:val="008B0648"/>
    <w:rsid w:val="008B47C1"/>
    <w:rsid w:val="008B54D7"/>
    <w:rsid w:val="008B5AF6"/>
    <w:rsid w:val="008C2B9A"/>
    <w:rsid w:val="008C798E"/>
    <w:rsid w:val="008D5ECB"/>
    <w:rsid w:val="008D68A1"/>
    <w:rsid w:val="008D7D11"/>
    <w:rsid w:val="008E0AEF"/>
    <w:rsid w:val="008E1C00"/>
    <w:rsid w:val="008E2E0A"/>
    <w:rsid w:val="008E32F4"/>
    <w:rsid w:val="008F2CE2"/>
    <w:rsid w:val="008F528B"/>
    <w:rsid w:val="009010B3"/>
    <w:rsid w:val="009039FC"/>
    <w:rsid w:val="009053C5"/>
    <w:rsid w:val="009067A3"/>
    <w:rsid w:val="00911F3D"/>
    <w:rsid w:val="00914039"/>
    <w:rsid w:val="00915333"/>
    <w:rsid w:val="009157FF"/>
    <w:rsid w:val="00920897"/>
    <w:rsid w:val="00922D6E"/>
    <w:rsid w:val="0092511C"/>
    <w:rsid w:val="009303BB"/>
    <w:rsid w:val="0093697C"/>
    <w:rsid w:val="00937200"/>
    <w:rsid w:val="00940041"/>
    <w:rsid w:val="009405A7"/>
    <w:rsid w:val="00941CF6"/>
    <w:rsid w:val="009445C4"/>
    <w:rsid w:val="00952E09"/>
    <w:rsid w:val="0096070C"/>
    <w:rsid w:val="00963511"/>
    <w:rsid w:val="0097395B"/>
    <w:rsid w:val="0098020E"/>
    <w:rsid w:val="00981E40"/>
    <w:rsid w:val="009853E6"/>
    <w:rsid w:val="00985BF7"/>
    <w:rsid w:val="009911CD"/>
    <w:rsid w:val="00993E8C"/>
    <w:rsid w:val="00997A8E"/>
    <w:rsid w:val="009A0A24"/>
    <w:rsid w:val="009A161B"/>
    <w:rsid w:val="009A24C8"/>
    <w:rsid w:val="009A51BA"/>
    <w:rsid w:val="009B562E"/>
    <w:rsid w:val="009B5923"/>
    <w:rsid w:val="009B6A61"/>
    <w:rsid w:val="009C1048"/>
    <w:rsid w:val="009C4E55"/>
    <w:rsid w:val="009C5A2E"/>
    <w:rsid w:val="009C6A3A"/>
    <w:rsid w:val="009D0A30"/>
    <w:rsid w:val="009D4FAC"/>
    <w:rsid w:val="009D58CF"/>
    <w:rsid w:val="009E0870"/>
    <w:rsid w:val="009F3C2A"/>
    <w:rsid w:val="009F464E"/>
    <w:rsid w:val="009F73BD"/>
    <w:rsid w:val="00A00480"/>
    <w:rsid w:val="00A02625"/>
    <w:rsid w:val="00A0530C"/>
    <w:rsid w:val="00A0543F"/>
    <w:rsid w:val="00A073C1"/>
    <w:rsid w:val="00A11355"/>
    <w:rsid w:val="00A12694"/>
    <w:rsid w:val="00A17515"/>
    <w:rsid w:val="00A21FB6"/>
    <w:rsid w:val="00A23599"/>
    <w:rsid w:val="00A2747E"/>
    <w:rsid w:val="00A27F4B"/>
    <w:rsid w:val="00A3232C"/>
    <w:rsid w:val="00A4243A"/>
    <w:rsid w:val="00A440E6"/>
    <w:rsid w:val="00A47C67"/>
    <w:rsid w:val="00A47ED5"/>
    <w:rsid w:val="00A51937"/>
    <w:rsid w:val="00A531FA"/>
    <w:rsid w:val="00A55172"/>
    <w:rsid w:val="00A55616"/>
    <w:rsid w:val="00A56ABC"/>
    <w:rsid w:val="00A614E7"/>
    <w:rsid w:val="00A61DF8"/>
    <w:rsid w:val="00A66055"/>
    <w:rsid w:val="00A7012E"/>
    <w:rsid w:val="00A70E5C"/>
    <w:rsid w:val="00A710D6"/>
    <w:rsid w:val="00A73454"/>
    <w:rsid w:val="00A73BED"/>
    <w:rsid w:val="00A740B9"/>
    <w:rsid w:val="00A77906"/>
    <w:rsid w:val="00A80220"/>
    <w:rsid w:val="00A815C5"/>
    <w:rsid w:val="00A84C69"/>
    <w:rsid w:val="00A84F8A"/>
    <w:rsid w:val="00A86F1F"/>
    <w:rsid w:val="00A93BAF"/>
    <w:rsid w:val="00A9647A"/>
    <w:rsid w:val="00A97B53"/>
    <w:rsid w:val="00AA51E9"/>
    <w:rsid w:val="00AA7E7C"/>
    <w:rsid w:val="00AB06D2"/>
    <w:rsid w:val="00AB0A28"/>
    <w:rsid w:val="00AB216D"/>
    <w:rsid w:val="00AC2CFD"/>
    <w:rsid w:val="00AC4ADA"/>
    <w:rsid w:val="00AC7C6E"/>
    <w:rsid w:val="00AC7ED3"/>
    <w:rsid w:val="00AE207F"/>
    <w:rsid w:val="00AE20C1"/>
    <w:rsid w:val="00AE73C6"/>
    <w:rsid w:val="00AF0306"/>
    <w:rsid w:val="00AF30DA"/>
    <w:rsid w:val="00AF3D9E"/>
    <w:rsid w:val="00AF4452"/>
    <w:rsid w:val="00AF5470"/>
    <w:rsid w:val="00AF562E"/>
    <w:rsid w:val="00AF5C33"/>
    <w:rsid w:val="00AF68B5"/>
    <w:rsid w:val="00B05713"/>
    <w:rsid w:val="00B05F6A"/>
    <w:rsid w:val="00B07E2A"/>
    <w:rsid w:val="00B20394"/>
    <w:rsid w:val="00B236D8"/>
    <w:rsid w:val="00B26BDD"/>
    <w:rsid w:val="00B43901"/>
    <w:rsid w:val="00B50C69"/>
    <w:rsid w:val="00B544E8"/>
    <w:rsid w:val="00B60115"/>
    <w:rsid w:val="00B6581E"/>
    <w:rsid w:val="00B65BF6"/>
    <w:rsid w:val="00B73280"/>
    <w:rsid w:val="00B74178"/>
    <w:rsid w:val="00B97118"/>
    <w:rsid w:val="00B9748B"/>
    <w:rsid w:val="00B97A9B"/>
    <w:rsid w:val="00B97B44"/>
    <w:rsid w:val="00BA6790"/>
    <w:rsid w:val="00BA77BD"/>
    <w:rsid w:val="00BB11E5"/>
    <w:rsid w:val="00BB18D5"/>
    <w:rsid w:val="00BB5D2A"/>
    <w:rsid w:val="00BB63C5"/>
    <w:rsid w:val="00BC1DED"/>
    <w:rsid w:val="00BC34D5"/>
    <w:rsid w:val="00BD105A"/>
    <w:rsid w:val="00BD258C"/>
    <w:rsid w:val="00BE0EB3"/>
    <w:rsid w:val="00BE17E8"/>
    <w:rsid w:val="00BF244B"/>
    <w:rsid w:val="00BF6409"/>
    <w:rsid w:val="00C02A02"/>
    <w:rsid w:val="00C04558"/>
    <w:rsid w:val="00C07895"/>
    <w:rsid w:val="00C124BF"/>
    <w:rsid w:val="00C125EF"/>
    <w:rsid w:val="00C23963"/>
    <w:rsid w:val="00C27E29"/>
    <w:rsid w:val="00C3106A"/>
    <w:rsid w:val="00C31AA2"/>
    <w:rsid w:val="00C3287B"/>
    <w:rsid w:val="00C32FFA"/>
    <w:rsid w:val="00C37243"/>
    <w:rsid w:val="00C43F3E"/>
    <w:rsid w:val="00C451AB"/>
    <w:rsid w:val="00C53014"/>
    <w:rsid w:val="00C61FFB"/>
    <w:rsid w:val="00C62966"/>
    <w:rsid w:val="00C65A17"/>
    <w:rsid w:val="00C66995"/>
    <w:rsid w:val="00C70F32"/>
    <w:rsid w:val="00C81723"/>
    <w:rsid w:val="00C9542E"/>
    <w:rsid w:val="00C95A3D"/>
    <w:rsid w:val="00C9651C"/>
    <w:rsid w:val="00C9735E"/>
    <w:rsid w:val="00C977D5"/>
    <w:rsid w:val="00C97A7B"/>
    <w:rsid w:val="00CA0368"/>
    <w:rsid w:val="00CA04B1"/>
    <w:rsid w:val="00CA05C2"/>
    <w:rsid w:val="00CA6F6D"/>
    <w:rsid w:val="00CA7729"/>
    <w:rsid w:val="00CB04D1"/>
    <w:rsid w:val="00CB1E9B"/>
    <w:rsid w:val="00CB205A"/>
    <w:rsid w:val="00CC33A2"/>
    <w:rsid w:val="00CC5A28"/>
    <w:rsid w:val="00CC72CD"/>
    <w:rsid w:val="00CD24DD"/>
    <w:rsid w:val="00CD3F30"/>
    <w:rsid w:val="00CD6B73"/>
    <w:rsid w:val="00CF0D21"/>
    <w:rsid w:val="00CF3A05"/>
    <w:rsid w:val="00CF5541"/>
    <w:rsid w:val="00D0111B"/>
    <w:rsid w:val="00D07F63"/>
    <w:rsid w:val="00D112FF"/>
    <w:rsid w:val="00D115D0"/>
    <w:rsid w:val="00D13A3A"/>
    <w:rsid w:val="00D16D07"/>
    <w:rsid w:val="00D23559"/>
    <w:rsid w:val="00D27635"/>
    <w:rsid w:val="00D3484E"/>
    <w:rsid w:val="00D35517"/>
    <w:rsid w:val="00D37597"/>
    <w:rsid w:val="00D433D3"/>
    <w:rsid w:val="00D43E97"/>
    <w:rsid w:val="00D46D68"/>
    <w:rsid w:val="00D5094C"/>
    <w:rsid w:val="00D51819"/>
    <w:rsid w:val="00D518A4"/>
    <w:rsid w:val="00D51D1B"/>
    <w:rsid w:val="00D53344"/>
    <w:rsid w:val="00D53907"/>
    <w:rsid w:val="00D55017"/>
    <w:rsid w:val="00D570CB"/>
    <w:rsid w:val="00D60609"/>
    <w:rsid w:val="00D63CCC"/>
    <w:rsid w:val="00D66C11"/>
    <w:rsid w:val="00D701CF"/>
    <w:rsid w:val="00D818A4"/>
    <w:rsid w:val="00D842AA"/>
    <w:rsid w:val="00D84320"/>
    <w:rsid w:val="00D91759"/>
    <w:rsid w:val="00D92BAE"/>
    <w:rsid w:val="00D93E8F"/>
    <w:rsid w:val="00DA3B12"/>
    <w:rsid w:val="00DA46A3"/>
    <w:rsid w:val="00DA6F70"/>
    <w:rsid w:val="00DA7ADE"/>
    <w:rsid w:val="00DB6D80"/>
    <w:rsid w:val="00DC0787"/>
    <w:rsid w:val="00DC47C9"/>
    <w:rsid w:val="00DD0D47"/>
    <w:rsid w:val="00DD24BB"/>
    <w:rsid w:val="00DD397D"/>
    <w:rsid w:val="00DD540F"/>
    <w:rsid w:val="00DE1105"/>
    <w:rsid w:val="00DF66CB"/>
    <w:rsid w:val="00E000AF"/>
    <w:rsid w:val="00E00E2F"/>
    <w:rsid w:val="00E020F8"/>
    <w:rsid w:val="00E0534E"/>
    <w:rsid w:val="00E061D2"/>
    <w:rsid w:val="00E12799"/>
    <w:rsid w:val="00E165F9"/>
    <w:rsid w:val="00E27BD3"/>
    <w:rsid w:val="00E32FEC"/>
    <w:rsid w:val="00E34B68"/>
    <w:rsid w:val="00E354EF"/>
    <w:rsid w:val="00E41D33"/>
    <w:rsid w:val="00E467EE"/>
    <w:rsid w:val="00E60A45"/>
    <w:rsid w:val="00E64F78"/>
    <w:rsid w:val="00E65215"/>
    <w:rsid w:val="00E65DE3"/>
    <w:rsid w:val="00E6615A"/>
    <w:rsid w:val="00E72C2E"/>
    <w:rsid w:val="00E809D7"/>
    <w:rsid w:val="00E90CC8"/>
    <w:rsid w:val="00E91E96"/>
    <w:rsid w:val="00E936DD"/>
    <w:rsid w:val="00E943EB"/>
    <w:rsid w:val="00E949F6"/>
    <w:rsid w:val="00E9650C"/>
    <w:rsid w:val="00EA14F3"/>
    <w:rsid w:val="00EA7311"/>
    <w:rsid w:val="00EB2944"/>
    <w:rsid w:val="00EB2E3E"/>
    <w:rsid w:val="00EB5471"/>
    <w:rsid w:val="00EB5E15"/>
    <w:rsid w:val="00EB61EF"/>
    <w:rsid w:val="00EB64A3"/>
    <w:rsid w:val="00EC08A7"/>
    <w:rsid w:val="00EC1C09"/>
    <w:rsid w:val="00EC2062"/>
    <w:rsid w:val="00EC2B0E"/>
    <w:rsid w:val="00EC2D86"/>
    <w:rsid w:val="00EC5FD4"/>
    <w:rsid w:val="00EC6027"/>
    <w:rsid w:val="00EC69DC"/>
    <w:rsid w:val="00ED0CA5"/>
    <w:rsid w:val="00ED14B3"/>
    <w:rsid w:val="00EE20DE"/>
    <w:rsid w:val="00EE62D9"/>
    <w:rsid w:val="00EE6DFC"/>
    <w:rsid w:val="00EF0EA3"/>
    <w:rsid w:val="00EF4BA0"/>
    <w:rsid w:val="00F13FD4"/>
    <w:rsid w:val="00F21720"/>
    <w:rsid w:val="00F251C8"/>
    <w:rsid w:val="00F26F2A"/>
    <w:rsid w:val="00F27E23"/>
    <w:rsid w:val="00F32D3F"/>
    <w:rsid w:val="00F34BE9"/>
    <w:rsid w:val="00F36699"/>
    <w:rsid w:val="00F40D9B"/>
    <w:rsid w:val="00F461F5"/>
    <w:rsid w:val="00F46E2B"/>
    <w:rsid w:val="00F55C52"/>
    <w:rsid w:val="00F63BB8"/>
    <w:rsid w:val="00F649D2"/>
    <w:rsid w:val="00F70FBE"/>
    <w:rsid w:val="00F72FEE"/>
    <w:rsid w:val="00F7507F"/>
    <w:rsid w:val="00F7611A"/>
    <w:rsid w:val="00F76533"/>
    <w:rsid w:val="00F765C7"/>
    <w:rsid w:val="00F77411"/>
    <w:rsid w:val="00F83445"/>
    <w:rsid w:val="00F83EC1"/>
    <w:rsid w:val="00F868C0"/>
    <w:rsid w:val="00F9067F"/>
    <w:rsid w:val="00F92FBE"/>
    <w:rsid w:val="00F95479"/>
    <w:rsid w:val="00FA659B"/>
    <w:rsid w:val="00FA710F"/>
    <w:rsid w:val="00FA7942"/>
    <w:rsid w:val="00FB226B"/>
    <w:rsid w:val="00FB69E2"/>
    <w:rsid w:val="00FC26EE"/>
    <w:rsid w:val="00FD2460"/>
    <w:rsid w:val="00FD4A87"/>
    <w:rsid w:val="00FD7E26"/>
    <w:rsid w:val="00FE0FD0"/>
    <w:rsid w:val="00FE2676"/>
    <w:rsid w:val="00FE3623"/>
    <w:rsid w:val="00FE6306"/>
    <w:rsid w:val="00FF494D"/>
    <w:rsid w:val="00FF644B"/>
    <w:rsid w:val="00FF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40C2BD0A"/>
  <w15:docId w15:val="{5ADE1C43-8C61-4B43-BF3E-78663BB4B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513418"/>
    <w:rPr>
      <w:rFonts w:ascii="FS Joey" w:hAnsi="FS Joey"/>
      <w:color w:val="000000"/>
      <w:lang w:val="de-DE" w:eastAsia="en-US"/>
    </w:rPr>
  </w:style>
  <w:style w:type="paragraph" w:styleId="berschrift1">
    <w:name w:val="heading 1"/>
    <w:basedOn w:val="Standard"/>
    <w:next w:val="Standard"/>
    <w:link w:val="berschrift1Zchn"/>
    <w:qFormat/>
    <w:rsid w:val="005F4DE7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24"/>
      <w:szCs w:val="32"/>
    </w:rPr>
  </w:style>
  <w:style w:type="paragraph" w:styleId="berschrift2">
    <w:name w:val="heading 2"/>
    <w:basedOn w:val="berschrift1"/>
    <w:next w:val="Standard"/>
    <w:qFormat/>
    <w:rsid w:val="00C37243"/>
    <w:pPr>
      <w:numPr>
        <w:ilvl w:val="1"/>
      </w:numPr>
      <w:outlineLvl w:val="1"/>
    </w:pPr>
    <w:rPr>
      <w:bCs w:val="0"/>
      <w:iCs/>
      <w:sz w:val="22"/>
      <w:szCs w:val="24"/>
    </w:rPr>
  </w:style>
  <w:style w:type="paragraph" w:styleId="berschrift3">
    <w:name w:val="heading 3"/>
    <w:basedOn w:val="berschrift2"/>
    <w:next w:val="Standard"/>
    <w:qFormat/>
    <w:rsid w:val="00C37243"/>
    <w:pPr>
      <w:numPr>
        <w:ilvl w:val="2"/>
      </w:numPr>
      <w:outlineLvl w:val="2"/>
    </w:pPr>
    <w:rPr>
      <w:bCs/>
      <w:sz w:val="20"/>
      <w:szCs w:val="26"/>
    </w:rPr>
  </w:style>
  <w:style w:type="paragraph" w:styleId="berschrift4">
    <w:name w:val="heading 4"/>
    <w:basedOn w:val="Standard"/>
    <w:next w:val="Standard"/>
    <w:qFormat/>
    <w:rsid w:val="00C37243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rsid w:val="00C37243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C37243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rsid w:val="00C37243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berschrift8">
    <w:name w:val="heading 8"/>
    <w:basedOn w:val="Standard"/>
    <w:next w:val="Standard"/>
    <w:qFormat/>
    <w:rsid w:val="00C37243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berschrift9">
    <w:name w:val="heading 9"/>
    <w:basedOn w:val="Standard"/>
    <w:next w:val="Standard"/>
    <w:qFormat/>
    <w:rsid w:val="00C37243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Dokumentstruktur">
    <w:name w:val="Document Map"/>
    <w:basedOn w:val="Standard"/>
    <w:semiHidden/>
    <w:rsid w:val="006B0628"/>
    <w:pPr>
      <w:shd w:val="clear" w:color="auto" w:fill="000080"/>
    </w:pPr>
    <w:rPr>
      <w:rFonts w:ascii="Tahoma" w:hAnsi="Tahoma" w:cs="Tahoma"/>
    </w:rPr>
  </w:style>
  <w:style w:type="paragraph" w:styleId="Kopfzeile">
    <w:name w:val="header"/>
    <w:basedOn w:val="Standard"/>
    <w:semiHidden/>
    <w:rsid w:val="002D663F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rsid w:val="002D663F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semiHidden/>
    <w:rsid w:val="003A66FC"/>
    <w:rPr>
      <w:rFonts w:ascii="Verdana" w:hAnsi="Verdana"/>
    </w:rPr>
  </w:style>
  <w:style w:type="paragraph" w:customStyle="1" w:styleId="SignaturProtokollEnde">
    <w:name w:val="SignaturProtokollEnde"/>
    <w:basedOn w:val="Standard"/>
    <w:rsid w:val="001568A4"/>
    <w:pPr>
      <w:shd w:val="clear" w:color="auto" w:fill="E0E0E0"/>
    </w:pPr>
  </w:style>
  <w:style w:type="paragraph" w:styleId="Verzeichnis1">
    <w:name w:val="toc 1"/>
    <w:basedOn w:val="Standard"/>
    <w:next w:val="Standard"/>
    <w:autoRedefine/>
    <w:uiPriority w:val="39"/>
    <w:rsid w:val="00D37597"/>
  </w:style>
  <w:style w:type="paragraph" w:styleId="Verzeichnis2">
    <w:name w:val="toc 2"/>
    <w:basedOn w:val="Standard"/>
    <w:next w:val="Standard"/>
    <w:autoRedefine/>
    <w:uiPriority w:val="39"/>
    <w:rsid w:val="00D37597"/>
    <w:pPr>
      <w:ind w:left="200"/>
    </w:pPr>
  </w:style>
  <w:style w:type="paragraph" w:styleId="Verzeichnis3">
    <w:name w:val="toc 3"/>
    <w:basedOn w:val="Standard"/>
    <w:next w:val="Standard"/>
    <w:autoRedefine/>
    <w:uiPriority w:val="39"/>
    <w:rsid w:val="00D37597"/>
    <w:pPr>
      <w:ind w:left="400"/>
    </w:pPr>
  </w:style>
  <w:style w:type="character" w:styleId="Hyperlink">
    <w:name w:val="Hyperlink"/>
    <w:basedOn w:val="Absatz-Standardschriftart"/>
    <w:uiPriority w:val="99"/>
    <w:rsid w:val="00D37597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rsid w:val="00D2763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D27635"/>
    <w:rPr>
      <w:rFonts w:ascii="Tahoma" w:hAnsi="Tahoma" w:cs="Tahoma"/>
      <w:color w:val="000000"/>
      <w:sz w:val="16"/>
      <w:szCs w:val="16"/>
      <w:lang w:val="de-DE" w:eastAsia="en-US"/>
    </w:rPr>
  </w:style>
  <w:style w:type="paragraph" w:styleId="StandardWeb">
    <w:name w:val="Normal (Web)"/>
    <w:basedOn w:val="Standard"/>
    <w:uiPriority w:val="99"/>
    <w:unhideWhenUsed/>
    <w:rsid w:val="00D27635"/>
    <w:pPr>
      <w:spacing w:before="100" w:beforeAutospacing="1" w:after="100" w:afterAutospacing="1"/>
    </w:pPr>
    <w:rPr>
      <w:rFonts w:ascii="Times New Roman" w:hAnsi="Times New Roman"/>
      <w:color w:val="auto"/>
      <w:sz w:val="24"/>
      <w:szCs w:val="24"/>
      <w:lang w:val="de-CH" w:eastAsia="de-CH"/>
    </w:rPr>
  </w:style>
  <w:style w:type="paragraph" w:styleId="Listenabsatz">
    <w:name w:val="List Paragraph"/>
    <w:basedOn w:val="Standard"/>
    <w:uiPriority w:val="34"/>
    <w:qFormat/>
    <w:rsid w:val="001472DB"/>
    <w:pPr>
      <w:ind w:left="708"/>
    </w:pPr>
    <w:rPr>
      <w:rFonts w:ascii="Arial" w:hAnsi="Arial"/>
      <w:color w:val="auto"/>
      <w:sz w:val="22"/>
      <w:szCs w:val="24"/>
      <w:lang w:val="de-CH" w:eastAsia="de-CH"/>
    </w:rPr>
  </w:style>
  <w:style w:type="character" w:styleId="BesuchterLink">
    <w:name w:val="FollowedHyperlink"/>
    <w:basedOn w:val="Absatz-Standardschriftart"/>
    <w:rsid w:val="000204E5"/>
    <w:rPr>
      <w:color w:val="800080"/>
      <w:u w:val="single"/>
    </w:rPr>
  </w:style>
  <w:style w:type="table" w:styleId="Tabellenraster">
    <w:name w:val="Table Grid"/>
    <w:basedOn w:val="NormaleTabelle"/>
    <w:rsid w:val="00722FE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itel">
    <w:name w:val="Title"/>
    <w:basedOn w:val="Standard"/>
    <w:next w:val="Standard"/>
    <w:link w:val="TitelZchn"/>
    <w:qFormat/>
    <w:rsid w:val="005F4DE7"/>
    <w:pPr>
      <w:contextualSpacing/>
    </w:pPr>
    <w:rPr>
      <w:rFonts w:eastAsiaTheme="majorEastAsia" w:cstheme="majorBidi"/>
      <w:color w:val="auto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rsid w:val="005F4DE7"/>
    <w:rPr>
      <w:rFonts w:ascii="FS Joey" w:eastAsiaTheme="majorEastAsia" w:hAnsi="FS Joey" w:cstheme="majorBidi"/>
      <w:spacing w:val="-10"/>
      <w:kern w:val="28"/>
      <w:sz w:val="56"/>
      <w:szCs w:val="56"/>
      <w:lang w:val="de-DE" w:eastAsia="en-US"/>
    </w:rPr>
  </w:style>
  <w:style w:type="character" w:styleId="Hervorhebung">
    <w:name w:val="Emphasis"/>
    <w:basedOn w:val="Absatz-Standardschriftart"/>
    <w:uiPriority w:val="20"/>
    <w:qFormat/>
    <w:rsid w:val="00E000AF"/>
    <w:rPr>
      <w:i/>
      <w:iCs/>
    </w:rPr>
  </w:style>
  <w:style w:type="character" w:styleId="Fett">
    <w:name w:val="Strong"/>
    <w:basedOn w:val="Absatz-Standardschriftart"/>
    <w:uiPriority w:val="22"/>
    <w:qFormat/>
    <w:rsid w:val="00E000AF"/>
    <w:rPr>
      <w:b/>
      <w:bCs/>
    </w:rPr>
  </w:style>
  <w:style w:type="paragraph" w:customStyle="1" w:styleId="Standard1">
    <w:name w:val="Standard1"/>
    <w:basedOn w:val="Standard"/>
    <w:rsid w:val="005A07EC"/>
    <w:pPr>
      <w:spacing w:line="360" w:lineRule="atLeast"/>
    </w:pPr>
    <w:rPr>
      <w:rFonts w:ascii="Times New Roman" w:hAnsi="Times New Roman"/>
      <w:color w:val="auto"/>
      <w:sz w:val="24"/>
      <w:lang w:val="de-CH" w:eastAsia="de-DE"/>
    </w:rPr>
  </w:style>
  <w:style w:type="character" w:styleId="HTMLSchreibmaschine">
    <w:name w:val="HTML Typewriter"/>
    <w:rsid w:val="005A07EC"/>
    <w:rPr>
      <w:rFonts w:ascii="Courier New" w:eastAsia="Courier New" w:hAnsi="Courier New" w:cs="Courier New"/>
      <w:sz w:val="20"/>
      <w:szCs w:val="20"/>
    </w:rPr>
  </w:style>
  <w:style w:type="character" w:customStyle="1" w:styleId="berschrift1Zchn">
    <w:name w:val="Überschrift 1 Zchn"/>
    <w:basedOn w:val="Absatz-Standardschriftart"/>
    <w:link w:val="berschrift1"/>
    <w:rsid w:val="00CF0D21"/>
    <w:rPr>
      <w:rFonts w:ascii="FS Joey" w:hAnsi="FS Joey" w:cs="Arial"/>
      <w:b/>
      <w:bCs/>
      <w:color w:val="000000"/>
      <w:kern w:val="32"/>
      <w:sz w:val="24"/>
      <w:szCs w:val="32"/>
      <w:lang w:val="de-D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9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9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0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6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7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8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7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4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4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3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7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5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admin.ch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google.ch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s\Desktop\M129\Dokumentation_Vorlag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9666A7CEEDF4B45A75A57A50A32AA22" ma:contentTypeVersion="7" ma:contentTypeDescription="Ein neues Dokument erstellen." ma:contentTypeScope="" ma:versionID="bfe2d595c46061ca2851454850ef28ce">
  <xsd:schema xmlns:xsd="http://www.w3.org/2001/XMLSchema" xmlns:xs="http://www.w3.org/2001/XMLSchema" xmlns:p="http://schemas.microsoft.com/office/2006/metadata/properties" xmlns:ns2="b415aa08-5109-422e-bc68-6d27401c1340" targetNamespace="http://schemas.microsoft.com/office/2006/metadata/properties" ma:root="true" ma:fieldsID="6bc30b4acce307b4f5d11268bace5466" ns2:_="">
    <xsd:import namespace="b415aa08-5109-422e-bc68-6d27401c13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5aa08-5109-422e-bc68-6d27401c13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33F766-8E4E-4FAC-84E8-035B91171E8A}"/>
</file>

<file path=customXml/itemProps2.xml><?xml version="1.0" encoding="utf-8"?>
<ds:datastoreItem xmlns:ds="http://schemas.openxmlformats.org/officeDocument/2006/customXml" ds:itemID="{2C8AB6F4-8A74-482A-AC8B-E0E63FC262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5458FD-3F45-4CFF-A6E8-4969C698A730}">
  <ds:schemaRefs>
    <ds:schemaRef ds:uri="http://schemas.microsoft.com/office/2006/metadata/properties"/>
    <ds:schemaRef ds:uri="http://schemas.microsoft.com/office/infopath/2007/PartnerControls"/>
    <ds:schemaRef ds:uri="cb0a6cc3-e722-4fd1-be03-f8f02873d140"/>
  </ds:schemaRefs>
</ds:datastoreItem>
</file>

<file path=customXml/itemProps4.xml><?xml version="1.0" encoding="utf-8"?>
<ds:datastoreItem xmlns:ds="http://schemas.openxmlformats.org/officeDocument/2006/customXml" ds:itemID="{087C061E-DF1B-4B9D-9129-2C53BE453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Dokumentation_Vorlage.dotx</Template>
  <TotalTime>0</TotalTime>
  <Pages>3</Pages>
  <Words>373</Words>
  <Characters>2356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Dokumentation</vt:lpstr>
      <vt:lpstr>Dokumentation</vt:lpstr>
    </vt:vector>
  </TitlesOfParts>
  <Company>Heyde (Schweiz) AG</Company>
  <LinksUpToDate>false</LinksUpToDate>
  <CharactersWithSpaces>2724</CharactersWithSpaces>
  <SharedDoc>false</SharedDoc>
  <HLinks>
    <vt:vector size="288" baseType="variant">
      <vt:variant>
        <vt:i4>196619</vt:i4>
      </vt:variant>
      <vt:variant>
        <vt:i4>291</vt:i4>
      </vt:variant>
      <vt:variant>
        <vt:i4>0</vt:i4>
      </vt:variant>
      <vt:variant>
        <vt:i4>5</vt:i4>
      </vt:variant>
      <vt:variant>
        <vt:lpwstr>http://www.prosilica.com/products/ge1910.html</vt:lpwstr>
      </vt:variant>
      <vt:variant>
        <vt:lpwstr/>
      </vt:variant>
      <vt:variant>
        <vt:i4>3539071</vt:i4>
      </vt:variant>
      <vt:variant>
        <vt:i4>288</vt:i4>
      </vt:variant>
      <vt:variant>
        <vt:i4>0</vt:i4>
      </vt:variant>
      <vt:variant>
        <vt:i4>5</vt:i4>
      </vt:variant>
      <vt:variant>
        <vt:lpwstr>http://www.leutron.com/de/produkte/image-acquisition-software/</vt:lpwstr>
      </vt:variant>
      <vt:variant>
        <vt:lpwstr/>
      </vt:variant>
      <vt:variant>
        <vt:i4>393242</vt:i4>
      </vt:variant>
      <vt:variant>
        <vt:i4>285</vt:i4>
      </vt:variant>
      <vt:variant>
        <vt:i4>0</vt:i4>
      </vt:variant>
      <vt:variant>
        <vt:i4>5</vt:i4>
      </vt:variant>
      <vt:variant>
        <vt:lpwstr>http://www.leutron.com/de/produkte/picsight-kameras/</vt:lpwstr>
      </vt:variant>
      <vt:variant>
        <vt:lpwstr/>
      </vt:variant>
      <vt:variant>
        <vt:i4>5373965</vt:i4>
      </vt:variant>
      <vt:variant>
        <vt:i4>282</vt:i4>
      </vt:variant>
      <vt:variant>
        <vt:i4>0</vt:i4>
      </vt:variant>
      <vt:variant>
        <vt:i4>5</vt:i4>
      </vt:variant>
      <vt:variant>
        <vt:lpwstr>http://www.rubig.com/</vt:lpwstr>
      </vt:variant>
      <vt:variant>
        <vt:lpwstr/>
      </vt:variant>
      <vt:variant>
        <vt:i4>1441845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_Toc233537701</vt:lpwstr>
      </vt:variant>
      <vt:variant>
        <vt:i4>1441845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_Toc233537700</vt:lpwstr>
      </vt:variant>
      <vt:variant>
        <vt:i4>2031668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_Toc233537699</vt:lpwstr>
      </vt:variant>
      <vt:variant>
        <vt:i4>2031668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_Toc233537698</vt:lpwstr>
      </vt:variant>
      <vt:variant>
        <vt:i4>2031668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_Toc233537697</vt:lpwstr>
      </vt:variant>
      <vt:variant>
        <vt:i4>2031668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_Toc233537696</vt:lpwstr>
      </vt:variant>
      <vt:variant>
        <vt:i4>2031668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_Toc233537695</vt:lpwstr>
      </vt:variant>
      <vt:variant>
        <vt:i4>2031668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_Toc233537694</vt:lpwstr>
      </vt:variant>
      <vt:variant>
        <vt:i4>2031668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_Toc233537693</vt:lpwstr>
      </vt:variant>
      <vt:variant>
        <vt:i4>2031668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_Toc233537692</vt:lpwstr>
      </vt:variant>
      <vt:variant>
        <vt:i4>2031668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_Toc233537691</vt:lpwstr>
      </vt:variant>
      <vt:variant>
        <vt:i4>2031668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_Toc233537690</vt:lpwstr>
      </vt:variant>
      <vt:variant>
        <vt:i4>1966132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_Toc233537689</vt:lpwstr>
      </vt:variant>
      <vt:variant>
        <vt:i4>1966132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_Toc233537688</vt:lpwstr>
      </vt:variant>
      <vt:variant>
        <vt:i4>1966132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_Toc233537687</vt:lpwstr>
      </vt:variant>
      <vt:variant>
        <vt:i4>1966132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_Toc233537686</vt:lpwstr>
      </vt:variant>
      <vt:variant>
        <vt:i4>1966132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_Toc233537685</vt:lpwstr>
      </vt:variant>
      <vt:variant>
        <vt:i4>1966132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_Toc233537684</vt:lpwstr>
      </vt:variant>
      <vt:variant>
        <vt:i4>1966132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_Toc233537683</vt:lpwstr>
      </vt:variant>
      <vt:variant>
        <vt:i4>1966132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_Toc233537682</vt:lpwstr>
      </vt:variant>
      <vt:variant>
        <vt:i4>1966132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_Toc233537681</vt:lpwstr>
      </vt:variant>
      <vt:variant>
        <vt:i4>1966132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_Toc233537680</vt:lpwstr>
      </vt:variant>
      <vt:variant>
        <vt:i4>1114164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_Toc233537679</vt:lpwstr>
      </vt:variant>
      <vt:variant>
        <vt:i4>1114164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_Toc233537678</vt:lpwstr>
      </vt:variant>
      <vt:variant>
        <vt:i4>1114164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_Toc233537677</vt:lpwstr>
      </vt:variant>
      <vt:variant>
        <vt:i4>1114164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_Toc233537676</vt:lpwstr>
      </vt:variant>
      <vt:variant>
        <vt:i4>1114164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_Toc233537675</vt:lpwstr>
      </vt:variant>
      <vt:variant>
        <vt:i4>1114164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_Toc233537674</vt:lpwstr>
      </vt:variant>
      <vt:variant>
        <vt:i4>1114164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_Toc233537673</vt:lpwstr>
      </vt:variant>
      <vt:variant>
        <vt:i4>1114164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_Toc233537672</vt:lpwstr>
      </vt:variant>
      <vt:variant>
        <vt:i4>1114164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_Toc233537671</vt:lpwstr>
      </vt:variant>
      <vt:variant>
        <vt:i4>1114164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_Toc233537670</vt:lpwstr>
      </vt:variant>
      <vt:variant>
        <vt:i4>1048628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_Toc233537669</vt:lpwstr>
      </vt:variant>
      <vt:variant>
        <vt:i4>1048628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_Toc233537668</vt:lpwstr>
      </vt:variant>
      <vt:variant>
        <vt:i4>1048628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_Toc233537667</vt:lpwstr>
      </vt:variant>
      <vt:variant>
        <vt:i4>1048628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_Toc233537666</vt:lpwstr>
      </vt:variant>
      <vt:variant>
        <vt:i4>1048628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_Toc233537665</vt:lpwstr>
      </vt:variant>
      <vt:variant>
        <vt:i4>1048628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_Toc233537664</vt:lpwstr>
      </vt:variant>
      <vt:variant>
        <vt:i4>1048628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_Toc233537663</vt:lpwstr>
      </vt:variant>
      <vt:variant>
        <vt:i4>1048628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_Toc233537662</vt:lpwstr>
      </vt:variant>
      <vt:variant>
        <vt:i4>1048628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_Toc233537661</vt:lpwstr>
      </vt:variant>
      <vt:variant>
        <vt:i4>1048628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_Toc233537660</vt:lpwstr>
      </vt:variant>
      <vt:variant>
        <vt:i4>1245236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_Toc233537659</vt:lpwstr>
      </vt:variant>
      <vt:variant>
        <vt:i4>1245236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_Toc233537658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</dc:title>
  <dc:subject>JO Protokoll</dc:subject>
  <dc:creator>Schmid Tobias</dc:creator>
  <cp:lastModifiedBy>Windlin Dominik EWS</cp:lastModifiedBy>
  <cp:revision>9</cp:revision>
  <cp:lastPrinted>2013-07-02T11:46:00Z</cp:lastPrinted>
  <dcterms:created xsi:type="dcterms:W3CDTF">2021-02-24T08:37:00Z</dcterms:created>
  <dcterms:modified xsi:type="dcterms:W3CDTF">2021-08-19T09:05:00Z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kt">
    <vt:lpwstr>FOFI</vt:lpwstr>
  </property>
  <property fmtid="{D5CDD505-2E9C-101B-9397-08002B2CF9AE}" pid="3" name="ContentTypeId">
    <vt:lpwstr>0x01010089666A7CEEDF4B45A75A57A50A32AA22</vt:lpwstr>
  </property>
</Properties>
</file>