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A98" w14:textId="77777777" w:rsidR="00840B09" w:rsidRPr="00E32A7A" w:rsidRDefault="00840B09" w:rsidP="00423533">
      <w:pPr>
        <w:pStyle w:val="Titel1"/>
      </w:pPr>
      <w:r w:rsidRPr="00E32A7A">
        <w:t>Historie</w:t>
      </w:r>
    </w:p>
    <w:p w14:paraId="54E0DA69" w14:textId="61095754" w:rsidR="00840B09" w:rsidRDefault="00546402" w:rsidP="00C25FE9">
      <w:pPr>
        <w:pStyle w:val="BodyText"/>
        <w:tabs>
          <w:tab w:val="left" w:pos="4536"/>
        </w:tabs>
        <w:rPr>
          <w:lang w:val="de-CH"/>
        </w:rPr>
      </w:pPr>
      <w:r w:rsidRPr="2DEB70DE">
        <w:rPr>
          <w:lang w:val="de-CH"/>
        </w:rPr>
        <w:t>Dokument überarbeitet</w:t>
      </w:r>
      <w:r>
        <w:tab/>
      </w:r>
      <w:r w:rsidR="00360DBB" w:rsidRPr="2DEB70DE">
        <w:rPr>
          <w:lang w:val="de-CH"/>
        </w:rPr>
        <w:t>Rolf Maier Catlisch</w:t>
      </w:r>
      <w:r>
        <w:tab/>
      </w:r>
      <w:r w:rsidR="009F2B33" w:rsidRPr="2DEB70DE">
        <w:rPr>
          <w:lang w:val="de-CH"/>
        </w:rPr>
        <w:t>1</w:t>
      </w:r>
      <w:r w:rsidR="00AF11DC" w:rsidRPr="2DEB70DE">
        <w:rPr>
          <w:lang w:val="de-CH"/>
        </w:rPr>
        <w:t>7</w:t>
      </w:r>
      <w:r w:rsidR="00DE2F7E" w:rsidRPr="2DEB70DE">
        <w:rPr>
          <w:lang w:val="de-CH"/>
        </w:rPr>
        <w:t>.</w:t>
      </w:r>
      <w:r w:rsidR="00DF4DA6" w:rsidRPr="2DEB70DE">
        <w:rPr>
          <w:lang w:val="de-CH"/>
        </w:rPr>
        <w:t xml:space="preserve"> </w:t>
      </w:r>
      <w:r w:rsidR="00AF11DC" w:rsidRPr="2DEB70DE">
        <w:rPr>
          <w:lang w:val="de-CH"/>
        </w:rPr>
        <w:t>Februar 2</w:t>
      </w:r>
      <w:r w:rsidR="00DF4DA6" w:rsidRPr="2DEB70DE">
        <w:rPr>
          <w:lang w:val="de-CH"/>
        </w:rPr>
        <w:t>01</w:t>
      </w:r>
      <w:r w:rsidR="00AF11DC" w:rsidRPr="2DEB70DE">
        <w:rPr>
          <w:lang w:val="de-CH"/>
        </w:rPr>
        <w:t>9</w:t>
      </w:r>
    </w:p>
    <w:p w14:paraId="01A53864" w14:textId="2267649A" w:rsidR="00840B09" w:rsidRDefault="00840B09" w:rsidP="00271535">
      <w:pPr>
        <w:pStyle w:val="BodyText"/>
        <w:rPr>
          <w:lang w:val="de-CH"/>
        </w:rPr>
      </w:pPr>
    </w:p>
    <w:p w14:paraId="6BD90838" w14:textId="77777777" w:rsidR="00EE645D" w:rsidRPr="00E32A7A" w:rsidRDefault="00EE645D" w:rsidP="00271535">
      <w:pPr>
        <w:pStyle w:val="BodyText"/>
        <w:rPr>
          <w:lang w:val="de-CH"/>
        </w:rPr>
      </w:pPr>
    </w:p>
    <w:p w14:paraId="3A71040F" w14:textId="77777777" w:rsidR="00AB4F35" w:rsidRDefault="00AB4F35" w:rsidP="00AB4F35">
      <w:pPr>
        <w:pStyle w:val="Heading1"/>
      </w:pPr>
      <w:r>
        <w:t>Ziel</w:t>
      </w:r>
    </w:p>
    <w:p w14:paraId="1CB581FA" w14:textId="5C5E807D" w:rsidR="00AB4F35" w:rsidRDefault="00AB4F35" w:rsidP="00AB4F35">
      <w:pPr>
        <w:pStyle w:val="BodyText"/>
      </w:pPr>
      <w:r>
        <w:t xml:space="preserve">Sie können </w:t>
      </w:r>
      <w:r w:rsidR="00466F33" w:rsidRPr="005677CB">
        <w:rPr>
          <w:szCs w:val="22"/>
        </w:rPr>
        <w:t>Projekte anhand ihrer Charakteristik</w:t>
      </w:r>
      <w:r w:rsidR="00466F33">
        <w:rPr>
          <w:szCs w:val="22"/>
        </w:rPr>
        <w:t xml:space="preserve"> </w:t>
      </w:r>
      <w:r w:rsidR="00466F33" w:rsidRPr="005677CB">
        <w:rPr>
          <w:szCs w:val="22"/>
        </w:rPr>
        <w:t>erkennen</w:t>
      </w:r>
      <w:r>
        <w:t>.</w:t>
      </w:r>
    </w:p>
    <w:p w14:paraId="7A48208B" w14:textId="77777777" w:rsidR="00AB4F35" w:rsidRPr="00AB4F35" w:rsidRDefault="00AB4F35" w:rsidP="00AB4F35">
      <w:pPr>
        <w:pStyle w:val="BodyText"/>
        <w:rPr>
          <w:lang w:val="de-CH"/>
        </w:rPr>
      </w:pPr>
    </w:p>
    <w:p w14:paraId="64B4CF4B" w14:textId="155C7D18" w:rsidR="006235B4" w:rsidRDefault="006235B4" w:rsidP="006235B4">
      <w:pPr>
        <w:pStyle w:val="Heading1"/>
      </w:pPr>
      <w:r>
        <w:t>Art der Aufgabe</w:t>
      </w:r>
    </w:p>
    <w:p w14:paraId="1837BDAA" w14:textId="010EFDE1" w:rsidR="006235B4" w:rsidRDefault="006235B4" w:rsidP="006235B4">
      <w:pPr>
        <w:pStyle w:val="BodyText"/>
        <w:rPr>
          <w:lang w:val="de-CH"/>
        </w:rPr>
      </w:pPr>
      <w:r>
        <w:rPr>
          <w:lang w:val="de-CH"/>
        </w:rPr>
        <w:t>Lernaufgabe</w:t>
      </w:r>
    </w:p>
    <w:p w14:paraId="09A63989" w14:textId="77777777" w:rsidR="00F30412" w:rsidRPr="00F30412" w:rsidRDefault="00F30412" w:rsidP="00F30412">
      <w:pPr>
        <w:pStyle w:val="Heading1"/>
      </w:pPr>
      <w:r w:rsidRPr="00F30412">
        <w:t>Ausgangslage</w:t>
      </w:r>
    </w:p>
    <w:p w14:paraId="372E635A" w14:textId="320CA1D4" w:rsidR="00F30412" w:rsidRDefault="00F30412" w:rsidP="006235B4">
      <w:pPr>
        <w:pStyle w:val="BodyText"/>
        <w:rPr>
          <w:lang w:val="de-CH"/>
        </w:rPr>
      </w:pPr>
      <w:r w:rsidRPr="00F30412">
        <w:rPr>
          <w:lang w:val="de-CH"/>
        </w:rPr>
        <w:t>Ihre Aufgabe ist es, aus den beschriebenen Situationen zu erkennen, w</w:t>
      </w:r>
      <w:r w:rsidR="006C04B6">
        <w:rPr>
          <w:lang w:val="de-CH"/>
        </w:rPr>
        <w:t xml:space="preserve">as als </w:t>
      </w:r>
      <w:r w:rsidRPr="00F30412">
        <w:rPr>
          <w:lang w:val="de-CH"/>
        </w:rPr>
        <w:t xml:space="preserve">Projekte </w:t>
      </w:r>
      <w:r w:rsidR="006C04B6">
        <w:rPr>
          <w:lang w:val="de-CH"/>
        </w:rPr>
        <w:t xml:space="preserve">abgewickelt werden soll </w:t>
      </w:r>
      <w:r w:rsidRPr="00F30412">
        <w:rPr>
          <w:lang w:val="de-CH"/>
        </w:rPr>
        <w:t>und welches einfach</w:t>
      </w:r>
      <w:r w:rsidR="006C04B6">
        <w:rPr>
          <w:lang w:val="de-CH"/>
        </w:rPr>
        <w:t>e</w:t>
      </w:r>
      <w:r w:rsidRPr="00F30412">
        <w:rPr>
          <w:lang w:val="de-CH"/>
        </w:rPr>
        <w:t xml:space="preserve"> Tätigkeiten sind.</w:t>
      </w:r>
    </w:p>
    <w:p w14:paraId="720ADAF0" w14:textId="77777777" w:rsidR="00CB2B02" w:rsidRPr="00CB2B02" w:rsidRDefault="00CB2B02" w:rsidP="00CB2B02">
      <w:pPr>
        <w:pStyle w:val="Heading1"/>
      </w:pPr>
      <w:r w:rsidRPr="00CB2B02">
        <w:t>Vorgehensweise</w:t>
      </w:r>
    </w:p>
    <w:p w14:paraId="2E6EF71D" w14:textId="6B5AB2DA" w:rsidR="00CB2B02" w:rsidRPr="006235B4" w:rsidRDefault="00CB2B02" w:rsidP="006235B4">
      <w:pPr>
        <w:pStyle w:val="BodyText"/>
        <w:rPr>
          <w:lang w:val="de-CH"/>
        </w:rPr>
      </w:pPr>
      <w:r w:rsidRPr="00CB2B02">
        <w:rPr>
          <w:lang w:val="de-CH"/>
        </w:rPr>
        <w:t>Keine spezielle Vorgehensweise</w:t>
      </w:r>
      <w:r>
        <w:rPr>
          <w:lang w:val="de-CH"/>
        </w:rPr>
        <w:t>. Sie können die Aufgabe auch im Team lösen</w:t>
      </w:r>
    </w:p>
    <w:p w14:paraId="3C1574B3" w14:textId="6D481556" w:rsidR="00AB4F35" w:rsidRDefault="00AB4F35" w:rsidP="00AB4F35">
      <w:pPr>
        <w:pStyle w:val="Heading1"/>
      </w:pPr>
      <w:r>
        <w:t>Hilfsmittel</w:t>
      </w:r>
    </w:p>
    <w:p w14:paraId="6A653449" w14:textId="046A4B5D" w:rsidR="00F426C2" w:rsidRDefault="00DA5FD2" w:rsidP="00A261F2">
      <w:pPr>
        <w:ind w:left="1701"/>
      </w:pPr>
      <w:r w:rsidRPr="00DA5FD2">
        <w:t>Lehrmittel</w:t>
      </w:r>
    </w:p>
    <w:p w14:paraId="4793C4FD" w14:textId="77777777" w:rsidR="00615EB0" w:rsidRDefault="00615EB0" w:rsidP="004506D9">
      <w:pPr>
        <w:ind w:left="1701"/>
      </w:pPr>
    </w:p>
    <w:p w14:paraId="0AF8EA0A" w14:textId="4FD29003" w:rsidR="00F426C2" w:rsidRPr="00F426C2" w:rsidRDefault="00CB2B02" w:rsidP="00F426C2">
      <w:pPr>
        <w:pStyle w:val="Heading1"/>
      </w:pPr>
      <w:r w:rsidRPr="00CB2B02">
        <w:t>Erwartete Resultate</w:t>
      </w:r>
    </w:p>
    <w:p w14:paraId="062220A3" w14:textId="2078DDB1" w:rsidR="00F426C2" w:rsidRDefault="00CB2B02" w:rsidP="00F426C2">
      <w:pPr>
        <w:ind w:left="1701"/>
      </w:pPr>
      <w:r w:rsidRPr="00CB2B02">
        <w:t>Für jede Situation ist das entsprechende Feld zu kennzeichnen und eine Begründung für die Wahl in 2 Sätzen anzugeben</w:t>
      </w:r>
      <w:r>
        <w:t>.</w:t>
      </w:r>
    </w:p>
    <w:p w14:paraId="664ABD3E" w14:textId="77777777" w:rsidR="00F426C2" w:rsidRDefault="00F426C2" w:rsidP="00F426C2">
      <w:pPr>
        <w:pStyle w:val="Heading1"/>
      </w:pPr>
      <w:r>
        <w:t>Zeitbudget</w:t>
      </w:r>
    </w:p>
    <w:p w14:paraId="5C4ADDEC" w14:textId="11C1EC9C" w:rsidR="00F426C2" w:rsidRDefault="00917397" w:rsidP="00F426C2">
      <w:pPr>
        <w:ind w:left="1701"/>
      </w:pPr>
      <w:r>
        <w:t xml:space="preserve">Diese Übung umfasst ca. </w:t>
      </w:r>
      <w:r w:rsidR="007476EF">
        <w:t>2</w:t>
      </w:r>
      <w:r w:rsidR="0076715A">
        <w:t>0</w:t>
      </w:r>
      <w:r>
        <w:t xml:space="preserve"> </w:t>
      </w:r>
      <w:r w:rsidR="0076715A">
        <w:t>Minuten</w:t>
      </w:r>
      <w:r w:rsidR="00F426C2">
        <w:t>.</w:t>
      </w:r>
    </w:p>
    <w:p w14:paraId="651CADE0" w14:textId="2A9DE5FE" w:rsidR="00602BD0" w:rsidRDefault="00602BD0" w:rsidP="2DEB70DE">
      <w:pPr>
        <w:ind w:left="1701"/>
        <w:rPr>
          <w:szCs w:val="22"/>
        </w:rPr>
      </w:pPr>
    </w:p>
    <w:p w14:paraId="03A8C5C8" w14:textId="7CB843CC" w:rsidR="00602BD0" w:rsidRDefault="00602BD0" w:rsidP="00F426C2">
      <w:pPr>
        <w:ind w:left="1701"/>
      </w:pPr>
    </w:p>
    <w:p w14:paraId="440DE783" w14:textId="23B36AD7" w:rsidR="00602BD0" w:rsidRDefault="00602BD0" w:rsidP="00602BD0">
      <w:pPr>
        <w:pStyle w:val="Heading1"/>
      </w:pPr>
      <w:r>
        <w:t>Legende</w:t>
      </w:r>
    </w:p>
    <w:p w14:paraId="3FC1F5FE" w14:textId="77777777" w:rsidR="00602BD0" w:rsidRDefault="00602BD0" w:rsidP="00032530">
      <w:pPr>
        <w:ind w:left="1701"/>
        <w:rPr>
          <w:rFonts w:cs="Arial"/>
          <w:color w:val="333333"/>
          <w:szCs w:val="22"/>
          <w:lang w:val="de-DE"/>
        </w:rPr>
      </w:pPr>
      <w:r>
        <w:rPr>
          <w:rFonts w:cs="Arial"/>
          <w:color w:val="333333"/>
          <w:szCs w:val="22"/>
          <w:lang w:val="de-DE"/>
        </w:rPr>
        <w:t>P = Projektmässiges vorgehen</w:t>
      </w:r>
    </w:p>
    <w:p w14:paraId="3F307DE0" w14:textId="1227141A" w:rsidR="004F17A8" w:rsidRDefault="00602BD0" w:rsidP="00032530">
      <w:pPr>
        <w:ind w:left="1701"/>
        <w:rPr>
          <w:rFonts w:cs="Arial"/>
          <w:color w:val="333333"/>
          <w:szCs w:val="22"/>
          <w:lang w:val="de-DE" w:eastAsia="de-CH"/>
        </w:rPr>
      </w:pPr>
      <w:r>
        <w:rPr>
          <w:rFonts w:cs="Arial"/>
          <w:color w:val="333333"/>
          <w:szCs w:val="22"/>
          <w:lang w:val="de-DE"/>
        </w:rPr>
        <w:t>D</w:t>
      </w:r>
      <w:r w:rsidR="007714A3">
        <w:rPr>
          <w:rFonts w:cs="Arial"/>
          <w:color w:val="333333"/>
          <w:szCs w:val="22"/>
          <w:lang w:val="de-DE"/>
        </w:rPr>
        <w:t xml:space="preserve">B </w:t>
      </w:r>
      <w:r>
        <w:rPr>
          <w:rFonts w:cs="Arial"/>
          <w:color w:val="333333"/>
          <w:szCs w:val="22"/>
          <w:lang w:val="de-DE"/>
        </w:rPr>
        <w:t>=</w:t>
      </w:r>
      <w:r w:rsidR="007714A3">
        <w:rPr>
          <w:rFonts w:cs="Arial"/>
          <w:color w:val="333333"/>
          <w:szCs w:val="22"/>
          <w:lang w:val="de-DE"/>
        </w:rPr>
        <w:t xml:space="preserve"> </w:t>
      </w:r>
      <w:r>
        <w:rPr>
          <w:rFonts w:cs="Arial"/>
          <w:color w:val="333333"/>
          <w:szCs w:val="22"/>
          <w:lang w:val="de-DE"/>
        </w:rPr>
        <w:t>Da</w:t>
      </w:r>
      <w:r w:rsidR="00D66F8C">
        <w:rPr>
          <w:rFonts w:cs="Arial"/>
          <w:color w:val="333333"/>
          <w:szCs w:val="22"/>
          <w:lang w:val="de-DE"/>
        </w:rPr>
        <w:t>i</w:t>
      </w:r>
      <w:r>
        <w:rPr>
          <w:rFonts w:cs="Arial"/>
          <w:color w:val="333333"/>
          <w:szCs w:val="22"/>
          <w:lang w:val="de-DE"/>
        </w:rPr>
        <w:t>ly Business</w:t>
      </w:r>
      <w:r w:rsidR="004F17A8">
        <w:rPr>
          <w:rFonts w:cs="Arial"/>
          <w:color w:val="333333"/>
          <w:szCs w:val="22"/>
          <w:lang w:val="de-DE"/>
        </w:rPr>
        <w:br w:type="page"/>
      </w:r>
    </w:p>
    <w:p w14:paraId="65FC63CA" w14:textId="77777777" w:rsidR="00422A24" w:rsidRPr="001301CF" w:rsidRDefault="00422A24" w:rsidP="001301CF">
      <w:pPr>
        <w:rPr>
          <w:b/>
          <w:sz w:val="28"/>
          <w:szCs w:val="28"/>
        </w:rPr>
      </w:pPr>
      <w:r w:rsidRPr="001301CF">
        <w:rPr>
          <w:b/>
          <w:sz w:val="28"/>
          <w:szCs w:val="28"/>
        </w:rPr>
        <w:lastRenderedPageBreak/>
        <w:t>Projekte erkennen</w:t>
      </w:r>
    </w:p>
    <w:p w14:paraId="1E8D1985" w14:textId="77777777" w:rsidR="00422A24" w:rsidRPr="005677CB" w:rsidRDefault="00422A24" w:rsidP="00422A24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4180"/>
        <w:gridCol w:w="510"/>
        <w:gridCol w:w="584"/>
        <w:gridCol w:w="3835"/>
      </w:tblGrid>
      <w:tr w:rsidR="00422A24" w:rsidRPr="001301CF" w14:paraId="68D68A9B" w14:textId="77777777" w:rsidTr="2DEB70DE">
        <w:trPr>
          <w:trHeight w:val="533"/>
          <w:tblHeader/>
        </w:trPr>
        <w:tc>
          <w:tcPr>
            <w:tcW w:w="522" w:type="dxa"/>
            <w:shd w:val="clear" w:color="auto" w:fill="E0E0E0"/>
          </w:tcPr>
          <w:p w14:paraId="2618D4B1" w14:textId="77777777" w:rsidR="00422A24" w:rsidRPr="001301CF" w:rsidRDefault="00422A24" w:rsidP="003C4F1F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Nr.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1A447D2" w14:textId="77777777" w:rsidR="00422A24" w:rsidRPr="001301CF" w:rsidRDefault="00422A24" w:rsidP="003C4F1F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Situation</w:t>
            </w:r>
          </w:p>
        </w:tc>
        <w:tc>
          <w:tcPr>
            <w:tcW w:w="519" w:type="dxa"/>
            <w:shd w:val="clear" w:color="auto" w:fill="E0E0E0"/>
            <w:vAlign w:val="center"/>
          </w:tcPr>
          <w:p w14:paraId="3663FBA3" w14:textId="77777777" w:rsidR="00422A24" w:rsidRPr="001301CF" w:rsidRDefault="00422A24" w:rsidP="003C4F1F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P</w:t>
            </w:r>
          </w:p>
        </w:tc>
        <w:tc>
          <w:tcPr>
            <w:tcW w:w="590" w:type="dxa"/>
            <w:shd w:val="clear" w:color="auto" w:fill="E0E0E0"/>
            <w:vAlign w:val="center"/>
          </w:tcPr>
          <w:p w14:paraId="34B96678" w14:textId="77777777" w:rsidR="00422A24" w:rsidRPr="001301CF" w:rsidRDefault="00422A24" w:rsidP="003C4F1F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DB</w:t>
            </w:r>
          </w:p>
        </w:tc>
        <w:tc>
          <w:tcPr>
            <w:tcW w:w="3961" w:type="dxa"/>
            <w:shd w:val="clear" w:color="auto" w:fill="E0E0E0"/>
            <w:vAlign w:val="center"/>
          </w:tcPr>
          <w:p w14:paraId="479CE3A8" w14:textId="77777777" w:rsidR="00422A24" w:rsidRPr="001301CF" w:rsidRDefault="00422A24" w:rsidP="003C4F1F">
            <w:pPr>
              <w:tabs>
                <w:tab w:val="right" w:pos="9072"/>
              </w:tabs>
              <w:jc w:val="center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Begründung</w:t>
            </w:r>
          </w:p>
        </w:tc>
      </w:tr>
      <w:tr w:rsidR="00422A24" w:rsidRPr="001301CF" w14:paraId="05D50474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09904FB4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1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004E5561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Aktualisierung der Firmenhomepage mit den neusten Produkten.</w:t>
            </w:r>
          </w:p>
        </w:tc>
        <w:tc>
          <w:tcPr>
            <w:tcW w:w="519" w:type="dxa"/>
            <w:vAlign w:val="center"/>
          </w:tcPr>
          <w:p w14:paraId="582E2B6D" w14:textId="77777777" w:rsidR="00422A24" w:rsidRPr="001301CF" w:rsidRDefault="00422A24" w:rsidP="003C4F1F">
            <w:pPr>
              <w:tabs>
                <w:tab w:val="right" w:pos="9072"/>
              </w:tabs>
              <w:ind w:left="34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  <w:vAlign w:val="center"/>
          </w:tcPr>
          <w:p w14:paraId="7E44CF7C" w14:textId="7F410D09" w:rsidR="00422A24" w:rsidRPr="001301CF" w:rsidRDefault="2DEB70DE" w:rsidP="2DEB70DE">
            <w:pPr>
              <w:tabs>
                <w:tab w:val="right" w:pos="9072"/>
              </w:tabs>
              <w:ind w:left="76"/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  <w:vAlign w:val="center"/>
          </w:tcPr>
          <w:p w14:paraId="30D8BCF0" w14:textId="63A79AFC" w:rsidR="00422A24" w:rsidRPr="001301CF" w:rsidRDefault="2DEB70DE" w:rsidP="2DEB70DE">
            <w:pPr>
              <w:tabs>
                <w:tab w:val="right" w:pos="9072"/>
              </w:tabs>
              <w:ind w:left="72"/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Wartungsarbeit</w:t>
            </w:r>
          </w:p>
        </w:tc>
      </w:tr>
      <w:tr w:rsidR="00422A24" w:rsidRPr="001301CF" w14:paraId="5B483B36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581891A2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2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4197D63C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Firmenstand an einer grossen Fachmesse im Herbst vorbereiten.</w:t>
            </w:r>
          </w:p>
        </w:tc>
        <w:tc>
          <w:tcPr>
            <w:tcW w:w="519" w:type="dxa"/>
          </w:tcPr>
          <w:p w14:paraId="7902823A" w14:textId="0BABC0A6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590" w:type="dxa"/>
          </w:tcPr>
          <w:p w14:paraId="704AE161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3961" w:type="dxa"/>
          </w:tcPr>
          <w:p w14:paraId="03B53F40" w14:textId="62EBF271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Ist grösserer Aufwand, aber nicht rieseig</w:t>
            </w:r>
          </w:p>
        </w:tc>
      </w:tr>
      <w:tr w:rsidR="00422A24" w:rsidRPr="001301CF" w14:paraId="428C0B6A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7D1472F6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3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148B3A3C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Auf vielfachen Kundenwunsch wird eine Supportplattform im Internet erstellt.</w:t>
            </w:r>
          </w:p>
        </w:tc>
        <w:tc>
          <w:tcPr>
            <w:tcW w:w="519" w:type="dxa"/>
          </w:tcPr>
          <w:p w14:paraId="3C45D4CE" w14:textId="733B977C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590" w:type="dxa"/>
          </w:tcPr>
          <w:p w14:paraId="5E01C7D6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3961" w:type="dxa"/>
          </w:tcPr>
          <w:p w14:paraId="055C5741" w14:textId="63ED9CF6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Neues Produkt wird entwickelt und subsequent publitziert</w:t>
            </w:r>
          </w:p>
        </w:tc>
      </w:tr>
      <w:tr w:rsidR="00422A24" w:rsidRPr="001301CF" w14:paraId="3D90E4D8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119EC132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4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12664CEB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Die Geschäftsleitung möchte einen Bericht über die Auslastung der IT.(Supportfälle, Störungen der Systeme, Systemdowntime, Verfügbarkeitsrate)</w:t>
            </w:r>
          </w:p>
        </w:tc>
        <w:tc>
          <w:tcPr>
            <w:tcW w:w="519" w:type="dxa"/>
          </w:tcPr>
          <w:p w14:paraId="79A19E39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</w:tcPr>
          <w:p w14:paraId="483FDC27" w14:textId="043E7410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</w:tcPr>
          <w:p w14:paraId="54EDB04A" w14:textId="62FA2026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Muss immer wieder gemacht werden, dauert nicht länger jedoch als halben Tag</w:t>
            </w:r>
          </w:p>
        </w:tc>
      </w:tr>
      <w:tr w:rsidR="00422A24" w:rsidRPr="001301CF" w14:paraId="032192D0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7AA803C3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5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1AA5531E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Im Sommer einen Abteilungsausflug mit allen IT-Mitarbeitern durchführen.</w:t>
            </w:r>
          </w:p>
        </w:tc>
        <w:tc>
          <w:tcPr>
            <w:tcW w:w="519" w:type="dxa"/>
          </w:tcPr>
          <w:p w14:paraId="5372625D" w14:textId="60B2752B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590" w:type="dxa"/>
          </w:tcPr>
          <w:p w14:paraId="66347A07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3961" w:type="dxa"/>
          </w:tcPr>
          <w:p w14:paraId="063A3C22" w14:textId="3E433964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Kleines Projekt da viele mitkommen</w:t>
            </w:r>
          </w:p>
        </w:tc>
      </w:tr>
      <w:tr w:rsidR="00422A24" w:rsidRPr="001301CF" w14:paraId="54B0FFD9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3A09DA5A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6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70A8FA8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Erstellen einer Schnittstelle zwischen dem Web-Shop und der Buchhaltungssoftware.</w:t>
            </w:r>
          </w:p>
        </w:tc>
        <w:tc>
          <w:tcPr>
            <w:tcW w:w="519" w:type="dxa"/>
          </w:tcPr>
          <w:p w14:paraId="5B35EC28" w14:textId="56E83843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590" w:type="dxa"/>
          </w:tcPr>
          <w:p w14:paraId="3EB1A95A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3961" w:type="dxa"/>
          </w:tcPr>
          <w:p w14:paraId="40BAADF9" w14:textId="7FB53449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Klein bis mittleres projekt da aarbeitsaufwand</w:t>
            </w:r>
          </w:p>
        </w:tc>
      </w:tr>
      <w:tr w:rsidR="00422A24" w:rsidRPr="001301CF" w14:paraId="6C8E7381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2554123B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lastRenderedPageBreak/>
              <w:t>7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54C3894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Für den Support sind die Prozesse gemäss ITIL</w:t>
            </w:r>
            <w:r w:rsidRPr="001301CF">
              <w:rPr>
                <w:rStyle w:val="FootnoteReference"/>
                <w:rFonts w:ascii="Arial Narrow" w:hAnsi="Arial Narrow"/>
                <w:szCs w:val="22"/>
              </w:rPr>
              <w:footnoteReference w:id="1"/>
            </w:r>
            <w:r w:rsidRPr="001301CF">
              <w:rPr>
                <w:rFonts w:ascii="Arial Narrow" w:hAnsi="Arial Narrow"/>
                <w:szCs w:val="22"/>
              </w:rPr>
              <w:t xml:space="preserve"> zu gestalten.</w:t>
            </w:r>
          </w:p>
        </w:tc>
        <w:tc>
          <w:tcPr>
            <w:tcW w:w="519" w:type="dxa"/>
          </w:tcPr>
          <w:p w14:paraId="782342C1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</w:tcPr>
          <w:p w14:paraId="7BC4E0C4" w14:textId="2E95BFF0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</w:tcPr>
          <w:p w14:paraId="4AEFCCBE" w14:textId="29F273D2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...</w:t>
            </w:r>
          </w:p>
        </w:tc>
      </w:tr>
      <w:tr w:rsidR="00422A24" w:rsidRPr="001301CF" w14:paraId="6033C92F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2FF21DF1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8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7673669D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Überprüfung der Produktqualität im Unternehmen.</w:t>
            </w:r>
          </w:p>
        </w:tc>
        <w:tc>
          <w:tcPr>
            <w:tcW w:w="519" w:type="dxa"/>
            <w:vAlign w:val="center"/>
          </w:tcPr>
          <w:p w14:paraId="44347A7D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  <w:vAlign w:val="center"/>
          </w:tcPr>
          <w:p w14:paraId="2C4BE527" w14:textId="22F66760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  <w:vAlign w:val="center"/>
          </w:tcPr>
          <w:p w14:paraId="76A2D78A" w14:textId="09905235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Fällt immer wieder an</w:t>
            </w:r>
          </w:p>
        </w:tc>
      </w:tr>
      <w:tr w:rsidR="00422A24" w:rsidRPr="001301CF" w14:paraId="1862543F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3DB9FA40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9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2C22B7D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Überprüfung der Sicherheit in den Abteilungen IT und HR.</w:t>
            </w:r>
          </w:p>
        </w:tc>
        <w:tc>
          <w:tcPr>
            <w:tcW w:w="519" w:type="dxa"/>
            <w:vAlign w:val="center"/>
          </w:tcPr>
          <w:p w14:paraId="0E0B23C5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  <w:vAlign w:val="center"/>
          </w:tcPr>
          <w:p w14:paraId="5C67E95F" w14:textId="5AA2F53C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  <w:vAlign w:val="center"/>
          </w:tcPr>
          <w:p w14:paraId="1970D32E" w14:textId="3DD20761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Fällt immer iweder an</w:t>
            </w:r>
          </w:p>
        </w:tc>
      </w:tr>
      <w:tr w:rsidR="00422A24" w:rsidRPr="001301CF" w14:paraId="0E791F57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0F46A1C6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10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3B8D4D7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Der Pausenraum in der Firma ist ziemlich veraltet und sollte erneuert werden. Es wird ein Ideenwettbewerb gestartet.</w:t>
            </w:r>
          </w:p>
        </w:tc>
        <w:tc>
          <w:tcPr>
            <w:tcW w:w="519" w:type="dxa"/>
            <w:vAlign w:val="center"/>
          </w:tcPr>
          <w:p w14:paraId="04CA0085" w14:textId="1EDD1B37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590" w:type="dxa"/>
            <w:vAlign w:val="center"/>
          </w:tcPr>
          <w:p w14:paraId="54829B92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3961" w:type="dxa"/>
            <w:vAlign w:val="center"/>
          </w:tcPr>
          <w:p w14:paraId="31972527" w14:textId="62B887D9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kleinprojekt</w:t>
            </w:r>
          </w:p>
        </w:tc>
      </w:tr>
      <w:tr w:rsidR="00422A24" w:rsidRPr="001301CF" w14:paraId="3B2A4BF3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57B3FBBC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11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2ECD3ECE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Die Firma hat sich entschieden, ihre bestehende Buchhaltungslösung durch eine neue, die eines anderen Herstellers zu ersetzten.</w:t>
            </w:r>
          </w:p>
        </w:tc>
        <w:tc>
          <w:tcPr>
            <w:tcW w:w="519" w:type="dxa"/>
            <w:vAlign w:val="center"/>
          </w:tcPr>
          <w:p w14:paraId="12EF20B5" w14:textId="61567A52" w:rsidR="00422A24" w:rsidRPr="001301CF" w:rsidRDefault="00BE2AE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x</w:t>
            </w:r>
          </w:p>
        </w:tc>
        <w:tc>
          <w:tcPr>
            <w:tcW w:w="590" w:type="dxa"/>
            <w:vAlign w:val="center"/>
          </w:tcPr>
          <w:p w14:paraId="7AC6783F" w14:textId="4D9F989E" w:rsidR="00422A24" w:rsidRPr="001301CF" w:rsidRDefault="00422A24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</w:p>
        </w:tc>
        <w:tc>
          <w:tcPr>
            <w:tcW w:w="3961" w:type="dxa"/>
            <w:vAlign w:val="center"/>
          </w:tcPr>
          <w:p w14:paraId="7CD8B2BB" w14:textId="77777777" w:rsidR="00422A24" w:rsidRDefault="00BE2AE4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Schulung und Migration d Daten</w:t>
            </w:r>
          </w:p>
          <w:p w14:paraId="6CC44D61" w14:textId="77777777" w:rsidR="00BE2AE4" w:rsidRDefault="00BE2AE4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Klare Ziele</w:t>
            </w:r>
          </w:p>
          <w:p w14:paraId="2B000771" w14:textId="7DF0A0A7" w:rsidR="00BE2AE4" w:rsidRPr="001301CF" w:rsidRDefault="00BE2AE4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Gibt Endtermin</w:t>
            </w:r>
          </w:p>
        </w:tc>
      </w:tr>
      <w:tr w:rsidR="00422A24" w:rsidRPr="001301CF" w14:paraId="0287BCED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60B07135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12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6BF3E67A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>Patchen der Server und verschiedenen Programme.</w:t>
            </w:r>
          </w:p>
        </w:tc>
        <w:tc>
          <w:tcPr>
            <w:tcW w:w="519" w:type="dxa"/>
            <w:vAlign w:val="center"/>
          </w:tcPr>
          <w:p w14:paraId="06DDC990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  <w:vAlign w:val="center"/>
          </w:tcPr>
          <w:p w14:paraId="058A5AE1" w14:textId="664F3607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  <w:vAlign w:val="center"/>
          </w:tcPr>
          <w:p w14:paraId="27CD1ABE" w14:textId="5F79DE6A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Wartungsarbeit</w:t>
            </w:r>
            <w:r w:rsidR="00BE2AE4">
              <w:rPr>
                <w:rFonts w:ascii="Arial Narrow" w:hAnsi="Arial Narrow"/>
              </w:rPr>
              <w:t>, &lt;15 Tage</w:t>
            </w:r>
          </w:p>
        </w:tc>
      </w:tr>
      <w:tr w:rsidR="00422A24" w:rsidRPr="001301CF" w14:paraId="1BC66FB5" w14:textId="77777777" w:rsidTr="2DEB70DE">
        <w:trPr>
          <w:trHeight w:val="1665"/>
        </w:trPr>
        <w:tc>
          <w:tcPr>
            <w:tcW w:w="522" w:type="dxa"/>
            <w:shd w:val="clear" w:color="auto" w:fill="E0E0E0"/>
          </w:tcPr>
          <w:p w14:paraId="2C6771AB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b/>
                <w:szCs w:val="22"/>
              </w:rPr>
            </w:pPr>
            <w:r w:rsidRPr="001301CF">
              <w:rPr>
                <w:rFonts w:ascii="Arial Narrow" w:hAnsi="Arial Narrow"/>
                <w:b/>
                <w:szCs w:val="22"/>
              </w:rPr>
              <w:t>13</w:t>
            </w:r>
          </w:p>
        </w:tc>
        <w:tc>
          <w:tcPr>
            <w:tcW w:w="4297" w:type="dxa"/>
            <w:shd w:val="clear" w:color="auto" w:fill="E0E0E0"/>
            <w:vAlign w:val="center"/>
          </w:tcPr>
          <w:p w14:paraId="17806EFD" w14:textId="77777777" w:rsidR="00422A24" w:rsidRPr="001301CF" w:rsidRDefault="00422A24" w:rsidP="003C4F1F">
            <w:pPr>
              <w:tabs>
                <w:tab w:val="right" w:pos="9072"/>
              </w:tabs>
              <w:rPr>
                <w:rFonts w:ascii="Arial Narrow" w:hAnsi="Arial Narrow"/>
                <w:szCs w:val="22"/>
              </w:rPr>
            </w:pPr>
            <w:r w:rsidRPr="001301CF">
              <w:rPr>
                <w:rFonts w:ascii="Arial Narrow" w:hAnsi="Arial Narrow"/>
                <w:szCs w:val="22"/>
              </w:rPr>
              <w:t xml:space="preserve">Einführen eines neuen Texteditors in der </w:t>
            </w:r>
            <w:r w:rsidRPr="001301CF">
              <w:rPr>
                <w:rFonts w:ascii="Arial Narrow" w:hAnsi="Arial Narrow"/>
                <w:szCs w:val="22"/>
              </w:rPr>
              <w:br/>
              <w:t>IT-Abteilung.</w:t>
            </w:r>
          </w:p>
        </w:tc>
        <w:tc>
          <w:tcPr>
            <w:tcW w:w="519" w:type="dxa"/>
            <w:vAlign w:val="center"/>
          </w:tcPr>
          <w:p w14:paraId="352E9D6D" w14:textId="77777777" w:rsidR="00422A24" w:rsidRPr="001301CF" w:rsidRDefault="00422A24" w:rsidP="003C4F1F">
            <w:pPr>
              <w:tabs>
                <w:tab w:val="right" w:pos="9072"/>
              </w:tabs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590" w:type="dxa"/>
            <w:vAlign w:val="center"/>
          </w:tcPr>
          <w:p w14:paraId="585A3D4E" w14:textId="6026D262" w:rsidR="00422A24" w:rsidRPr="001301CF" w:rsidRDefault="2DEB70DE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 w:rsidRPr="2DEB70DE">
              <w:rPr>
                <w:rFonts w:ascii="Arial Narrow" w:hAnsi="Arial Narrow"/>
              </w:rPr>
              <w:t>x</w:t>
            </w:r>
          </w:p>
        </w:tc>
        <w:tc>
          <w:tcPr>
            <w:tcW w:w="3961" w:type="dxa"/>
            <w:vAlign w:val="center"/>
          </w:tcPr>
          <w:p w14:paraId="18EEC9F5" w14:textId="221E9021" w:rsidR="00422A24" w:rsidRPr="001301CF" w:rsidRDefault="00BE2AE4" w:rsidP="2DEB70DE">
            <w:pPr>
              <w:tabs>
                <w:tab w:val="right" w:pos="9072"/>
              </w:tabs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&lt;15 Personentage</w:t>
            </w:r>
          </w:p>
        </w:tc>
      </w:tr>
    </w:tbl>
    <w:p w14:paraId="26B832F8" w14:textId="31F00B0C" w:rsidR="00422A24" w:rsidRPr="00D66F8C" w:rsidRDefault="00422A24" w:rsidP="00422A24">
      <w:pPr>
        <w:rPr>
          <w:rFonts w:ascii="Arial Narrow" w:hAnsi="Arial Narrow"/>
          <w:szCs w:val="22"/>
        </w:rPr>
      </w:pPr>
      <w:r w:rsidRPr="00D66F8C">
        <w:rPr>
          <w:rFonts w:ascii="Arial Narrow" w:hAnsi="Arial Narrow"/>
          <w:szCs w:val="22"/>
        </w:rPr>
        <w:t xml:space="preserve">P = </w:t>
      </w:r>
      <w:r w:rsidR="00D66F8C" w:rsidRPr="00D66F8C">
        <w:rPr>
          <w:rFonts w:ascii="Arial Narrow" w:hAnsi="Arial Narrow" w:cs="Arial"/>
          <w:color w:val="333333"/>
          <w:szCs w:val="22"/>
          <w:lang w:val="de-DE"/>
        </w:rPr>
        <w:t>Projektmässiges vorgehen</w:t>
      </w:r>
      <w:r w:rsidRPr="00D66F8C">
        <w:rPr>
          <w:rFonts w:ascii="Arial Narrow" w:hAnsi="Arial Narrow"/>
          <w:szCs w:val="22"/>
        </w:rPr>
        <w:t>,  DB = Daily Business</w:t>
      </w:r>
    </w:p>
    <w:sectPr w:rsidR="00422A24" w:rsidRPr="00D66F8C" w:rsidSect="00DD31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5F4C" w14:textId="77777777" w:rsidR="00483B59" w:rsidRDefault="00483B59">
      <w:r>
        <w:separator/>
      </w:r>
    </w:p>
  </w:endnote>
  <w:endnote w:type="continuationSeparator" w:id="0">
    <w:p w14:paraId="69B3AA45" w14:textId="77777777" w:rsidR="00483B59" w:rsidRDefault="0048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7FF4" w14:textId="77777777" w:rsidR="00541403" w:rsidRDefault="00541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D924F9" w:rsidRPr="00363F91" w14:paraId="653B69ED" w14:textId="77777777" w:rsidTr="00464965">
      <w:trPr>
        <w:cantSplit/>
      </w:trPr>
      <w:tc>
        <w:tcPr>
          <w:tcW w:w="4678" w:type="dxa"/>
          <w:vAlign w:val="center"/>
        </w:tcPr>
        <w:p w14:paraId="1831941D" w14:textId="6575C81A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E86C76">
            <w:rPr>
              <w:noProof/>
              <w:sz w:val="16"/>
            </w:rPr>
            <w:t>M306-U-Projekte-erkennen-01_n.docx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10BE8E3" w14:textId="00AA8B92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E86C76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E86C76">
            <w:rPr>
              <w:sz w:val="16"/>
            </w:rPr>
            <w:t>Version 2 / im Februar 2019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14:paraId="00F229D4" w14:textId="77777777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</w:p>
      </w:tc>
    </w:tr>
  </w:tbl>
  <w:p w14:paraId="335BA6FB" w14:textId="77777777" w:rsidR="00D924F9" w:rsidRDefault="00D924F9">
    <w:pPr>
      <w:pStyle w:val="Footer"/>
      <w:pBdr>
        <w:top w:val="none" w:sz="0" w:space="0" w:color="auto"/>
      </w:pBd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79B5" w14:textId="77777777" w:rsidR="00541403" w:rsidRDefault="00541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AD33" w14:textId="77777777" w:rsidR="00483B59" w:rsidRDefault="00483B59">
      <w:r>
        <w:separator/>
      </w:r>
    </w:p>
  </w:footnote>
  <w:footnote w:type="continuationSeparator" w:id="0">
    <w:p w14:paraId="03325479" w14:textId="77777777" w:rsidR="00483B59" w:rsidRDefault="00483B59">
      <w:r>
        <w:continuationSeparator/>
      </w:r>
    </w:p>
  </w:footnote>
  <w:footnote w:id="1">
    <w:p w14:paraId="6CF25538" w14:textId="77777777" w:rsidR="00422A24" w:rsidRDefault="00422A24" w:rsidP="00422A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83D62">
        <w:rPr>
          <w:sz w:val="18"/>
        </w:rPr>
        <w:t>Die IT Infrastructure Library, kurz ITIL ist ein Leitfaden zur Unterteilung der Funktionen und Organisation der Prozesse, die im Rahmen des serviceorientierten (im Gegensatz zum technologieorientierten) Betriebs einer IT-Infrastruktur eines Unternehmens entstehen (IT Service Management).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40D3" w14:textId="77777777" w:rsidR="00541403" w:rsidRDefault="00541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14:paraId="08D8508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3EB0346F" w14:textId="77777777" w:rsidR="00D924F9" w:rsidRDefault="00D924F9" w:rsidP="00974590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6D9537F5" w14:textId="00E7FF64" w:rsidR="00D924F9" w:rsidRDefault="00D924F9" w:rsidP="00DA03C5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0E7B05">
            <w:rPr>
              <w:b/>
              <w:bCs/>
              <w:sz w:val="40"/>
            </w:rPr>
            <w:t>306</w:t>
          </w:r>
        </w:p>
      </w:tc>
      <w:tc>
        <w:tcPr>
          <w:tcW w:w="6521" w:type="dxa"/>
          <w:vAlign w:val="center"/>
        </w:tcPr>
        <w:p w14:paraId="10909CB4" w14:textId="1543F917" w:rsidR="00D924F9" w:rsidRDefault="00E710E6">
          <w:pPr>
            <w:pStyle w:val="Header"/>
          </w:pPr>
          <w:fldSimple w:instr=" TITLE  \* MERGEFORMAT ">
            <w:r w:rsidR="00E86C76">
              <w:t>Modul 306: IT Kleinprojekt abwickeln</w:t>
            </w:r>
          </w:fldSimple>
        </w:p>
      </w:tc>
      <w:tc>
        <w:tcPr>
          <w:tcW w:w="1694" w:type="dxa"/>
          <w:vAlign w:val="center"/>
        </w:tcPr>
        <w:p w14:paraId="16D8720C" w14:textId="77777777" w:rsidR="00D924F9" w:rsidRDefault="00363D1B" w:rsidP="00363D1B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hRule="exact" w:val="340"/>
      </w:trPr>
      <w:tc>
        <w:tcPr>
          <w:tcW w:w="9921" w:type="dxa"/>
          <w:gridSpan w:val="3"/>
          <w:vAlign w:val="center"/>
        </w:tcPr>
        <w:p w14:paraId="5F5B3471" w14:textId="7E87C5DD" w:rsidR="00D924F9" w:rsidRDefault="00E710E6">
          <w:pPr>
            <w:pStyle w:val="Header"/>
          </w:pPr>
          <w:fldSimple w:instr=" SUBJECT  \* MERGEFORMAT ">
            <w:r w:rsidR="00E86C76">
              <w:t>Erkennen von Projekten</w:t>
            </w:r>
          </w:fldSimple>
        </w:p>
      </w:tc>
    </w:tr>
  </w:tbl>
  <w:p w14:paraId="6090D9EC" w14:textId="77777777" w:rsidR="00D924F9" w:rsidRDefault="00D924F9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4FED" w14:textId="77777777" w:rsidR="00541403" w:rsidRDefault="00541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2E55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6EE4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B48C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649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FC9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B0EA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B89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AE9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0E5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789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20FFC"/>
    <w:multiLevelType w:val="hybridMultilevel"/>
    <w:tmpl w:val="F27C224E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08572859"/>
    <w:multiLevelType w:val="multilevel"/>
    <w:tmpl w:val="52A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02750"/>
    <w:multiLevelType w:val="multilevel"/>
    <w:tmpl w:val="DC9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0239C"/>
    <w:multiLevelType w:val="hybridMultilevel"/>
    <w:tmpl w:val="E75C46FE"/>
    <w:lvl w:ilvl="0" w:tplc="9380314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112455A7"/>
    <w:multiLevelType w:val="multilevel"/>
    <w:tmpl w:val="3EC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03926"/>
    <w:multiLevelType w:val="multilevel"/>
    <w:tmpl w:val="3CA2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D1C6A"/>
    <w:multiLevelType w:val="hybridMultilevel"/>
    <w:tmpl w:val="8092DDEE"/>
    <w:lvl w:ilvl="0" w:tplc="0807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274A021B"/>
    <w:multiLevelType w:val="hybridMultilevel"/>
    <w:tmpl w:val="AE58F7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5D6589"/>
    <w:multiLevelType w:val="multilevel"/>
    <w:tmpl w:val="EF8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314A6"/>
    <w:multiLevelType w:val="multilevel"/>
    <w:tmpl w:val="B8C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E1D6B"/>
    <w:multiLevelType w:val="multilevel"/>
    <w:tmpl w:val="832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F3001"/>
    <w:multiLevelType w:val="multilevel"/>
    <w:tmpl w:val="A4E0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16B50"/>
    <w:multiLevelType w:val="multilevel"/>
    <w:tmpl w:val="42F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22C"/>
    <w:multiLevelType w:val="hybridMultilevel"/>
    <w:tmpl w:val="EA902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CA9"/>
    <w:multiLevelType w:val="multilevel"/>
    <w:tmpl w:val="148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70E82"/>
    <w:multiLevelType w:val="multilevel"/>
    <w:tmpl w:val="6F6E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D281F"/>
    <w:multiLevelType w:val="multilevel"/>
    <w:tmpl w:val="B5A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175F2"/>
    <w:multiLevelType w:val="multilevel"/>
    <w:tmpl w:val="143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1" w15:restartNumberingAfterBreak="0">
    <w:nsid w:val="615C4B61"/>
    <w:multiLevelType w:val="multilevel"/>
    <w:tmpl w:val="DE84295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5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61E84936"/>
    <w:multiLevelType w:val="multilevel"/>
    <w:tmpl w:val="E1C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31983"/>
    <w:multiLevelType w:val="multilevel"/>
    <w:tmpl w:val="DF08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4E24"/>
    <w:multiLevelType w:val="hybridMultilevel"/>
    <w:tmpl w:val="F8187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B4E7B"/>
    <w:multiLevelType w:val="multilevel"/>
    <w:tmpl w:val="29A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9343B2"/>
    <w:multiLevelType w:val="multilevel"/>
    <w:tmpl w:val="7290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38" w15:restartNumberingAfterBreak="0">
    <w:nsid w:val="7B7F77DB"/>
    <w:multiLevelType w:val="multilevel"/>
    <w:tmpl w:val="D48C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B7964"/>
    <w:multiLevelType w:val="hybridMultilevel"/>
    <w:tmpl w:val="82D0F5F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BC38AA"/>
    <w:multiLevelType w:val="hybridMultilevel"/>
    <w:tmpl w:val="81F289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30"/>
  </w:num>
  <w:num w:numId="5">
    <w:abstractNumId w:val="33"/>
  </w:num>
  <w:num w:numId="6">
    <w:abstractNumId w:val="15"/>
  </w:num>
  <w:num w:numId="7">
    <w:abstractNumId w:val="14"/>
  </w:num>
  <w:num w:numId="8">
    <w:abstractNumId w:val="19"/>
  </w:num>
  <w:num w:numId="9">
    <w:abstractNumId w:val="21"/>
  </w:num>
  <w:num w:numId="10">
    <w:abstractNumId w:val="12"/>
  </w:num>
  <w:num w:numId="11">
    <w:abstractNumId w:val="35"/>
  </w:num>
  <w:num w:numId="12">
    <w:abstractNumId w:val="27"/>
  </w:num>
  <w:num w:numId="13">
    <w:abstractNumId w:val="36"/>
  </w:num>
  <w:num w:numId="14">
    <w:abstractNumId w:val="26"/>
  </w:num>
  <w:num w:numId="15">
    <w:abstractNumId w:val="22"/>
  </w:num>
  <w:num w:numId="16">
    <w:abstractNumId w:val="38"/>
  </w:num>
  <w:num w:numId="17">
    <w:abstractNumId w:val="20"/>
  </w:num>
  <w:num w:numId="18">
    <w:abstractNumId w:val="23"/>
  </w:num>
  <w:num w:numId="19">
    <w:abstractNumId w:val="32"/>
  </w:num>
  <w:num w:numId="20">
    <w:abstractNumId w:val="25"/>
  </w:num>
  <w:num w:numId="21">
    <w:abstractNumId w:val="28"/>
  </w:num>
  <w:num w:numId="22">
    <w:abstractNumId w:val="11"/>
  </w:num>
  <w:num w:numId="23">
    <w:abstractNumId w:val="24"/>
  </w:num>
  <w:num w:numId="24">
    <w:abstractNumId w:val="17"/>
  </w:num>
  <w:num w:numId="25">
    <w:abstractNumId w:val="18"/>
  </w:num>
  <w:num w:numId="26">
    <w:abstractNumId w:val="13"/>
  </w:num>
  <w:num w:numId="27">
    <w:abstractNumId w:val="34"/>
  </w:num>
  <w:num w:numId="28">
    <w:abstractNumId w:val="39"/>
  </w:num>
  <w:num w:numId="29">
    <w:abstractNumId w:val="40"/>
  </w:num>
  <w:num w:numId="30">
    <w:abstractNumId w:val="16"/>
  </w:num>
  <w:num w:numId="31">
    <w:abstractNumId w:val="10"/>
  </w:num>
  <w:num w:numId="32">
    <w:abstractNumId w:val="18"/>
  </w:num>
  <w:num w:numId="33">
    <w:abstractNumId w:val="31"/>
  </w:num>
  <w:num w:numId="34">
    <w:abstractNumId w:val="18"/>
  </w:num>
  <w:num w:numId="35">
    <w:abstractNumId w:val="18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2317"/>
    <w:rsid w:val="000042D5"/>
    <w:rsid w:val="00007A83"/>
    <w:rsid w:val="00012741"/>
    <w:rsid w:val="00012C95"/>
    <w:rsid w:val="0001574F"/>
    <w:rsid w:val="00016B59"/>
    <w:rsid w:val="00022055"/>
    <w:rsid w:val="0002249D"/>
    <w:rsid w:val="00025790"/>
    <w:rsid w:val="00026CB8"/>
    <w:rsid w:val="00030970"/>
    <w:rsid w:val="00032125"/>
    <w:rsid w:val="000324CD"/>
    <w:rsid w:val="00032530"/>
    <w:rsid w:val="0003254A"/>
    <w:rsid w:val="0003645F"/>
    <w:rsid w:val="00037406"/>
    <w:rsid w:val="00044752"/>
    <w:rsid w:val="00047CCB"/>
    <w:rsid w:val="00054B95"/>
    <w:rsid w:val="00065E9D"/>
    <w:rsid w:val="000669E3"/>
    <w:rsid w:val="0007189E"/>
    <w:rsid w:val="00072F34"/>
    <w:rsid w:val="0007641D"/>
    <w:rsid w:val="000812F5"/>
    <w:rsid w:val="00085AEA"/>
    <w:rsid w:val="00086C42"/>
    <w:rsid w:val="00087C78"/>
    <w:rsid w:val="00094D0A"/>
    <w:rsid w:val="000A13E3"/>
    <w:rsid w:val="000A1A5C"/>
    <w:rsid w:val="000A7E23"/>
    <w:rsid w:val="000B3B52"/>
    <w:rsid w:val="000B49D5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228B"/>
    <w:rsid w:val="00104B9A"/>
    <w:rsid w:val="001070CC"/>
    <w:rsid w:val="001112F7"/>
    <w:rsid w:val="00112A89"/>
    <w:rsid w:val="00114FCF"/>
    <w:rsid w:val="001236B1"/>
    <w:rsid w:val="0012376B"/>
    <w:rsid w:val="00124FCD"/>
    <w:rsid w:val="00126A17"/>
    <w:rsid w:val="001301CF"/>
    <w:rsid w:val="00131B78"/>
    <w:rsid w:val="0013381C"/>
    <w:rsid w:val="001343B9"/>
    <w:rsid w:val="001350EC"/>
    <w:rsid w:val="001429F8"/>
    <w:rsid w:val="00142FA2"/>
    <w:rsid w:val="00145846"/>
    <w:rsid w:val="00150E86"/>
    <w:rsid w:val="00153395"/>
    <w:rsid w:val="00153423"/>
    <w:rsid w:val="00155A8C"/>
    <w:rsid w:val="0015707C"/>
    <w:rsid w:val="00163777"/>
    <w:rsid w:val="00166FB3"/>
    <w:rsid w:val="00167AE5"/>
    <w:rsid w:val="001722EE"/>
    <w:rsid w:val="001758E7"/>
    <w:rsid w:val="00176CB9"/>
    <w:rsid w:val="00176DD7"/>
    <w:rsid w:val="00177F65"/>
    <w:rsid w:val="0018327A"/>
    <w:rsid w:val="0018492A"/>
    <w:rsid w:val="001919ED"/>
    <w:rsid w:val="0019246E"/>
    <w:rsid w:val="00192C0E"/>
    <w:rsid w:val="00193F6B"/>
    <w:rsid w:val="001943CA"/>
    <w:rsid w:val="001A42AA"/>
    <w:rsid w:val="001B06AE"/>
    <w:rsid w:val="001B10B0"/>
    <w:rsid w:val="001C0E30"/>
    <w:rsid w:val="001D225C"/>
    <w:rsid w:val="001E027B"/>
    <w:rsid w:val="001E0D0A"/>
    <w:rsid w:val="001E1FEA"/>
    <w:rsid w:val="001E2790"/>
    <w:rsid w:val="001E4D60"/>
    <w:rsid w:val="001E52AE"/>
    <w:rsid w:val="001E5B6F"/>
    <w:rsid w:val="001E5BB0"/>
    <w:rsid w:val="001F01EE"/>
    <w:rsid w:val="001F777B"/>
    <w:rsid w:val="00201F9C"/>
    <w:rsid w:val="00211229"/>
    <w:rsid w:val="00211DA6"/>
    <w:rsid w:val="002126FB"/>
    <w:rsid w:val="00212A2D"/>
    <w:rsid w:val="00217B4B"/>
    <w:rsid w:val="00222212"/>
    <w:rsid w:val="00223339"/>
    <w:rsid w:val="002255BF"/>
    <w:rsid w:val="0023044A"/>
    <w:rsid w:val="0023405F"/>
    <w:rsid w:val="00234547"/>
    <w:rsid w:val="00234EC9"/>
    <w:rsid w:val="00234F13"/>
    <w:rsid w:val="00235D4F"/>
    <w:rsid w:val="0023770A"/>
    <w:rsid w:val="00245A87"/>
    <w:rsid w:val="00245DFB"/>
    <w:rsid w:val="00257424"/>
    <w:rsid w:val="002654AF"/>
    <w:rsid w:val="00265C77"/>
    <w:rsid w:val="002701D5"/>
    <w:rsid w:val="00270C33"/>
    <w:rsid w:val="00271535"/>
    <w:rsid w:val="00271DD8"/>
    <w:rsid w:val="0027599F"/>
    <w:rsid w:val="00275B48"/>
    <w:rsid w:val="00275E97"/>
    <w:rsid w:val="002764E3"/>
    <w:rsid w:val="00277C74"/>
    <w:rsid w:val="00283DB6"/>
    <w:rsid w:val="00290D93"/>
    <w:rsid w:val="002965FA"/>
    <w:rsid w:val="002A313A"/>
    <w:rsid w:val="002A4F5F"/>
    <w:rsid w:val="002A6535"/>
    <w:rsid w:val="002B2FF1"/>
    <w:rsid w:val="002B34B0"/>
    <w:rsid w:val="002C18EC"/>
    <w:rsid w:val="002D02CF"/>
    <w:rsid w:val="002D3E11"/>
    <w:rsid w:val="002D5106"/>
    <w:rsid w:val="002D6E4F"/>
    <w:rsid w:val="002E07E1"/>
    <w:rsid w:val="002E138A"/>
    <w:rsid w:val="002E45A0"/>
    <w:rsid w:val="002F0211"/>
    <w:rsid w:val="002F1C0C"/>
    <w:rsid w:val="002F68CB"/>
    <w:rsid w:val="003009CA"/>
    <w:rsid w:val="003013BB"/>
    <w:rsid w:val="00311E8A"/>
    <w:rsid w:val="0031685B"/>
    <w:rsid w:val="00316A9D"/>
    <w:rsid w:val="00317ACA"/>
    <w:rsid w:val="00321569"/>
    <w:rsid w:val="0032375A"/>
    <w:rsid w:val="0032748B"/>
    <w:rsid w:val="003275EE"/>
    <w:rsid w:val="00336422"/>
    <w:rsid w:val="00337F74"/>
    <w:rsid w:val="0034319D"/>
    <w:rsid w:val="003446E6"/>
    <w:rsid w:val="00356DB1"/>
    <w:rsid w:val="00360DBB"/>
    <w:rsid w:val="00361B2A"/>
    <w:rsid w:val="00363D1B"/>
    <w:rsid w:val="00363F91"/>
    <w:rsid w:val="00366F56"/>
    <w:rsid w:val="00366FE4"/>
    <w:rsid w:val="00367107"/>
    <w:rsid w:val="003712DA"/>
    <w:rsid w:val="0037244E"/>
    <w:rsid w:val="00372F40"/>
    <w:rsid w:val="0037711E"/>
    <w:rsid w:val="003809D0"/>
    <w:rsid w:val="00381A1A"/>
    <w:rsid w:val="00382748"/>
    <w:rsid w:val="00383697"/>
    <w:rsid w:val="00383BC3"/>
    <w:rsid w:val="003926D0"/>
    <w:rsid w:val="003A0961"/>
    <w:rsid w:val="003A24AD"/>
    <w:rsid w:val="003A3128"/>
    <w:rsid w:val="003A6640"/>
    <w:rsid w:val="003B0C9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3DB7"/>
    <w:rsid w:val="003F6E4E"/>
    <w:rsid w:val="003F7A17"/>
    <w:rsid w:val="00404916"/>
    <w:rsid w:val="0041103D"/>
    <w:rsid w:val="004120E9"/>
    <w:rsid w:val="00416671"/>
    <w:rsid w:val="00422922"/>
    <w:rsid w:val="00422A24"/>
    <w:rsid w:val="00423533"/>
    <w:rsid w:val="004338DC"/>
    <w:rsid w:val="00434441"/>
    <w:rsid w:val="00435190"/>
    <w:rsid w:val="0044176F"/>
    <w:rsid w:val="00444BF9"/>
    <w:rsid w:val="0044617C"/>
    <w:rsid w:val="00447F7E"/>
    <w:rsid w:val="004506D9"/>
    <w:rsid w:val="0045458D"/>
    <w:rsid w:val="00454B50"/>
    <w:rsid w:val="0045514B"/>
    <w:rsid w:val="00460618"/>
    <w:rsid w:val="00464965"/>
    <w:rsid w:val="00465762"/>
    <w:rsid w:val="00466F33"/>
    <w:rsid w:val="00467456"/>
    <w:rsid w:val="00477709"/>
    <w:rsid w:val="0048267A"/>
    <w:rsid w:val="00482C40"/>
    <w:rsid w:val="0048329F"/>
    <w:rsid w:val="00483B59"/>
    <w:rsid w:val="00484F5F"/>
    <w:rsid w:val="0048574A"/>
    <w:rsid w:val="004901AD"/>
    <w:rsid w:val="00493130"/>
    <w:rsid w:val="004940F0"/>
    <w:rsid w:val="004A066C"/>
    <w:rsid w:val="004A2B99"/>
    <w:rsid w:val="004A2D56"/>
    <w:rsid w:val="004A7C9C"/>
    <w:rsid w:val="004B1B44"/>
    <w:rsid w:val="004B59E5"/>
    <w:rsid w:val="004B5C3C"/>
    <w:rsid w:val="004B7225"/>
    <w:rsid w:val="004C353D"/>
    <w:rsid w:val="004C365A"/>
    <w:rsid w:val="004C4269"/>
    <w:rsid w:val="004D19F4"/>
    <w:rsid w:val="004D273D"/>
    <w:rsid w:val="004D39DF"/>
    <w:rsid w:val="004D6994"/>
    <w:rsid w:val="004E11C2"/>
    <w:rsid w:val="004E42B8"/>
    <w:rsid w:val="004E4EF0"/>
    <w:rsid w:val="004E5508"/>
    <w:rsid w:val="004E7F88"/>
    <w:rsid w:val="004F1125"/>
    <w:rsid w:val="004F17A8"/>
    <w:rsid w:val="004F183B"/>
    <w:rsid w:val="004F45EA"/>
    <w:rsid w:val="00503ADA"/>
    <w:rsid w:val="005068A9"/>
    <w:rsid w:val="00510AC0"/>
    <w:rsid w:val="005161AF"/>
    <w:rsid w:val="005175ED"/>
    <w:rsid w:val="00522F8F"/>
    <w:rsid w:val="005240A7"/>
    <w:rsid w:val="00527D0F"/>
    <w:rsid w:val="00532412"/>
    <w:rsid w:val="00532D10"/>
    <w:rsid w:val="005335D9"/>
    <w:rsid w:val="00534C5A"/>
    <w:rsid w:val="00535CDA"/>
    <w:rsid w:val="00537C28"/>
    <w:rsid w:val="005402E7"/>
    <w:rsid w:val="00541403"/>
    <w:rsid w:val="00542F2D"/>
    <w:rsid w:val="00543B8C"/>
    <w:rsid w:val="00543D6B"/>
    <w:rsid w:val="00546402"/>
    <w:rsid w:val="0055242F"/>
    <w:rsid w:val="00560265"/>
    <w:rsid w:val="00562D44"/>
    <w:rsid w:val="00563E00"/>
    <w:rsid w:val="005663B2"/>
    <w:rsid w:val="00571BEE"/>
    <w:rsid w:val="0057365C"/>
    <w:rsid w:val="00573B7D"/>
    <w:rsid w:val="00573ECC"/>
    <w:rsid w:val="0058118B"/>
    <w:rsid w:val="005827BE"/>
    <w:rsid w:val="005858E8"/>
    <w:rsid w:val="005865FF"/>
    <w:rsid w:val="0059543C"/>
    <w:rsid w:val="005963CC"/>
    <w:rsid w:val="00596ECC"/>
    <w:rsid w:val="005979CB"/>
    <w:rsid w:val="005A1000"/>
    <w:rsid w:val="005A3B91"/>
    <w:rsid w:val="005A57A9"/>
    <w:rsid w:val="005B2425"/>
    <w:rsid w:val="005B7FAB"/>
    <w:rsid w:val="005C16AC"/>
    <w:rsid w:val="005C68E1"/>
    <w:rsid w:val="005D0AA7"/>
    <w:rsid w:val="005D19D9"/>
    <w:rsid w:val="005D4DA1"/>
    <w:rsid w:val="005E164A"/>
    <w:rsid w:val="005E7122"/>
    <w:rsid w:val="005E7BF6"/>
    <w:rsid w:val="005F7321"/>
    <w:rsid w:val="006013EE"/>
    <w:rsid w:val="00601AD6"/>
    <w:rsid w:val="006025FD"/>
    <w:rsid w:val="00602BD0"/>
    <w:rsid w:val="00603092"/>
    <w:rsid w:val="00610A33"/>
    <w:rsid w:val="00610C95"/>
    <w:rsid w:val="006132D7"/>
    <w:rsid w:val="006154C8"/>
    <w:rsid w:val="00615EB0"/>
    <w:rsid w:val="00616F45"/>
    <w:rsid w:val="00620B1B"/>
    <w:rsid w:val="006235B4"/>
    <w:rsid w:val="00626A01"/>
    <w:rsid w:val="00634284"/>
    <w:rsid w:val="0064024D"/>
    <w:rsid w:val="00641FC6"/>
    <w:rsid w:val="00642D8F"/>
    <w:rsid w:val="00642E06"/>
    <w:rsid w:val="00646943"/>
    <w:rsid w:val="00652800"/>
    <w:rsid w:val="0065385A"/>
    <w:rsid w:val="00654580"/>
    <w:rsid w:val="00655645"/>
    <w:rsid w:val="0066268E"/>
    <w:rsid w:val="00662F24"/>
    <w:rsid w:val="00665C51"/>
    <w:rsid w:val="00672476"/>
    <w:rsid w:val="00674031"/>
    <w:rsid w:val="0068051C"/>
    <w:rsid w:val="006873C0"/>
    <w:rsid w:val="006913B0"/>
    <w:rsid w:val="00693F23"/>
    <w:rsid w:val="006969D8"/>
    <w:rsid w:val="006A1693"/>
    <w:rsid w:val="006A1B0D"/>
    <w:rsid w:val="006A49C6"/>
    <w:rsid w:val="006B06F9"/>
    <w:rsid w:val="006B38AB"/>
    <w:rsid w:val="006B5A17"/>
    <w:rsid w:val="006B794B"/>
    <w:rsid w:val="006C04B6"/>
    <w:rsid w:val="006C3E72"/>
    <w:rsid w:val="006C4008"/>
    <w:rsid w:val="006D0F18"/>
    <w:rsid w:val="006D2869"/>
    <w:rsid w:val="006D38B0"/>
    <w:rsid w:val="006E13E9"/>
    <w:rsid w:val="006E2709"/>
    <w:rsid w:val="006F20A3"/>
    <w:rsid w:val="006F7E7D"/>
    <w:rsid w:val="007040AC"/>
    <w:rsid w:val="00707442"/>
    <w:rsid w:val="00713FEE"/>
    <w:rsid w:val="00722D74"/>
    <w:rsid w:val="0072398F"/>
    <w:rsid w:val="007239BA"/>
    <w:rsid w:val="0072575F"/>
    <w:rsid w:val="00727246"/>
    <w:rsid w:val="007306DE"/>
    <w:rsid w:val="00732A7C"/>
    <w:rsid w:val="007338AF"/>
    <w:rsid w:val="00734628"/>
    <w:rsid w:val="00742ADB"/>
    <w:rsid w:val="00745222"/>
    <w:rsid w:val="00747344"/>
    <w:rsid w:val="00747619"/>
    <w:rsid w:val="007476EF"/>
    <w:rsid w:val="0075347E"/>
    <w:rsid w:val="00755DF8"/>
    <w:rsid w:val="00756751"/>
    <w:rsid w:val="007603CE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33FF"/>
    <w:rsid w:val="00775439"/>
    <w:rsid w:val="007773E0"/>
    <w:rsid w:val="007809B1"/>
    <w:rsid w:val="00781820"/>
    <w:rsid w:val="0079327D"/>
    <w:rsid w:val="00797E16"/>
    <w:rsid w:val="007A2589"/>
    <w:rsid w:val="007A429E"/>
    <w:rsid w:val="007B09D5"/>
    <w:rsid w:val="007B2F33"/>
    <w:rsid w:val="007C05F9"/>
    <w:rsid w:val="007C1EE7"/>
    <w:rsid w:val="007C6569"/>
    <w:rsid w:val="007C6BC5"/>
    <w:rsid w:val="007D158C"/>
    <w:rsid w:val="007D58AC"/>
    <w:rsid w:val="007D684D"/>
    <w:rsid w:val="007D69D1"/>
    <w:rsid w:val="007D6E08"/>
    <w:rsid w:val="007F1142"/>
    <w:rsid w:val="007F26A1"/>
    <w:rsid w:val="007F2E08"/>
    <w:rsid w:val="007F4F29"/>
    <w:rsid w:val="007F6F9C"/>
    <w:rsid w:val="007F74EB"/>
    <w:rsid w:val="0080056F"/>
    <w:rsid w:val="008053E6"/>
    <w:rsid w:val="00805A72"/>
    <w:rsid w:val="008073BC"/>
    <w:rsid w:val="008104C0"/>
    <w:rsid w:val="0081070B"/>
    <w:rsid w:val="0081577A"/>
    <w:rsid w:val="00815C78"/>
    <w:rsid w:val="00817C76"/>
    <w:rsid w:val="00822C53"/>
    <w:rsid w:val="00822EEF"/>
    <w:rsid w:val="00823876"/>
    <w:rsid w:val="008239F3"/>
    <w:rsid w:val="008245F1"/>
    <w:rsid w:val="00837746"/>
    <w:rsid w:val="00837949"/>
    <w:rsid w:val="00840B09"/>
    <w:rsid w:val="00840CCB"/>
    <w:rsid w:val="00843EC5"/>
    <w:rsid w:val="0084523D"/>
    <w:rsid w:val="00846596"/>
    <w:rsid w:val="00850336"/>
    <w:rsid w:val="0085290F"/>
    <w:rsid w:val="00853F12"/>
    <w:rsid w:val="00857772"/>
    <w:rsid w:val="008630A9"/>
    <w:rsid w:val="00865850"/>
    <w:rsid w:val="00866B42"/>
    <w:rsid w:val="00870BDD"/>
    <w:rsid w:val="0087354B"/>
    <w:rsid w:val="0089158D"/>
    <w:rsid w:val="00892483"/>
    <w:rsid w:val="008940BA"/>
    <w:rsid w:val="00894F74"/>
    <w:rsid w:val="008A3DE1"/>
    <w:rsid w:val="008A7737"/>
    <w:rsid w:val="008A7C75"/>
    <w:rsid w:val="008B3C56"/>
    <w:rsid w:val="008C6ADA"/>
    <w:rsid w:val="008D0E18"/>
    <w:rsid w:val="008D4FE8"/>
    <w:rsid w:val="008E24EE"/>
    <w:rsid w:val="008E42A7"/>
    <w:rsid w:val="008E6A5A"/>
    <w:rsid w:val="008F7C35"/>
    <w:rsid w:val="00901729"/>
    <w:rsid w:val="00901880"/>
    <w:rsid w:val="00902034"/>
    <w:rsid w:val="00910468"/>
    <w:rsid w:val="00910828"/>
    <w:rsid w:val="00910871"/>
    <w:rsid w:val="00913E22"/>
    <w:rsid w:val="00917397"/>
    <w:rsid w:val="0092773F"/>
    <w:rsid w:val="0093282C"/>
    <w:rsid w:val="00932EF5"/>
    <w:rsid w:val="00933ECC"/>
    <w:rsid w:val="00934276"/>
    <w:rsid w:val="0094791A"/>
    <w:rsid w:val="00956D59"/>
    <w:rsid w:val="0095780F"/>
    <w:rsid w:val="00957E85"/>
    <w:rsid w:val="0096214D"/>
    <w:rsid w:val="00963675"/>
    <w:rsid w:val="00966794"/>
    <w:rsid w:val="0097120C"/>
    <w:rsid w:val="00974590"/>
    <w:rsid w:val="00974868"/>
    <w:rsid w:val="0098136E"/>
    <w:rsid w:val="00982AC5"/>
    <w:rsid w:val="009849F9"/>
    <w:rsid w:val="00986599"/>
    <w:rsid w:val="00986E2C"/>
    <w:rsid w:val="00995610"/>
    <w:rsid w:val="00996CA3"/>
    <w:rsid w:val="00996F05"/>
    <w:rsid w:val="009A58BE"/>
    <w:rsid w:val="009A5C64"/>
    <w:rsid w:val="009A760D"/>
    <w:rsid w:val="009B2F2E"/>
    <w:rsid w:val="009B5772"/>
    <w:rsid w:val="009B7199"/>
    <w:rsid w:val="009C6046"/>
    <w:rsid w:val="009D0135"/>
    <w:rsid w:val="009D02DF"/>
    <w:rsid w:val="009D21CD"/>
    <w:rsid w:val="009D4299"/>
    <w:rsid w:val="009E143D"/>
    <w:rsid w:val="009E3E29"/>
    <w:rsid w:val="009E4A5A"/>
    <w:rsid w:val="009E6BFA"/>
    <w:rsid w:val="009F136A"/>
    <w:rsid w:val="009F29CC"/>
    <w:rsid w:val="009F2B33"/>
    <w:rsid w:val="009F63B8"/>
    <w:rsid w:val="009F6DC8"/>
    <w:rsid w:val="009F7304"/>
    <w:rsid w:val="00A0394D"/>
    <w:rsid w:val="00A05AC7"/>
    <w:rsid w:val="00A10987"/>
    <w:rsid w:val="00A10C47"/>
    <w:rsid w:val="00A1129C"/>
    <w:rsid w:val="00A13270"/>
    <w:rsid w:val="00A13955"/>
    <w:rsid w:val="00A16CC2"/>
    <w:rsid w:val="00A22411"/>
    <w:rsid w:val="00A261F2"/>
    <w:rsid w:val="00A27D38"/>
    <w:rsid w:val="00A319A2"/>
    <w:rsid w:val="00A32EF0"/>
    <w:rsid w:val="00A33AD1"/>
    <w:rsid w:val="00A3561F"/>
    <w:rsid w:val="00A40D02"/>
    <w:rsid w:val="00A42D36"/>
    <w:rsid w:val="00A45D31"/>
    <w:rsid w:val="00A46EBE"/>
    <w:rsid w:val="00A4747C"/>
    <w:rsid w:val="00A50015"/>
    <w:rsid w:val="00A53EC6"/>
    <w:rsid w:val="00A5454B"/>
    <w:rsid w:val="00A54D77"/>
    <w:rsid w:val="00A55E6E"/>
    <w:rsid w:val="00A60C81"/>
    <w:rsid w:val="00A619A5"/>
    <w:rsid w:val="00A637B6"/>
    <w:rsid w:val="00A65CA2"/>
    <w:rsid w:val="00A75E44"/>
    <w:rsid w:val="00A85514"/>
    <w:rsid w:val="00A93B19"/>
    <w:rsid w:val="00A940C6"/>
    <w:rsid w:val="00A96A88"/>
    <w:rsid w:val="00AA0357"/>
    <w:rsid w:val="00AA5E56"/>
    <w:rsid w:val="00AA6038"/>
    <w:rsid w:val="00AA7802"/>
    <w:rsid w:val="00AB1029"/>
    <w:rsid w:val="00AB160B"/>
    <w:rsid w:val="00AB4078"/>
    <w:rsid w:val="00AB4F35"/>
    <w:rsid w:val="00AB6A3A"/>
    <w:rsid w:val="00AC1426"/>
    <w:rsid w:val="00AD2D25"/>
    <w:rsid w:val="00AD3F33"/>
    <w:rsid w:val="00AE0541"/>
    <w:rsid w:val="00AE0E85"/>
    <w:rsid w:val="00AE6A97"/>
    <w:rsid w:val="00AF11DC"/>
    <w:rsid w:val="00AF2021"/>
    <w:rsid w:val="00B011C1"/>
    <w:rsid w:val="00B02A86"/>
    <w:rsid w:val="00B02AAD"/>
    <w:rsid w:val="00B031E7"/>
    <w:rsid w:val="00B077D4"/>
    <w:rsid w:val="00B139CF"/>
    <w:rsid w:val="00B1495D"/>
    <w:rsid w:val="00B17C7D"/>
    <w:rsid w:val="00B241CE"/>
    <w:rsid w:val="00B25C0C"/>
    <w:rsid w:val="00B31B27"/>
    <w:rsid w:val="00B47459"/>
    <w:rsid w:val="00B508F7"/>
    <w:rsid w:val="00B5463E"/>
    <w:rsid w:val="00B5607B"/>
    <w:rsid w:val="00B60E86"/>
    <w:rsid w:val="00B62A63"/>
    <w:rsid w:val="00B62F5A"/>
    <w:rsid w:val="00B6662F"/>
    <w:rsid w:val="00B71335"/>
    <w:rsid w:val="00B76BD9"/>
    <w:rsid w:val="00BA1510"/>
    <w:rsid w:val="00BB0132"/>
    <w:rsid w:val="00BB69F9"/>
    <w:rsid w:val="00BB7198"/>
    <w:rsid w:val="00BB7DC6"/>
    <w:rsid w:val="00BC4F5E"/>
    <w:rsid w:val="00BD76A2"/>
    <w:rsid w:val="00BE2873"/>
    <w:rsid w:val="00BE2AE4"/>
    <w:rsid w:val="00BE6BA8"/>
    <w:rsid w:val="00BF0795"/>
    <w:rsid w:val="00BF4BD2"/>
    <w:rsid w:val="00BF61D5"/>
    <w:rsid w:val="00C00FBA"/>
    <w:rsid w:val="00C058BE"/>
    <w:rsid w:val="00C10AD4"/>
    <w:rsid w:val="00C12637"/>
    <w:rsid w:val="00C133EC"/>
    <w:rsid w:val="00C149FC"/>
    <w:rsid w:val="00C175E8"/>
    <w:rsid w:val="00C20B5D"/>
    <w:rsid w:val="00C21D75"/>
    <w:rsid w:val="00C22091"/>
    <w:rsid w:val="00C2292E"/>
    <w:rsid w:val="00C22D47"/>
    <w:rsid w:val="00C256D2"/>
    <w:rsid w:val="00C25FE9"/>
    <w:rsid w:val="00C42A15"/>
    <w:rsid w:val="00C46A5E"/>
    <w:rsid w:val="00C476FB"/>
    <w:rsid w:val="00C521EA"/>
    <w:rsid w:val="00C539BA"/>
    <w:rsid w:val="00C53F87"/>
    <w:rsid w:val="00C541DD"/>
    <w:rsid w:val="00C55C50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93F"/>
    <w:rsid w:val="00C9461F"/>
    <w:rsid w:val="00C97B49"/>
    <w:rsid w:val="00CA149F"/>
    <w:rsid w:val="00CA2549"/>
    <w:rsid w:val="00CA2933"/>
    <w:rsid w:val="00CA37DD"/>
    <w:rsid w:val="00CA634B"/>
    <w:rsid w:val="00CB0FC5"/>
    <w:rsid w:val="00CB2B02"/>
    <w:rsid w:val="00CB4262"/>
    <w:rsid w:val="00CC5D3C"/>
    <w:rsid w:val="00CD344C"/>
    <w:rsid w:val="00CE139F"/>
    <w:rsid w:val="00CE62B9"/>
    <w:rsid w:val="00CF7C84"/>
    <w:rsid w:val="00D11664"/>
    <w:rsid w:val="00D14AEF"/>
    <w:rsid w:val="00D230B3"/>
    <w:rsid w:val="00D25E16"/>
    <w:rsid w:val="00D25E85"/>
    <w:rsid w:val="00D314AD"/>
    <w:rsid w:val="00D3241E"/>
    <w:rsid w:val="00D3372D"/>
    <w:rsid w:val="00D367F0"/>
    <w:rsid w:val="00D41577"/>
    <w:rsid w:val="00D419B0"/>
    <w:rsid w:val="00D4286B"/>
    <w:rsid w:val="00D47223"/>
    <w:rsid w:val="00D50AEA"/>
    <w:rsid w:val="00D50F81"/>
    <w:rsid w:val="00D514D0"/>
    <w:rsid w:val="00D57B3B"/>
    <w:rsid w:val="00D600FE"/>
    <w:rsid w:val="00D6168C"/>
    <w:rsid w:val="00D61970"/>
    <w:rsid w:val="00D63F9B"/>
    <w:rsid w:val="00D65914"/>
    <w:rsid w:val="00D66F8C"/>
    <w:rsid w:val="00D7243F"/>
    <w:rsid w:val="00D732F4"/>
    <w:rsid w:val="00D87493"/>
    <w:rsid w:val="00D924F9"/>
    <w:rsid w:val="00DA03C5"/>
    <w:rsid w:val="00DA2768"/>
    <w:rsid w:val="00DA2D4C"/>
    <w:rsid w:val="00DA5FD2"/>
    <w:rsid w:val="00DA6267"/>
    <w:rsid w:val="00DA7D38"/>
    <w:rsid w:val="00DB2320"/>
    <w:rsid w:val="00DB6E3F"/>
    <w:rsid w:val="00DB70F1"/>
    <w:rsid w:val="00DB7238"/>
    <w:rsid w:val="00DC0BF6"/>
    <w:rsid w:val="00DC5855"/>
    <w:rsid w:val="00DC7799"/>
    <w:rsid w:val="00DD1556"/>
    <w:rsid w:val="00DD275F"/>
    <w:rsid w:val="00DD31E7"/>
    <w:rsid w:val="00DD323E"/>
    <w:rsid w:val="00DD4D45"/>
    <w:rsid w:val="00DD6947"/>
    <w:rsid w:val="00DD7C1A"/>
    <w:rsid w:val="00DE0219"/>
    <w:rsid w:val="00DE2F7E"/>
    <w:rsid w:val="00DF4764"/>
    <w:rsid w:val="00DF4DA6"/>
    <w:rsid w:val="00DF6A7F"/>
    <w:rsid w:val="00E012EC"/>
    <w:rsid w:val="00E04D5D"/>
    <w:rsid w:val="00E11360"/>
    <w:rsid w:val="00E147BA"/>
    <w:rsid w:val="00E14A25"/>
    <w:rsid w:val="00E21FC0"/>
    <w:rsid w:val="00E254B3"/>
    <w:rsid w:val="00E258ED"/>
    <w:rsid w:val="00E27C88"/>
    <w:rsid w:val="00E32A7A"/>
    <w:rsid w:val="00E4072B"/>
    <w:rsid w:val="00E44501"/>
    <w:rsid w:val="00E45924"/>
    <w:rsid w:val="00E459D9"/>
    <w:rsid w:val="00E467B5"/>
    <w:rsid w:val="00E474D6"/>
    <w:rsid w:val="00E50A53"/>
    <w:rsid w:val="00E5576F"/>
    <w:rsid w:val="00E62FD1"/>
    <w:rsid w:val="00E710E6"/>
    <w:rsid w:val="00E77CD2"/>
    <w:rsid w:val="00E80FBB"/>
    <w:rsid w:val="00E82518"/>
    <w:rsid w:val="00E82891"/>
    <w:rsid w:val="00E869C8"/>
    <w:rsid w:val="00E86C76"/>
    <w:rsid w:val="00E97F67"/>
    <w:rsid w:val="00EA07E3"/>
    <w:rsid w:val="00EA35BC"/>
    <w:rsid w:val="00EA38B1"/>
    <w:rsid w:val="00EB5F0A"/>
    <w:rsid w:val="00EB624C"/>
    <w:rsid w:val="00EB74CB"/>
    <w:rsid w:val="00EB7CD4"/>
    <w:rsid w:val="00EC58FD"/>
    <w:rsid w:val="00EC6DE9"/>
    <w:rsid w:val="00ED6410"/>
    <w:rsid w:val="00ED6AD4"/>
    <w:rsid w:val="00EE645D"/>
    <w:rsid w:val="00EE69BC"/>
    <w:rsid w:val="00EF2830"/>
    <w:rsid w:val="00EF3B68"/>
    <w:rsid w:val="00EF61A7"/>
    <w:rsid w:val="00F0388D"/>
    <w:rsid w:val="00F0412C"/>
    <w:rsid w:val="00F04FC4"/>
    <w:rsid w:val="00F0609F"/>
    <w:rsid w:val="00F1351B"/>
    <w:rsid w:val="00F15D7B"/>
    <w:rsid w:val="00F2121E"/>
    <w:rsid w:val="00F232EF"/>
    <w:rsid w:val="00F27763"/>
    <w:rsid w:val="00F30412"/>
    <w:rsid w:val="00F41AB0"/>
    <w:rsid w:val="00F426C2"/>
    <w:rsid w:val="00F44E8A"/>
    <w:rsid w:val="00F510C0"/>
    <w:rsid w:val="00F61231"/>
    <w:rsid w:val="00F74520"/>
    <w:rsid w:val="00F76432"/>
    <w:rsid w:val="00F82555"/>
    <w:rsid w:val="00F84751"/>
    <w:rsid w:val="00F84C92"/>
    <w:rsid w:val="00F914A9"/>
    <w:rsid w:val="00F915A8"/>
    <w:rsid w:val="00F94E42"/>
    <w:rsid w:val="00F96DF5"/>
    <w:rsid w:val="00F97906"/>
    <w:rsid w:val="00FA2973"/>
    <w:rsid w:val="00FA452C"/>
    <w:rsid w:val="00FB0652"/>
    <w:rsid w:val="00FB0F2B"/>
    <w:rsid w:val="00FB3268"/>
    <w:rsid w:val="00FB38ED"/>
    <w:rsid w:val="00FB6769"/>
    <w:rsid w:val="00FB6B9A"/>
    <w:rsid w:val="00FB7EDB"/>
    <w:rsid w:val="00FC02B8"/>
    <w:rsid w:val="00FC1186"/>
    <w:rsid w:val="00FC4A25"/>
    <w:rsid w:val="00FE01A7"/>
    <w:rsid w:val="00FE5DAB"/>
    <w:rsid w:val="00FF11C9"/>
    <w:rsid w:val="00FF455F"/>
    <w:rsid w:val="11203121"/>
    <w:rsid w:val="12BC0182"/>
    <w:rsid w:val="2DEB70DE"/>
    <w:rsid w:val="45639D00"/>
    <w:rsid w:val="5D5512A6"/>
    <w:rsid w:val="61970E07"/>
    <w:rsid w:val="7F6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D3FF8"/>
  <w15:docId w15:val="{DE826034-9377-4B8D-AAD1-F4D9E48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4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customStyle="1" w:styleId="post-meta-infos">
    <w:name w:val="post-meta-infos"/>
    <w:basedOn w:val="DefaultParagraphFont"/>
    <w:rsid w:val="001A42AA"/>
  </w:style>
  <w:style w:type="character" w:customStyle="1" w:styleId="text-sep">
    <w:name w:val="text-sep"/>
    <w:basedOn w:val="DefaultParagraphFont"/>
    <w:rsid w:val="001A42AA"/>
  </w:style>
  <w:style w:type="character" w:customStyle="1" w:styleId="comment-container">
    <w:name w:val="comment-container"/>
    <w:basedOn w:val="DefaultParagraphFont"/>
    <w:rsid w:val="001A42AA"/>
  </w:style>
  <w:style w:type="character" w:customStyle="1" w:styleId="blog-categories">
    <w:name w:val="blog-categories"/>
    <w:basedOn w:val="DefaultParagraphFont"/>
    <w:rsid w:val="001A42AA"/>
  </w:style>
  <w:style w:type="character" w:customStyle="1" w:styleId="blog-author">
    <w:name w:val="blog-author"/>
    <w:basedOn w:val="DefaultParagraphFont"/>
    <w:rsid w:val="001A42AA"/>
  </w:style>
  <w:style w:type="character" w:customStyle="1" w:styleId="fn">
    <w:name w:val="fn"/>
    <w:basedOn w:val="DefaultParagraphFont"/>
    <w:rsid w:val="001A42AA"/>
  </w:style>
  <w:style w:type="paragraph" w:styleId="NormalWeb">
    <w:name w:val="Normal (Web)"/>
    <w:basedOn w:val="Normal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blog-tags">
    <w:name w:val="blog-tags"/>
    <w:basedOn w:val="DefaultParagraphFont"/>
    <w:rsid w:val="001A42AA"/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customStyle="1" w:styleId="comment-count">
    <w:name w:val="comment-count"/>
    <w:basedOn w:val="DefaultParagraphFont"/>
    <w:rsid w:val="001A42AA"/>
  </w:style>
  <w:style w:type="character" w:customStyle="1" w:styleId="comment-text">
    <w:name w:val="comment-text"/>
    <w:basedOn w:val="DefaultParagraphFont"/>
    <w:rsid w:val="001A42AA"/>
  </w:style>
  <w:style w:type="character" w:customStyle="1" w:styleId="minitext">
    <w:name w:val="minitext"/>
    <w:basedOn w:val="DefaultParagraphFont"/>
    <w:rsid w:val="001A42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A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author">
    <w:name w:val="comment-form-author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required">
    <w:name w:val="required"/>
    <w:basedOn w:val="DefaultParagraphFont"/>
    <w:rsid w:val="001A42AA"/>
  </w:style>
  <w:style w:type="paragraph" w:customStyle="1" w:styleId="comment-form-email">
    <w:name w:val="comment-form-emai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url">
    <w:name w:val="comment-form-ur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A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customStyle="1" w:styleId="news-time">
    <w:name w:val="news-time"/>
    <w:basedOn w:val="DefaultParagraphFont"/>
    <w:rsid w:val="001A42AA"/>
  </w:style>
  <w:style w:type="paragraph" w:styleId="Caption">
    <w:name w:val="caption"/>
    <w:basedOn w:val="Normal"/>
    <w:next w:val="Normal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42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A066C"/>
    <w:rPr>
      <w:i/>
      <w:iCs/>
    </w:rPr>
  </w:style>
  <w:style w:type="character" w:customStyle="1" w:styleId="submitted">
    <w:name w:val="submitted"/>
    <w:basedOn w:val="DefaultParagraphFont"/>
    <w:rsid w:val="004A066C"/>
  </w:style>
  <w:style w:type="character" w:customStyle="1" w:styleId="vocab-name">
    <w:name w:val="vocab-name"/>
    <w:basedOn w:val="DefaultParagraphFont"/>
    <w:rsid w:val="004A066C"/>
  </w:style>
  <w:style w:type="character" w:customStyle="1" w:styleId="vocab-list">
    <w:name w:val="vocab-list"/>
    <w:basedOn w:val="DefaultParagraphFont"/>
    <w:rsid w:val="004A066C"/>
  </w:style>
  <w:style w:type="paragraph" w:customStyle="1" w:styleId="picture">
    <w:name w:val="picture"/>
    <w:basedOn w:val="Normal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customStyle="1" w:styleId="wp-caption-text">
    <w:name w:val="wp-caption-text"/>
    <w:basedOn w:val="Normal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customStyle="1" w:styleId="blog-categories4">
    <w:name w:val="blog-categories4"/>
    <w:basedOn w:val="DefaultParagraphFont"/>
    <w:rsid w:val="00126A17"/>
  </w:style>
  <w:style w:type="character" w:customStyle="1" w:styleId="time">
    <w:name w:val="time"/>
    <w:basedOn w:val="DefaultParagraphFont"/>
    <w:rsid w:val="00C77D2F"/>
  </w:style>
  <w:style w:type="paragraph" w:customStyle="1" w:styleId="text-small">
    <w:name w:val="text-small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text">
    <w:name w:val="text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ph">
    <w:name w:val="ph"/>
    <w:basedOn w:val="DefaultParagraphFont"/>
    <w:rsid w:val="00217B4B"/>
  </w:style>
  <w:style w:type="paragraph" w:customStyle="1" w:styleId="p">
    <w:name w:val="p"/>
    <w:basedOn w:val="Normal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DefaultParagraphFont"/>
    <w:uiPriority w:val="99"/>
    <w:semiHidden/>
    <w:unhideWhenUsed/>
    <w:rsid w:val="00217B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17B4B"/>
  </w:style>
  <w:style w:type="character" w:customStyle="1" w:styleId="th-text">
    <w:name w:val="th-text"/>
    <w:basedOn w:val="DefaultParagraphFont"/>
    <w:rsid w:val="00217B4B"/>
  </w:style>
  <w:style w:type="character" w:customStyle="1" w:styleId="expandercomparator">
    <w:name w:val="expandercomparator"/>
    <w:basedOn w:val="DefaultParagraphFont"/>
    <w:rsid w:val="00F94E42"/>
  </w:style>
  <w:style w:type="character" w:customStyle="1" w:styleId="context-menu">
    <w:name w:val="context-menu"/>
    <w:basedOn w:val="DefaultParagraphFont"/>
    <w:rsid w:val="00F94E42"/>
  </w:style>
  <w:style w:type="paragraph" w:customStyle="1" w:styleId="jxgbox-float-text">
    <w:name w:val="jxgbox-float-text"/>
    <w:basedOn w:val="Normal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customStyle="1" w:styleId="mjx-char2">
    <w:name w:val="mjx-char2"/>
    <w:basedOn w:val="DefaultParagraphFont"/>
    <w:rsid w:val="00DB7238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DB7238"/>
  </w:style>
  <w:style w:type="paragraph" w:styleId="BodyText2">
    <w:name w:val="Body Text 2"/>
    <w:basedOn w:val="Normal"/>
    <w:link w:val="BodyText2Char"/>
    <w:uiPriority w:val="99"/>
    <w:unhideWhenUsed/>
    <w:rsid w:val="003A24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PageNumber">
    <w:name w:val="page number"/>
    <w:basedOn w:val="DefaultParagraphFont"/>
    <w:rsid w:val="008073BC"/>
  </w:style>
  <w:style w:type="paragraph" w:styleId="ListParagraph">
    <w:name w:val="List Paragraph"/>
    <w:basedOn w:val="Normal"/>
    <w:uiPriority w:val="34"/>
    <w:qFormat/>
    <w:rsid w:val="00DD31E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0D0445"/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45"/>
    <w:rPr>
      <w:rFonts w:ascii="Arial Narrow" w:hAnsi="Arial Narrow"/>
      <w:lang w:eastAsia="de-DE"/>
    </w:rPr>
  </w:style>
  <w:style w:type="character" w:styleId="FootnoteReference">
    <w:name w:val="footnote reference"/>
    <w:rsid w:val="00422A24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0D0445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8C49-5E4E-471E-A954-2048D2B7C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A13851-65C6-4596-A796-A39785BD9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BB698-F814-4570-AD10-DA20F6576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9B326F-7799-422F-A792-94F10BF2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38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306: IT Kleinprojekt abwickeln</vt:lpstr>
    </vt:vector>
  </TitlesOfParts>
  <Company>Gewerblich Industrielle Berufsschule Zug (GIBZ)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306: IT Kleinprojekt abwickeln</dc:title>
  <dc:subject>Erkennen von Projekten</dc:subject>
  <dc:creator>Rolf Maier Caflisch</dc:creator>
  <cp:keywords>Formulare/Berichte</cp:keywords>
  <dc:description>Version 2 / im Februar 2019</dc:description>
  <cp:lastModifiedBy>Enea Krähenbühl</cp:lastModifiedBy>
  <cp:revision>5</cp:revision>
  <cp:lastPrinted>2019-02-17T20:42:00Z</cp:lastPrinted>
  <dcterms:created xsi:type="dcterms:W3CDTF">2019-02-17T20:42:00Z</dcterms:created>
  <dcterms:modified xsi:type="dcterms:W3CDTF">2022-02-24T08:23:00Z</dcterms:modified>
  <cp:category>Erkennen von Projekten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