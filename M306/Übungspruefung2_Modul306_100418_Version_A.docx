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F326" w14:textId="77777777" w:rsidR="00887D1B" w:rsidRPr="00887D1B" w:rsidRDefault="00E63910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3544"/>
          <w:tab w:val="left" w:pos="5812"/>
          <w:tab w:val="left" w:pos="7513"/>
        </w:tabs>
        <w:ind w:left="56" w:right="1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Projektplanung</w:t>
      </w:r>
      <w:r w:rsidR="00887D1B" w:rsidRPr="00887D1B">
        <w:rPr>
          <w:rFonts w:ascii="Arial" w:hAnsi="Arial" w:cs="Arial"/>
          <w:b/>
          <w:bCs/>
          <w:sz w:val="22"/>
          <w:szCs w:val="22"/>
        </w:rPr>
        <w:t xml:space="preserve">: </w:t>
      </w:r>
      <w:r w:rsidR="00AB7810" w:rsidRPr="00AB7810">
        <w:rPr>
          <w:rFonts w:ascii="Arial" w:hAnsi="Arial" w:cs="Arial"/>
          <w:b/>
          <w:bCs/>
          <w:sz w:val="22"/>
          <w:szCs w:val="22"/>
        </w:rPr>
        <w:t>Vorgangstabelle</w:t>
      </w:r>
      <w:r w:rsidR="006B180B">
        <w:rPr>
          <w:rFonts w:ascii="Arial" w:hAnsi="Arial" w:cs="Arial"/>
          <w:b/>
          <w:bCs/>
          <w:sz w:val="22"/>
          <w:szCs w:val="22"/>
        </w:rPr>
        <w:t xml:space="preserve">, </w:t>
      </w:r>
      <w:r w:rsidR="004277F3" w:rsidRPr="004277F3">
        <w:rPr>
          <w:rFonts w:ascii="Arial" w:hAnsi="Arial" w:cs="Arial"/>
          <w:b/>
          <w:bCs/>
          <w:sz w:val="22"/>
          <w:szCs w:val="22"/>
        </w:rPr>
        <w:t>Projektkosten</w:t>
      </w:r>
      <w:r w:rsidR="00887D1B" w:rsidRPr="00887D1B">
        <w:rPr>
          <w:rFonts w:ascii="Arial" w:hAnsi="Arial" w:cs="Arial"/>
          <w:b/>
          <w:sz w:val="22"/>
          <w:szCs w:val="22"/>
        </w:rPr>
        <w:tab/>
        <w:t>Datum</w:t>
      </w:r>
      <w:r w:rsidR="00887D1B" w:rsidRPr="00887D1B">
        <w:rPr>
          <w:rFonts w:ascii="Arial" w:hAnsi="Arial" w:cs="Arial"/>
          <w:sz w:val="22"/>
          <w:szCs w:val="22"/>
        </w:rPr>
        <w:tab/>
      </w:r>
      <w:r w:rsidR="00E955F8">
        <w:rPr>
          <w:rFonts w:ascii="Arial" w:hAnsi="Arial" w:cs="Arial"/>
          <w:sz w:val="22"/>
          <w:szCs w:val="22"/>
        </w:rPr>
        <w:t>10</w:t>
      </w:r>
      <w:r w:rsidR="00887D1B" w:rsidRPr="00887D1B">
        <w:rPr>
          <w:rFonts w:ascii="Arial" w:hAnsi="Arial" w:cs="Arial"/>
          <w:sz w:val="22"/>
          <w:szCs w:val="22"/>
        </w:rPr>
        <w:t xml:space="preserve">. </w:t>
      </w:r>
      <w:r w:rsidR="00F332FD">
        <w:rPr>
          <w:rFonts w:ascii="Arial" w:hAnsi="Arial" w:cs="Arial"/>
          <w:sz w:val="22"/>
          <w:szCs w:val="22"/>
        </w:rPr>
        <w:t>April</w:t>
      </w:r>
      <w:r w:rsidR="00E670E1">
        <w:rPr>
          <w:rFonts w:ascii="Arial" w:hAnsi="Arial" w:cs="Arial"/>
          <w:sz w:val="22"/>
          <w:szCs w:val="22"/>
        </w:rPr>
        <w:t xml:space="preserve"> </w:t>
      </w:r>
      <w:r w:rsidR="00887D1B" w:rsidRPr="00887D1B">
        <w:rPr>
          <w:rFonts w:ascii="Arial" w:hAnsi="Arial" w:cs="Arial"/>
          <w:sz w:val="22"/>
          <w:szCs w:val="22"/>
        </w:rPr>
        <w:t>201</w:t>
      </w:r>
      <w:r w:rsidR="00F332FD">
        <w:rPr>
          <w:rFonts w:ascii="Arial" w:hAnsi="Arial" w:cs="Arial"/>
          <w:sz w:val="22"/>
          <w:szCs w:val="22"/>
        </w:rPr>
        <w:t>8</w:t>
      </w:r>
      <w:r w:rsidR="00887D1B" w:rsidRPr="00887D1B">
        <w:rPr>
          <w:rFonts w:ascii="Arial" w:hAnsi="Arial" w:cs="Arial"/>
          <w:sz w:val="22"/>
          <w:szCs w:val="22"/>
        </w:rPr>
        <w:br/>
      </w:r>
      <w:r w:rsidR="003222F9" w:rsidRPr="004277F3">
        <w:rPr>
          <w:rFonts w:ascii="Arial" w:hAnsi="Arial" w:cs="Arial"/>
          <w:b/>
          <w:bCs/>
          <w:sz w:val="22"/>
          <w:szCs w:val="22"/>
        </w:rPr>
        <w:t>planen</w:t>
      </w:r>
      <w:r w:rsidR="003222F9" w:rsidRPr="00D92AC6">
        <w:rPr>
          <w:rFonts w:ascii="Arial" w:hAnsi="Arial" w:cs="Arial"/>
          <w:b/>
          <w:bCs/>
          <w:sz w:val="22"/>
          <w:szCs w:val="22"/>
        </w:rPr>
        <w:t>,</w:t>
      </w:r>
      <w:r w:rsidR="003222F9">
        <w:rPr>
          <w:rFonts w:ascii="Arial" w:hAnsi="Arial" w:cs="Arial"/>
          <w:b/>
          <w:bCs/>
          <w:sz w:val="22"/>
          <w:szCs w:val="22"/>
        </w:rPr>
        <w:t xml:space="preserve"> </w:t>
      </w:r>
      <w:r w:rsidR="004277F3" w:rsidRPr="004277F3">
        <w:rPr>
          <w:rFonts w:ascii="Arial" w:hAnsi="Arial" w:cs="Arial"/>
          <w:b/>
          <w:bCs/>
          <w:sz w:val="22"/>
          <w:szCs w:val="22"/>
        </w:rPr>
        <w:t>IMV-Matrix</w:t>
      </w:r>
      <w:r w:rsidR="00D92AC6" w:rsidRPr="00D92AC6">
        <w:rPr>
          <w:rFonts w:ascii="Arial" w:hAnsi="Arial" w:cs="Arial"/>
          <w:b/>
          <w:bCs/>
          <w:sz w:val="22"/>
          <w:szCs w:val="22"/>
        </w:rPr>
        <w:t>,</w:t>
      </w:r>
      <w:r w:rsidR="00960072">
        <w:rPr>
          <w:rFonts w:ascii="Arial" w:hAnsi="Arial" w:cs="Arial"/>
          <w:b/>
          <w:bCs/>
          <w:sz w:val="22"/>
          <w:szCs w:val="22"/>
        </w:rPr>
        <w:t xml:space="preserve"> </w:t>
      </w:r>
      <w:r w:rsidR="004277F3">
        <w:rPr>
          <w:rFonts w:ascii="Arial" w:hAnsi="Arial" w:cs="Arial"/>
          <w:b/>
          <w:bCs/>
          <w:sz w:val="22"/>
          <w:szCs w:val="22"/>
        </w:rPr>
        <w:t xml:space="preserve">Netzplan mit </w:t>
      </w:r>
      <w:r w:rsidR="004277F3" w:rsidRPr="004277F3">
        <w:rPr>
          <w:rFonts w:ascii="Arial" w:hAnsi="Arial" w:cs="Arial"/>
          <w:b/>
          <w:bCs/>
          <w:sz w:val="22"/>
          <w:szCs w:val="22"/>
        </w:rPr>
        <w:t>PERT-Diagramm</w:t>
      </w:r>
    </w:p>
    <w:p w14:paraId="1928CCA7" w14:textId="77777777" w:rsidR="00887D1B" w:rsidRPr="00887D1B" w:rsidRDefault="009D0144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right" w:pos="2835"/>
          <w:tab w:val="left" w:pos="3261"/>
          <w:tab w:val="left" w:pos="5812"/>
          <w:tab w:val="left" w:pos="7513"/>
        </w:tabs>
        <w:ind w:left="56" w:right="1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87D1B" w:rsidRPr="00887D1B">
        <w:rPr>
          <w:rFonts w:ascii="Arial" w:hAnsi="Arial" w:cs="Arial"/>
          <w:b/>
          <w:sz w:val="22"/>
          <w:szCs w:val="22"/>
        </w:rPr>
        <w:tab/>
        <w:t xml:space="preserve">Zeit / Dauer </w:t>
      </w:r>
      <w:r w:rsidR="00887D1B" w:rsidRPr="00634E50">
        <w:rPr>
          <w:rFonts w:ascii="Arial" w:hAnsi="Arial" w:cs="Arial"/>
          <w:sz w:val="22"/>
          <w:szCs w:val="22"/>
        </w:rPr>
        <w:tab/>
      </w:r>
      <w:r w:rsidR="00A95E72">
        <w:rPr>
          <w:rFonts w:ascii="Arial" w:hAnsi="Arial" w:cs="Arial"/>
          <w:sz w:val="22"/>
          <w:szCs w:val="22"/>
        </w:rPr>
        <w:t>60</w:t>
      </w:r>
      <w:r w:rsidR="00887D1B" w:rsidRPr="00887D1B">
        <w:rPr>
          <w:rFonts w:ascii="Arial" w:hAnsi="Arial" w:cs="Arial"/>
          <w:sz w:val="22"/>
          <w:szCs w:val="22"/>
        </w:rPr>
        <w:t xml:space="preserve"> Minuten</w:t>
      </w:r>
    </w:p>
    <w:p w14:paraId="4D3FDFF5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b/>
          <w:sz w:val="22"/>
          <w:szCs w:val="22"/>
        </w:rPr>
      </w:pPr>
      <w:r w:rsidRPr="00887D1B">
        <w:rPr>
          <w:rFonts w:ascii="Arial" w:hAnsi="Arial" w:cs="Arial"/>
          <w:b/>
          <w:sz w:val="22"/>
          <w:szCs w:val="22"/>
        </w:rPr>
        <w:tab/>
        <w:t>Lehrer</w:t>
      </w:r>
      <w:r w:rsidRPr="00887D1B">
        <w:rPr>
          <w:rFonts w:ascii="Arial" w:hAnsi="Arial" w:cs="Arial"/>
          <w:b/>
          <w:sz w:val="22"/>
          <w:szCs w:val="22"/>
        </w:rPr>
        <w:tab/>
      </w:r>
      <w:r w:rsidRPr="00887D1B">
        <w:rPr>
          <w:rFonts w:ascii="Arial" w:hAnsi="Arial" w:cs="Arial"/>
          <w:sz w:val="22"/>
          <w:szCs w:val="22"/>
        </w:rPr>
        <w:t>Rolf Maier Caflisch</w:t>
      </w:r>
    </w:p>
    <w:p w14:paraId="267FAA2C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b/>
          <w:sz w:val="22"/>
          <w:szCs w:val="22"/>
        </w:rPr>
      </w:pPr>
    </w:p>
    <w:p w14:paraId="0AB0309B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sz w:val="22"/>
          <w:szCs w:val="22"/>
        </w:rPr>
      </w:pPr>
      <w:r w:rsidRPr="00887D1B">
        <w:rPr>
          <w:rFonts w:ascii="Arial" w:hAnsi="Arial" w:cs="Arial"/>
          <w:b/>
          <w:sz w:val="22"/>
          <w:szCs w:val="22"/>
        </w:rPr>
        <w:t>Name.</w:t>
      </w:r>
      <w:r w:rsidRPr="00887D1B">
        <w:rPr>
          <w:rFonts w:ascii="Arial" w:hAnsi="Arial" w:cs="Arial"/>
          <w:sz w:val="22"/>
          <w:szCs w:val="22"/>
        </w:rPr>
        <w:t>................................................................</w:t>
      </w:r>
      <w:r w:rsidRPr="00887D1B">
        <w:rPr>
          <w:rFonts w:ascii="Arial" w:hAnsi="Arial" w:cs="Arial"/>
          <w:sz w:val="22"/>
          <w:szCs w:val="22"/>
        </w:rPr>
        <w:tab/>
      </w:r>
      <w:r w:rsidRPr="00887D1B">
        <w:rPr>
          <w:rFonts w:ascii="Arial" w:hAnsi="Arial" w:cs="Arial"/>
          <w:b/>
          <w:sz w:val="22"/>
          <w:szCs w:val="22"/>
        </w:rPr>
        <w:t>Punktetotal:</w:t>
      </w:r>
      <w:r w:rsidRPr="00887D1B">
        <w:rPr>
          <w:rFonts w:ascii="Arial" w:hAnsi="Arial" w:cs="Arial"/>
          <w:sz w:val="22"/>
          <w:szCs w:val="22"/>
        </w:rPr>
        <w:tab/>
      </w:r>
      <w:r w:rsidR="00B743D2">
        <w:rPr>
          <w:rFonts w:ascii="Arial" w:hAnsi="Arial" w:cs="Arial"/>
          <w:sz w:val="22"/>
          <w:szCs w:val="22"/>
        </w:rPr>
        <w:t>52</w:t>
      </w:r>
    </w:p>
    <w:p w14:paraId="24455CE3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sz w:val="22"/>
          <w:szCs w:val="22"/>
        </w:rPr>
      </w:pPr>
    </w:p>
    <w:p w14:paraId="14093B3F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b/>
          <w:sz w:val="22"/>
          <w:szCs w:val="22"/>
        </w:rPr>
      </w:pPr>
      <w:r w:rsidRPr="00887D1B">
        <w:rPr>
          <w:rFonts w:ascii="Arial" w:hAnsi="Arial" w:cs="Arial"/>
          <w:sz w:val="22"/>
          <w:szCs w:val="22"/>
        </w:rPr>
        <w:tab/>
      </w:r>
      <w:r w:rsidRPr="00887D1B">
        <w:rPr>
          <w:rFonts w:ascii="Arial" w:hAnsi="Arial" w:cs="Arial"/>
          <w:b/>
          <w:sz w:val="22"/>
          <w:szCs w:val="22"/>
        </w:rPr>
        <w:t>Erreichte Punktzahl:</w:t>
      </w:r>
    </w:p>
    <w:p w14:paraId="41329E01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sz w:val="22"/>
          <w:szCs w:val="22"/>
        </w:rPr>
      </w:pPr>
    </w:p>
    <w:p w14:paraId="4DE45618" w14:textId="77777777" w:rsidR="00887D1B" w:rsidRPr="00887D1B" w:rsidRDefault="00887D1B" w:rsidP="009D0144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tabs>
          <w:tab w:val="left" w:pos="5812"/>
          <w:tab w:val="left" w:pos="7513"/>
        </w:tabs>
        <w:ind w:left="56" w:right="140"/>
        <w:rPr>
          <w:rFonts w:ascii="Arial" w:hAnsi="Arial" w:cs="Arial"/>
          <w:b/>
          <w:sz w:val="22"/>
          <w:szCs w:val="22"/>
        </w:rPr>
      </w:pPr>
      <w:r w:rsidRPr="00887D1B">
        <w:rPr>
          <w:rFonts w:ascii="Arial" w:hAnsi="Arial" w:cs="Arial"/>
          <w:sz w:val="22"/>
          <w:szCs w:val="22"/>
        </w:rPr>
        <w:tab/>
      </w:r>
      <w:r w:rsidRPr="00887D1B">
        <w:rPr>
          <w:rFonts w:ascii="Arial" w:hAnsi="Arial" w:cs="Arial"/>
          <w:b/>
          <w:sz w:val="22"/>
          <w:szCs w:val="22"/>
        </w:rPr>
        <w:t>Note:</w:t>
      </w:r>
    </w:p>
    <w:p w14:paraId="4BC7A65E" w14:textId="77777777" w:rsidR="00887D1B" w:rsidRPr="00887D1B" w:rsidRDefault="00887D1B" w:rsidP="00653C65">
      <w:pPr>
        <w:pBdr>
          <w:top w:val="single" w:sz="4" w:space="4" w:color="auto"/>
          <w:left w:val="single" w:sz="4" w:space="0" w:color="auto"/>
          <w:bottom w:val="single" w:sz="4" w:space="4" w:color="auto"/>
          <w:right w:val="single" w:sz="4" w:space="4" w:color="auto"/>
        </w:pBdr>
        <w:ind w:left="56" w:right="140"/>
        <w:rPr>
          <w:rFonts w:ascii="Arial" w:hAnsi="Arial" w:cs="Arial"/>
          <w:sz w:val="22"/>
          <w:szCs w:val="22"/>
        </w:rPr>
      </w:pPr>
    </w:p>
    <w:p w14:paraId="45464136" w14:textId="77777777" w:rsidR="00887D1B" w:rsidRPr="00E4385C" w:rsidRDefault="00887D1B" w:rsidP="00887D1B">
      <w:pPr>
        <w:rPr>
          <w:szCs w:val="22"/>
        </w:rPr>
      </w:pPr>
    </w:p>
    <w:p w14:paraId="33407F06" w14:textId="77777777" w:rsidR="00840B09" w:rsidRPr="00E32A7A" w:rsidRDefault="00840B09" w:rsidP="00423533">
      <w:pPr>
        <w:pStyle w:val="Titel1"/>
      </w:pPr>
      <w:r w:rsidRPr="00E32A7A">
        <w:t>Historie</w:t>
      </w:r>
    </w:p>
    <w:p w14:paraId="4C55CAD1" w14:textId="77777777" w:rsidR="00840B09" w:rsidRPr="00E32A7A" w:rsidRDefault="00840B09" w:rsidP="00C25FE9">
      <w:pPr>
        <w:pStyle w:val="BodyText"/>
        <w:tabs>
          <w:tab w:val="left" w:pos="4536"/>
        </w:tabs>
        <w:rPr>
          <w:lang w:val="de-CH"/>
        </w:rPr>
      </w:pPr>
      <w:r w:rsidRPr="00E32A7A">
        <w:rPr>
          <w:lang w:val="de-CH"/>
        </w:rPr>
        <w:t>Dokument erstellt</w:t>
      </w:r>
      <w:r w:rsidRPr="00E32A7A">
        <w:rPr>
          <w:lang w:val="de-CH"/>
        </w:rPr>
        <w:tab/>
      </w:r>
      <w:r w:rsidR="00360DBB" w:rsidRPr="00E32A7A">
        <w:rPr>
          <w:lang w:val="de-CH"/>
        </w:rPr>
        <w:t>Rolf Maier Caflisch</w:t>
      </w:r>
      <w:r w:rsidRPr="00E32A7A">
        <w:rPr>
          <w:lang w:val="de-CH"/>
        </w:rPr>
        <w:tab/>
      </w:r>
      <w:r w:rsidR="001637DB">
        <w:rPr>
          <w:lang w:val="de-CH"/>
        </w:rPr>
        <w:t>15</w:t>
      </w:r>
      <w:r w:rsidR="00DF4DA6" w:rsidRPr="00E32A7A">
        <w:rPr>
          <w:lang w:val="de-CH"/>
        </w:rPr>
        <w:t>. M</w:t>
      </w:r>
      <w:r w:rsidR="001637DB">
        <w:rPr>
          <w:lang w:val="de-CH"/>
        </w:rPr>
        <w:t>ai</w:t>
      </w:r>
      <w:r w:rsidR="00DF4DA6" w:rsidRPr="00E32A7A">
        <w:rPr>
          <w:lang w:val="de-CH"/>
        </w:rPr>
        <w:t xml:space="preserve"> 2016</w:t>
      </w:r>
    </w:p>
    <w:p w14:paraId="12529243" w14:textId="77777777" w:rsidR="00840B09" w:rsidRPr="00E32A7A" w:rsidRDefault="00C70DCE" w:rsidP="00C70DCE">
      <w:pPr>
        <w:pStyle w:val="BodyText"/>
        <w:tabs>
          <w:tab w:val="left" w:pos="4536"/>
        </w:tabs>
        <w:rPr>
          <w:lang w:val="de-CH"/>
        </w:rPr>
      </w:pPr>
      <w:r w:rsidRPr="00E32A7A">
        <w:rPr>
          <w:lang w:val="de-CH"/>
        </w:rPr>
        <w:t xml:space="preserve">Dokument </w:t>
      </w:r>
      <w:r>
        <w:rPr>
          <w:lang w:val="de-CH"/>
        </w:rPr>
        <w:t>überarbeitet</w:t>
      </w:r>
      <w:r w:rsidRPr="00E32A7A">
        <w:rPr>
          <w:lang w:val="de-CH"/>
        </w:rPr>
        <w:tab/>
        <w:t>Rolf Maier Caflisch</w:t>
      </w:r>
      <w:r w:rsidRPr="00E32A7A">
        <w:rPr>
          <w:lang w:val="de-CH"/>
        </w:rPr>
        <w:tab/>
      </w:r>
      <w:r>
        <w:rPr>
          <w:lang w:val="de-CH"/>
        </w:rPr>
        <w:t>16</w:t>
      </w:r>
      <w:r w:rsidRPr="00E32A7A">
        <w:rPr>
          <w:lang w:val="de-CH"/>
        </w:rPr>
        <w:t>. M</w:t>
      </w:r>
      <w:r>
        <w:rPr>
          <w:lang w:val="de-CH"/>
        </w:rPr>
        <w:t>ai</w:t>
      </w:r>
      <w:r w:rsidRPr="00E32A7A">
        <w:rPr>
          <w:lang w:val="de-CH"/>
        </w:rPr>
        <w:t xml:space="preserve"> 201</w:t>
      </w:r>
      <w:r>
        <w:rPr>
          <w:lang w:val="de-CH"/>
        </w:rPr>
        <w:t>7</w:t>
      </w:r>
    </w:p>
    <w:p w14:paraId="04C1E21F" w14:textId="77777777" w:rsidR="00E955F8" w:rsidRPr="00E32A7A" w:rsidRDefault="00E955F8" w:rsidP="00E955F8">
      <w:pPr>
        <w:pStyle w:val="BodyText"/>
        <w:tabs>
          <w:tab w:val="left" w:pos="4536"/>
        </w:tabs>
        <w:rPr>
          <w:lang w:val="de-CH"/>
        </w:rPr>
      </w:pPr>
      <w:r w:rsidRPr="00E32A7A">
        <w:rPr>
          <w:lang w:val="de-CH"/>
        </w:rPr>
        <w:t xml:space="preserve">Dokument </w:t>
      </w:r>
      <w:r>
        <w:rPr>
          <w:lang w:val="de-CH"/>
        </w:rPr>
        <w:t>überarbeitet</w:t>
      </w:r>
      <w:r w:rsidRPr="00E32A7A">
        <w:rPr>
          <w:lang w:val="de-CH"/>
        </w:rPr>
        <w:tab/>
        <w:t>Rolf Maier Caflisch</w:t>
      </w:r>
      <w:r w:rsidRPr="00E32A7A">
        <w:rPr>
          <w:lang w:val="de-CH"/>
        </w:rPr>
        <w:tab/>
      </w:r>
      <w:r>
        <w:rPr>
          <w:lang w:val="de-CH"/>
        </w:rPr>
        <w:t>9</w:t>
      </w:r>
      <w:r w:rsidRPr="00E32A7A">
        <w:rPr>
          <w:lang w:val="de-CH"/>
        </w:rPr>
        <w:t xml:space="preserve">. </w:t>
      </w:r>
      <w:r>
        <w:rPr>
          <w:lang w:val="de-CH"/>
        </w:rPr>
        <w:t>April</w:t>
      </w:r>
      <w:r w:rsidRPr="00E32A7A">
        <w:rPr>
          <w:lang w:val="de-CH"/>
        </w:rPr>
        <w:t xml:space="preserve"> 201</w:t>
      </w:r>
      <w:r>
        <w:rPr>
          <w:lang w:val="de-CH"/>
        </w:rPr>
        <w:t>8</w:t>
      </w:r>
    </w:p>
    <w:p w14:paraId="1D0C6135" w14:textId="77777777" w:rsidR="00840B09" w:rsidRPr="00E32A7A" w:rsidRDefault="00840B09" w:rsidP="00271535">
      <w:pPr>
        <w:pStyle w:val="BodyText"/>
        <w:rPr>
          <w:lang w:val="de-CH"/>
        </w:rPr>
      </w:pPr>
    </w:p>
    <w:p w14:paraId="7EF9EC97" w14:textId="77777777" w:rsidR="00840B09" w:rsidRPr="00E32A7A" w:rsidRDefault="00840B09" w:rsidP="00271535">
      <w:pPr>
        <w:pStyle w:val="BodyText"/>
        <w:rPr>
          <w:lang w:val="de-CH"/>
        </w:rPr>
      </w:pPr>
    </w:p>
    <w:p w14:paraId="54F661DA" w14:textId="77777777" w:rsidR="001F226F" w:rsidRPr="001F226F" w:rsidRDefault="00E86AA0" w:rsidP="001F226F">
      <w:pPr>
        <w:pStyle w:val="Heading1"/>
      </w:pPr>
      <w:r>
        <w:t>Hilfsmittel</w:t>
      </w:r>
    </w:p>
    <w:p w14:paraId="0B14D1EC" w14:textId="77777777" w:rsidR="001F226F" w:rsidRPr="00E86AA0" w:rsidRDefault="00CD6907" w:rsidP="00E86AA0">
      <w:pPr>
        <w:pStyle w:val="BodyText"/>
        <w:rPr>
          <w:lang w:val="de-CH"/>
        </w:rPr>
      </w:pPr>
      <w:r w:rsidRPr="00CD6907">
        <w:rPr>
          <w:lang w:val="de-CH"/>
        </w:rPr>
        <w:t>Schreibzeug, Papier, persönliche Unterrichtsunterlagen (Austausch nicht erlaubt)</w:t>
      </w:r>
    </w:p>
    <w:p w14:paraId="38C60986" w14:textId="77777777" w:rsidR="001F226F" w:rsidRPr="00E86AA0" w:rsidRDefault="001F226F" w:rsidP="00E86AA0">
      <w:pPr>
        <w:pStyle w:val="Heading1"/>
      </w:pPr>
      <w:r w:rsidRPr="00E86AA0">
        <w:t>Wichtige Hinweise</w:t>
      </w:r>
    </w:p>
    <w:p w14:paraId="20683BC3" w14:textId="4B2A205B" w:rsidR="001F226F" w:rsidRPr="00801241" w:rsidRDefault="001F226F" w:rsidP="00801241">
      <w:pPr>
        <w:pStyle w:val="BodyText"/>
        <w:rPr>
          <w:lang w:val="de-CH"/>
        </w:rPr>
      </w:pPr>
      <w:r w:rsidRPr="00801241">
        <w:rPr>
          <w:lang w:val="de-CH"/>
        </w:rPr>
        <w:t xml:space="preserve">Diese Prüfung besteht aus total </w:t>
      </w:r>
      <w:r w:rsidRPr="00801241">
        <w:rPr>
          <w:lang w:val="de-CH"/>
        </w:rPr>
        <w:fldChar w:fldCharType="begin"/>
      </w:r>
      <w:r w:rsidRPr="00801241">
        <w:rPr>
          <w:lang w:val="de-CH"/>
        </w:rPr>
        <w:instrText xml:space="preserve"> NUMPAGES  \* Arabic  \* MERGEFORMAT </w:instrText>
      </w:r>
      <w:r w:rsidRPr="00801241">
        <w:rPr>
          <w:lang w:val="de-CH"/>
        </w:rPr>
        <w:fldChar w:fldCharType="separate"/>
      </w:r>
      <w:r w:rsidR="00E37DC5">
        <w:rPr>
          <w:noProof/>
          <w:lang w:val="de-CH"/>
        </w:rPr>
        <w:t>8</w:t>
      </w:r>
      <w:r w:rsidRPr="00801241">
        <w:rPr>
          <w:lang w:val="de-CH"/>
        </w:rPr>
        <w:fldChar w:fldCharType="end"/>
      </w:r>
      <w:r w:rsidRPr="00801241">
        <w:rPr>
          <w:lang w:val="de-CH"/>
        </w:rPr>
        <w:t xml:space="preserve"> Seiten (inklusive Deckblatt). Bitte kontrollieren Sie diese auf Vollständigkeit.</w:t>
      </w:r>
    </w:p>
    <w:p w14:paraId="59C978C3" w14:textId="77777777" w:rsidR="001F226F" w:rsidRPr="00801241" w:rsidRDefault="001F226F" w:rsidP="00801241">
      <w:pPr>
        <w:pStyle w:val="BodyText"/>
        <w:rPr>
          <w:lang w:val="de-CH"/>
        </w:rPr>
      </w:pPr>
      <w:r w:rsidRPr="00801241">
        <w:rPr>
          <w:lang w:val="de-CH"/>
        </w:rPr>
        <w:t xml:space="preserve">Bitte notieren Sie auf diesem Deckblatt </w:t>
      </w:r>
      <w:r w:rsidRPr="00801241">
        <w:rPr>
          <w:b/>
          <w:lang w:val="de-CH"/>
        </w:rPr>
        <w:t>Ihren Namen</w:t>
      </w:r>
      <w:r w:rsidRPr="00801241">
        <w:rPr>
          <w:lang w:val="de-CH"/>
        </w:rPr>
        <w:t>.</w:t>
      </w:r>
    </w:p>
    <w:p w14:paraId="212AB146" w14:textId="77777777" w:rsidR="001F226F" w:rsidRPr="00801241" w:rsidRDefault="001F226F" w:rsidP="00801241">
      <w:pPr>
        <w:pStyle w:val="BodyText"/>
        <w:rPr>
          <w:lang w:val="de-CH"/>
        </w:rPr>
      </w:pPr>
      <w:r w:rsidRPr="00801241">
        <w:rPr>
          <w:lang w:val="de-CH"/>
        </w:rPr>
        <w:t>Alle Aufgabenblätter sind vollständig abzugeben. Es darf nicht mit Bleistift geschrieben werden.</w:t>
      </w:r>
    </w:p>
    <w:p w14:paraId="7DDF9B80" w14:textId="77777777" w:rsidR="001F226F" w:rsidRPr="00801241" w:rsidRDefault="001F226F" w:rsidP="00801241">
      <w:pPr>
        <w:pStyle w:val="BodyText"/>
        <w:rPr>
          <w:lang w:val="de-CH"/>
        </w:rPr>
      </w:pPr>
    </w:p>
    <w:p w14:paraId="065D6BE0" w14:textId="77777777" w:rsidR="001F226F" w:rsidRPr="00801241" w:rsidRDefault="001F226F" w:rsidP="00801241">
      <w:pPr>
        <w:pStyle w:val="BodyText"/>
        <w:rPr>
          <w:lang w:val="de-CH"/>
        </w:rPr>
      </w:pPr>
    </w:p>
    <w:p w14:paraId="490012EB" w14:textId="77777777" w:rsidR="001F226F" w:rsidRPr="00801241" w:rsidRDefault="001F226F" w:rsidP="00801241">
      <w:pPr>
        <w:pStyle w:val="BodyText"/>
        <w:rPr>
          <w:lang w:val="de-CH"/>
        </w:rPr>
      </w:pPr>
    </w:p>
    <w:p w14:paraId="22E29119" w14:textId="77777777" w:rsidR="001F226F" w:rsidRPr="00C745FF" w:rsidRDefault="001F226F" w:rsidP="001F226F">
      <w:pPr>
        <w:rPr>
          <w:rFonts w:cs="Arial"/>
          <w:szCs w:val="22"/>
        </w:rPr>
      </w:pPr>
    </w:p>
    <w:p w14:paraId="68E529BF" w14:textId="77777777" w:rsidR="00EE7434" w:rsidRDefault="001F226F" w:rsidP="001F226F">
      <w:pPr>
        <w:rPr>
          <w:rFonts w:ascii="Arial" w:hAnsi="Arial" w:cs="Arial"/>
          <w:b/>
          <w:sz w:val="22"/>
          <w:szCs w:val="22"/>
        </w:rPr>
      </w:pPr>
      <w:r w:rsidRPr="002462B8">
        <w:rPr>
          <w:rFonts w:ascii="Arial" w:hAnsi="Arial" w:cs="Arial"/>
          <w:b/>
          <w:sz w:val="22"/>
          <w:szCs w:val="22"/>
        </w:rPr>
        <w:t>Viel Erfolg</w:t>
      </w:r>
    </w:p>
    <w:p w14:paraId="3A7F7109" w14:textId="77777777" w:rsidR="00EE7434" w:rsidRDefault="00EE743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lastRenderedPageBreak/>
        <w:br w:type="page"/>
      </w:r>
    </w:p>
    <w:p w14:paraId="46202848" w14:textId="77777777" w:rsidR="00D85A8B" w:rsidRPr="00BA2A1E" w:rsidRDefault="00F84020" w:rsidP="00BA2A1E">
      <w:pPr>
        <w:pStyle w:val="Heading1"/>
      </w:pPr>
      <w:r w:rsidRPr="00702B93">
        <w:lastRenderedPageBreak/>
        <w:t>IT Kleinprojekt abwickeln, Grundlagen</w:t>
      </w:r>
    </w:p>
    <w:p w14:paraId="5AB62CF8" w14:textId="77777777" w:rsidR="00152FFD" w:rsidRPr="005B14EB" w:rsidRDefault="00152FFD" w:rsidP="00152FFD">
      <w:pPr>
        <w:pStyle w:val="Heading2"/>
        <w:tabs>
          <w:tab w:val="right" w:pos="9921"/>
        </w:tabs>
      </w:pPr>
      <w:r>
        <w:t>Ausgangslage „</w:t>
      </w:r>
      <w:r w:rsidRPr="00A723CC">
        <w:t>Green-Proj</w:t>
      </w:r>
      <w:r>
        <w:t>ect</w:t>
      </w:r>
      <w:r w:rsidRPr="00A723CC">
        <w:t>“</w:t>
      </w:r>
    </w:p>
    <w:p w14:paraId="19E805A1" w14:textId="77777777" w:rsidR="00A723CC" w:rsidRPr="00A723CC" w:rsidRDefault="00A723CC" w:rsidP="00A723CC">
      <w:pPr>
        <w:pStyle w:val="BodyText"/>
        <w:rPr>
          <w:lang w:val="de-CH"/>
        </w:rPr>
      </w:pPr>
      <w:r w:rsidRPr="00A723CC">
        <w:rPr>
          <w:lang w:val="de-CH"/>
        </w:rPr>
        <w:t>Für die Ablage der Projektdokumentation verwendet ihre Abteilung die Webserverapplikation „Green-Proj</w:t>
      </w:r>
      <w:r w:rsidR="003C6D02">
        <w:rPr>
          <w:lang w:val="de-CH"/>
        </w:rPr>
        <w:t>ect</w:t>
      </w:r>
      <w:r w:rsidRPr="00A723CC">
        <w:rPr>
          <w:lang w:val="de-CH"/>
        </w:rPr>
        <w:t>“. Seit dem letzten Update weist die Applikation wesentlich längere Reaktionszeiten auf und ist dah</w:t>
      </w:r>
      <w:r>
        <w:rPr>
          <w:lang w:val="de-CH"/>
        </w:rPr>
        <w:t>er nur beschränkt einsatzfähig.</w:t>
      </w:r>
    </w:p>
    <w:p w14:paraId="752CBBAA" w14:textId="77777777" w:rsidR="009D0AC8" w:rsidRPr="009D0AC8" w:rsidRDefault="00A723CC" w:rsidP="009D0AC8">
      <w:pPr>
        <w:pStyle w:val="BodyText"/>
        <w:rPr>
          <w:lang w:val="de-CH"/>
        </w:rPr>
      </w:pPr>
      <w:r w:rsidRPr="00A723CC">
        <w:rPr>
          <w:lang w:val="de-CH"/>
        </w:rPr>
        <w:t>Ihr Vorgesetzter hat sich nun entschieden die Webserver</w:t>
      </w:r>
      <w:r w:rsidR="009D0AC8">
        <w:rPr>
          <w:lang w:val="de-CH"/>
        </w:rPr>
        <w:t>-Hardware komplett zu erneuern.</w:t>
      </w:r>
    </w:p>
    <w:p w14:paraId="50286237" w14:textId="77777777" w:rsidR="009D0AC8" w:rsidRPr="009D0AC8" w:rsidRDefault="009D0AC8" w:rsidP="009D0AC8">
      <w:pPr>
        <w:pStyle w:val="Heading3"/>
      </w:pPr>
      <w:r w:rsidRPr="009D0AC8">
        <w:t>Ihre Rolle</w:t>
      </w:r>
    </w:p>
    <w:p w14:paraId="384CC2C1" w14:textId="77777777" w:rsidR="00997C6A" w:rsidRDefault="009D0AC8" w:rsidP="009D0AC8">
      <w:pPr>
        <w:pStyle w:val="BodyText"/>
        <w:rPr>
          <w:lang w:val="de-CH"/>
        </w:rPr>
      </w:pPr>
      <w:r w:rsidRPr="009D0AC8">
        <w:rPr>
          <w:lang w:val="de-CH"/>
        </w:rPr>
        <w:t>Da Sie im Rahmen ihrer Ausbildung schon einige Erfahrungen im Projektmanagement gemacht haben beauftragt Sie Ihr Vorgesetzter, die nachfolgenden Aufgaben in der Rolle des Projektleiters zu lösen.</w:t>
      </w:r>
    </w:p>
    <w:p w14:paraId="73D839BB" w14:textId="77777777" w:rsidR="009E4478" w:rsidRPr="00D85A8B" w:rsidRDefault="000A7BC2" w:rsidP="00001F43">
      <w:pPr>
        <w:pStyle w:val="Heading2"/>
        <w:tabs>
          <w:tab w:val="right" w:pos="9921"/>
        </w:tabs>
      </w:pPr>
      <w:r w:rsidRPr="000518C0">
        <w:t>Vorgangstabelle</w:t>
      </w:r>
      <w:r w:rsidR="008A7A6B">
        <w:t xml:space="preserve"> mit </w:t>
      </w:r>
      <w:r w:rsidR="00930F2D">
        <w:t>„</w:t>
      </w:r>
      <w:r w:rsidR="008A7A6B">
        <w:t>Vorgänger</w:t>
      </w:r>
      <w:r w:rsidR="00930F2D">
        <w:t>“</w:t>
      </w:r>
      <w:r w:rsidR="008A7A6B">
        <w:t>-Vorgängen</w:t>
      </w:r>
      <w:r w:rsidR="00001F43" w:rsidRPr="00001F43">
        <w:t xml:space="preserve"> </w:t>
      </w:r>
      <w:r>
        <w:t>vervollständigen</w:t>
      </w:r>
      <w:r w:rsidR="00001F43">
        <w:tab/>
      </w:r>
      <w:r w:rsidR="009E4478" w:rsidRPr="00D85A8B">
        <w:t>(</w:t>
      </w:r>
      <w:r w:rsidR="00BE6AAE">
        <w:t>6</w:t>
      </w:r>
      <w:r w:rsidR="009E4478" w:rsidRPr="00D85A8B">
        <w:t>)</w:t>
      </w:r>
    </w:p>
    <w:p w14:paraId="492BB00C" w14:textId="77777777" w:rsidR="00930F2D" w:rsidRDefault="00930F2D" w:rsidP="000518C0">
      <w:pPr>
        <w:pStyle w:val="BodyText"/>
        <w:rPr>
          <w:lang w:val="de-CH"/>
        </w:rPr>
      </w:pPr>
      <w:r>
        <w:rPr>
          <w:lang w:val="de-CH"/>
        </w:rPr>
        <w:t xml:space="preserve">Ergänzen Sie </w:t>
      </w:r>
      <w:r w:rsidR="00E02153">
        <w:rPr>
          <w:lang w:val="de-CH"/>
        </w:rPr>
        <w:t>in der gegebenen</w:t>
      </w:r>
      <w:r>
        <w:rPr>
          <w:lang w:val="de-CH"/>
        </w:rPr>
        <w:t xml:space="preserve"> Vorgangstabelle </w:t>
      </w:r>
      <w:r w:rsidRPr="000518C0">
        <w:rPr>
          <w:lang w:val="de-CH"/>
        </w:rPr>
        <w:t>„</w:t>
      </w:r>
      <w:r w:rsidR="008554BD">
        <w:rPr>
          <w:lang w:val="de-CH"/>
        </w:rPr>
        <w:t xml:space="preserve">Update </w:t>
      </w:r>
      <w:r w:rsidRPr="000518C0">
        <w:rPr>
          <w:lang w:val="de-CH"/>
        </w:rPr>
        <w:t>Green-Proj</w:t>
      </w:r>
      <w:r>
        <w:rPr>
          <w:lang w:val="de-CH"/>
        </w:rPr>
        <w:t>ect</w:t>
      </w:r>
      <w:r w:rsidRPr="000518C0">
        <w:rPr>
          <w:lang w:val="de-CH"/>
        </w:rPr>
        <w:t>“</w:t>
      </w:r>
      <w:r>
        <w:rPr>
          <w:lang w:val="de-CH"/>
        </w:rPr>
        <w:t xml:space="preserve"> </w:t>
      </w:r>
      <w:r w:rsidR="00323467">
        <w:rPr>
          <w:lang w:val="de-CH"/>
        </w:rPr>
        <w:t xml:space="preserve">die Spalte „Vorgänger“ </w:t>
      </w:r>
      <w:r>
        <w:rPr>
          <w:lang w:val="de-CH"/>
        </w:rPr>
        <w:t>mit der/den Vorgang</w:t>
      </w:r>
      <w:r w:rsidR="00430BE1">
        <w:rPr>
          <w:lang w:val="de-CH"/>
        </w:rPr>
        <w:t>s</w:t>
      </w:r>
      <w:r>
        <w:rPr>
          <w:lang w:val="de-CH"/>
        </w:rPr>
        <w:t>-IDs</w:t>
      </w:r>
      <w:r w:rsidR="00323467">
        <w:rPr>
          <w:lang w:val="de-CH"/>
        </w:rPr>
        <w:t>. Lesen dazu das Protokoll.</w:t>
      </w:r>
    </w:p>
    <w:p w14:paraId="2C0D929A" w14:textId="77777777" w:rsidR="005A5FE4" w:rsidRDefault="005A5FE4" w:rsidP="000518C0">
      <w:pPr>
        <w:pStyle w:val="BodyText"/>
        <w:rPr>
          <w:b/>
          <w:lang w:val="de-CH"/>
        </w:rPr>
      </w:pPr>
      <w:r w:rsidRPr="005A5FE4">
        <w:rPr>
          <w:b/>
          <w:lang w:val="de-CH"/>
        </w:rPr>
        <w:t>Protokoll als Grundlage</w:t>
      </w:r>
      <w:r>
        <w:rPr>
          <w:b/>
          <w:lang w:val="de-CH"/>
        </w:rPr>
        <w:t>:</w:t>
      </w:r>
    </w:p>
    <w:p w14:paraId="1FBDFA69" w14:textId="77777777" w:rsidR="000518C0" w:rsidRPr="000518C0" w:rsidRDefault="000518C0" w:rsidP="000518C0">
      <w:pPr>
        <w:pStyle w:val="BodyText"/>
        <w:rPr>
          <w:lang w:val="de-CH"/>
        </w:rPr>
      </w:pPr>
      <w:r w:rsidRPr="000518C0">
        <w:rPr>
          <w:lang w:val="de-CH"/>
        </w:rPr>
        <w:t>An der letzten Abteilungssitzung wurde der Zeit- und Ressourcenplan durchdiskutiert. Am Ablauf wurden noch Änderungen vorgenommen. Diese haben Sie mit folgenden Worten zusammengefasst:</w:t>
      </w:r>
    </w:p>
    <w:p w14:paraId="563C472A" w14:textId="77777777" w:rsidR="000518C0" w:rsidRPr="000518C0" w:rsidRDefault="000518C0" w:rsidP="00C40749">
      <w:pPr>
        <w:pStyle w:val="BodyText"/>
        <w:numPr>
          <w:ilvl w:val="0"/>
          <w:numId w:val="39"/>
        </w:numPr>
        <w:ind w:left="2268"/>
        <w:rPr>
          <w:lang w:val="de-CH"/>
        </w:rPr>
      </w:pPr>
      <w:r w:rsidRPr="000518C0">
        <w:rPr>
          <w:lang w:val="de-CH"/>
        </w:rPr>
        <w:t>Das Projekt startet mit dem KickOff-Meeting. Darauf folgend können das Pflichtenheft bereinigen und Server evaluieren gestartet werden.</w:t>
      </w:r>
    </w:p>
    <w:p w14:paraId="6182F8DD" w14:textId="77777777" w:rsidR="000518C0" w:rsidRPr="000518C0" w:rsidRDefault="000518C0" w:rsidP="00C40749">
      <w:pPr>
        <w:pStyle w:val="BodyText"/>
        <w:numPr>
          <w:ilvl w:val="0"/>
          <w:numId w:val="39"/>
        </w:numPr>
        <w:ind w:left="2268"/>
        <w:rPr>
          <w:lang w:val="de-CH"/>
        </w:rPr>
      </w:pPr>
      <w:r w:rsidRPr="000518C0">
        <w:rPr>
          <w:lang w:val="de-CH"/>
        </w:rPr>
        <w:t>Nach der Server-Evaluation kann direkt die Server H</w:t>
      </w:r>
      <w:r w:rsidR="00E347E9">
        <w:rPr>
          <w:lang w:val="de-CH"/>
        </w:rPr>
        <w:t>ardware</w:t>
      </w:r>
      <w:r w:rsidRPr="000518C0">
        <w:rPr>
          <w:lang w:val="de-CH"/>
        </w:rPr>
        <w:t xml:space="preserve"> zusammengestellt </w:t>
      </w:r>
      <w:r w:rsidR="0080494D">
        <w:rPr>
          <w:lang w:val="de-CH"/>
        </w:rPr>
        <w:t>werden. D</w:t>
      </w:r>
      <w:r w:rsidRPr="000518C0">
        <w:rPr>
          <w:lang w:val="de-CH"/>
        </w:rPr>
        <w:t>an</w:t>
      </w:r>
      <w:r w:rsidR="0080494D">
        <w:rPr>
          <w:lang w:val="de-CH"/>
        </w:rPr>
        <w:t>ach</w:t>
      </w:r>
      <w:r w:rsidRPr="000518C0">
        <w:rPr>
          <w:lang w:val="de-CH"/>
        </w:rPr>
        <w:t xml:space="preserve"> </w:t>
      </w:r>
      <w:r w:rsidR="0080494D">
        <w:rPr>
          <w:lang w:val="de-CH"/>
        </w:rPr>
        <w:t xml:space="preserve">kann </w:t>
      </w:r>
      <w:r w:rsidR="007443D9">
        <w:rPr>
          <w:lang w:val="de-CH"/>
        </w:rPr>
        <w:t>die</w:t>
      </w:r>
      <w:r w:rsidRPr="000518C0">
        <w:rPr>
          <w:lang w:val="de-CH"/>
        </w:rPr>
        <w:t xml:space="preserve"> Server-Grundinstallation getestet werden. Auch kann </w:t>
      </w:r>
      <w:r w:rsidR="0005434D">
        <w:rPr>
          <w:lang w:val="de-CH"/>
        </w:rPr>
        <w:t>n</w:t>
      </w:r>
      <w:r w:rsidR="0005434D" w:rsidRPr="000518C0">
        <w:rPr>
          <w:lang w:val="de-CH"/>
        </w:rPr>
        <w:t xml:space="preserve">ach der Server-Evaluation </w:t>
      </w:r>
      <w:r w:rsidRPr="000518C0">
        <w:rPr>
          <w:lang w:val="de-CH"/>
        </w:rPr>
        <w:t>bereits die Fernwartung bereitgestellt werden.</w:t>
      </w:r>
    </w:p>
    <w:p w14:paraId="7892119F" w14:textId="77777777" w:rsidR="000518C0" w:rsidRPr="000518C0" w:rsidRDefault="000518C0" w:rsidP="00C40749">
      <w:pPr>
        <w:pStyle w:val="BodyText"/>
        <w:numPr>
          <w:ilvl w:val="0"/>
          <w:numId w:val="39"/>
        </w:numPr>
        <w:ind w:left="2268"/>
        <w:rPr>
          <w:lang w:val="de-CH"/>
        </w:rPr>
      </w:pPr>
      <w:r w:rsidRPr="000518C0">
        <w:rPr>
          <w:lang w:val="de-CH"/>
        </w:rPr>
        <w:t>Mit bereinigtem Pflichtenheft kann mit die Anpassung der Applikation-S</w:t>
      </w:r>
      <w:r w:rsidR="00942A8C">
        <w:rPr>
          <w:lang w:val="de-CH"/>
        </w:rPr>
        <w:t>oftware</w:t>
      </w:r>
      <w:r w:rsidRPr="000518C0">
        <w:rPr>
          <w:lang w:val="de-CH"/>
        </w:rPr>
        <w:t xml:space="preserve"> und der Bedienungsanleitungen, sowie die Bereitstellung der Benutzerschulung gestartet werden.</w:t>
      </w:r>
    </w:p>
    <w:p w14:paraId="16BAEAB7" w14:textId="77777777" w:rsidR="000518C0" w:rsidRPr="000518C0" w:rsidRDefault="000518C0" w:rsidP="00C40749">
      <w:pPr>
        <w:pStyle w:val="BodyText"/>
        <w:numPr>
          <w:ilvl w:val="0"/>
          <w:numId w:val="39"/>
        </w:numPr>
        <w:ind w:left="2268"/>
        <w:rPr>
          <w:lang w:val="de-CH"/>
        </w:rPr>
      </w:pPr>
      <w:r w:rsidRPr="000518C0">
        <w:rPr>
          <w:lang w:val="de-CH"/>
        </w:rPr>
        <w:t>Hat die Applikation die Auslastungstests bestanden, ist die Server-Grundinstallation getestet und die Fernwartung bereitgestellt, können die Systemtests mit der Applikation durchgeführt werden.</w:t>
      </w:r>
    </w:p>
    <w:p w14:paraId="1BCB1BF7" w14:textId="77777777" w:rsidR="000518C0" w:rsidRPr="000518C0" w:rsidRDefault="000518C0" w:rsidP="00C40749">
      <w:pPr>
        <w:pStyle w:val="BodyText"/>
        <w:numPr>
          <w:ilvl w:val="0"/>
          <w:numId w:val="39"/>
        </w:numPr>
        <w:ind w:left="2268"/>
        <w:rPr>
          <w:lang w:val="de-CH"/>
        </w:rPr>
      </w:pPr>
      <w:r w:rsidRPr="000518C0">
        <w:rPr>
          <w:lang w:val="de-CH"/>
        </w:rPr>
        <w:t xml:space="preserve">Für die Schlussabnahme müssen neben den Systemtests natürlich auch die Bedienungsanleitungen und die Bereitstellungen für die Benutzerschulung fertig sein. </w:t>
      </w:r>
    </w:p>
    <w:p w14:paraId="59FC9005" w14:textId="77777777" w:rsidR="000518C0" w:rsidRPr="000518C0" w:rsidRDefault="000518C0" w:rsidP="00C40749">
      <w:pPr>
        <w:pStyle w:val="BodyText"/>
        <w:numPr>
          <w:ilvl w:val="0"/>
          <w:numId w:val="39"/>
        </w:numPr>
        <w:ind w:left="2268"/>
        <w:rPr>
          <w:lang w:val="de-CH"/>
        </w:rPr>
      </w:pPr>
      <w:r w:rsidRPr="000518C0">
        <w:rPr>
          <w:lang w:val="de-CH"/>
        </w:rPr>
        <w:t>Das Projekt endet mit dem Abschluss.</w:t>
      </w:r>
    </w:p>
    <w:p w14:paraId="492DFFFC" w14:textId="77777777" w:rsidR="00EE7434" w:rsidRDefault="000518C0" w:rsidP="000518C0">
      <w:pPr>
        <w:pStyle w:val="BodyText"/>
        <w:rPr>
          <w:lang w:val="de-CH"/>
        </w:rPr>
      </w:pPr>
      <w:r w:rsidRPr="000518C0">
        <w:rPr>
          <w:lang w:val="de-CH"/>
        </w:rPr>
        <w:lastRenderedPageBreak/>
        <w:t xml:space="preserve">In der auf nachfolgend ersichtlichen Vorgangstabelle </w:t>
      </w:r>
      <w:r w:rsidR="003F073E">
        <w:rPr>
          <w:lang w:val="de-CH"/>
        </w:rPr>
        <w:t xml:space="preserve">sind </w:t>
      </w:r>
      <w:r w:rsidR="006948C1">
        <w:rPr>
          <w:lang w:val="de-CH"/>
        </w:rPr>
        <w:t xml:space="preserve">vorerst </w:t>
      </w:r>
      <w:r w:rsidRPr="000518C0">
        <w:rPr>
          <w:lang w:val="de-CH"/>
        </w:rPr>
        <w:t xml:space="preserve">die </w:t>
      </w:r>
      <w:r w:rsidR="006948C1">
        <w:rPr>
          <w:lang w:val="de-CH"/>
        </w:rPr>
        <w:t>Vorgänge</w:t>
      </w:r>
      <w:r w:rsidR="003F073E">
        <w:rPr>
          <w:lang w:val="de-CH"/>
        </w:rPr>
        <w:t xml:space="preserve"> mit ihre ID und</w:t>
      </w:r>
      <w:r w:rsidR="006948C1">
        <w:rPr>
          <w:lang w:val="de-CH"/>
        </w:rPr>
        <w:t xml:space="preserve"> d</w:t>
      </w:r>
      <w:r w:rsidR="003F073E">
        <w:rPr>
          <w:lang w:val="de-CH"/>
        </w:rPr>
        <w:t>i</w:t>
      </w:r>
      <w:r w:rsidR="006948C1">
        <w:rPr>
          <w:lang w:val="de-CH"/>
        </w:rPr>
        <w:t xml:space="preserve">e zugeordneten </w:t>
      </w:r>
      <w:r w:rsidRPr="000518C0">
        <w:rPr>
          <w:lang w:val="de-CH"/>
        </w:rPr>
        <w:t xml:space="preserve">Ressourcen </w:t>
      </w:r>
      <w:r w:rsidR="006948C1">
        <w:rPr>
          <w:lang w:val="de-CH"/>
        </w:rPr>
        <w:t>eingetragen worden</w:t>
      </w:r>
      <w:r w:rsidRPr="000518C0">
        <w:rPr>
          <w:lang w:val="de-CH"/>
        </w:rPr>
        <w:t>. Die zu</w:t>
      </w:r>
      <w:r w:rsidR="00882530">
        <w:rPr>
          <w:lang w:val="de-CH"/>
        </w:rPr>
        <w:t>geteilten</w:t>
      </w:r>
      <w:r w:rsidRPr="000518C0">
        <w:rPr>
          <w:lang w:val="de-CH"/>
        </w:rPr>
        <w:t xml:space="preserve"> Personen rechnen mit de</w:t>
      </w:r>
      <w:r w:rsidR="00D975B1">
        <w:rPr>
          <w:lang w:val="de-CH"/>
        </w:rPr>
        <w:t>r</w:t>
      </w:r>
      <w:r w:rsidRPr="000518C0">
        <w:rPr>
          <w:lang w:val="de-CH"/>
        </w:rPr>
        <w:t xml:space="preserve"> aufgelisteten </w:t>
      </w:r>
      <w:r w:rsidR="00D975B1">
        <w:rPr>
          <w:lang w:val="de-CH"/>
        </w:rPr>
        <w:t>Dauer</w:t>
      </w:r>
      <w:r w:rsidRPr="000518C0">
        <w:rPr>
          <w:lang w:val="de-CH"/>
        </w:rPr>
        <w:t>.</w:t>
      </w:r>
    </w:p>
    <w:p w14:paraId="04C23D2B" w14:textId="77777777" w:rsidR="000518C0" w:rsidRDefault="000518C0" w:rsidP="000518C0">
      <w:pPr>
        <w:pStyle w:val="BodyText"/>
        <w:rPr>
          <w:lang w:val="de-CH"/>
        </w:rPr>
      </w:pPr>
    </w:p>
    <w:tbl>
      <w:tblPr>
        <w:tblpPr w:leftFromText="141" w:rightFromText="141" w:vertAnchor="text" w:horzAnchor="margin" w:tblpXSpec="right" w:tblpY="457"/>
        <w:tblW w:w="8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686"/>
        <w:gridCol w:w="1417"/>
        <w:gridCol w:w="1418"/>
        <w:gridCol w:w="1148"/>
      </w:tblGrid>
      <w:tr w:rsidR="00AA113E" w:rsidRPr="00B8026E" w14:paraId="1054E52A" w14:textId="77777777" w:rsidTr="009822A2">
        <w:tc>
          <w:tcPr>
            <w:tcW w:w="562" w:type="dxa"/>
            <w:shd w:val="clear" w:color="auto" w:fill="auto"/>
            <w:vAlign w:val="center"/>
          </w:tcPr>
          <w:p w14:paraId="2AB14D33" w14:textId="77777777" w:rsidR="00AA113E" w:rsidRPr="006510BE" w:rsidRDefault="00AA113E" w:rsidP="00AA113E">
            <w:pPr>
              <w:keepNext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6510BE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EEB684E" w14:textId="77777777" w:rsidR="00AA113E" w:rsidRPr="006510BE" w:rsidRDefault="00AA113E" w:rsidP="00AA113E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6510BE">
              <w:rPr>
                <w:rFonts w:ascii="Arial" w:hAnsi="Arial" w:cs="Arial"/>
                <w:b/>
                <w:sz w:val="22"/>
                <w:szCs w:val="22"/>
              </w:rPr>
              <w:t>Vorgang / Tätigkeit / Meilenstein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0D5CD0" w14:textId="77777777" w:rsidR="00AA113E" w:rsidRPr="006510BE" w:rsidRDefault="00AA113E" w:rsidP="00930F2D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6510BE">
              <w:rPr>
                <w:rFonts w:ascii="Arial" w:hAnsi="Arial" w:cs="Arial"/>
                <w:b/>
                <w:sz w:val="22"/>
                <w:szCs w:val="22"/>
              </w:rPr>
              <w:t>Vorgänger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AE87BC" w14:textId="77777777" w:rsidR="00AA113E" w:rsidRPr="006510BE" w:rsidRDefault="00AA113E" w:rsidP="00AA113E">
            <w:pPr>
              <w:keepNext/>
              <w:rPr>
                <w:rFonts w:ascii="Arial" w:hAnsi="Arial" w:cs="Arial"/>
                <w:b/>
                <w:sz w:val="22"/>
                <w:szCs w:val="22"/>
              </w:rPr>
            </w:pPr>
            <w:r w:rsidRPr="006510BE">
              <w:rPr>
                <w:rFonts w:ascii="Arial" w:hAnsi="Arial" w:cs="Arial"/>
                <w:b/>
                <w:sz w:val="22"/>
                <w:szCs w:val="22"/>
              </w:rPr>
              <w:t>Ressource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999E78D" w14:textId="77777777" w:rsidR="00AA113E" w:rsidRPr="006510BE" w:rsidRDefault="00AA113E" w:rsidP="005A5FE4">
            <w:pPr>
              <w:keepNext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510BE">
              <w:rPr>
                <w:rFonts w:ascii="Arial" w:hAnsi="Arial" w:cs="Arial"/>
                <w:b/>
                <w:sz w:val="22"/>
                <w:szCs w:val="22"/>
              </w:rPr>
              <w:t>Dauer</w:t>
            </w:r>
          </w:p>
        </w:tc>
      </w:tr>
      <w:tr w:rsidR="009822A2" w:rsidRPr="006510BE" w14:paraId="40617DF4" w14:textId="77777777" w:rsidTr="009822A2">
        <w:tc>
          <w:tcPr>
            <w:tcW w:w="562" w:type="dxa"/>
            <w:shd w:val="clear" w:color="auto" w:fill="auto"/>
            <w:vAlign w:val="center"/>
          </w:tcPr>
          <w:p w14:paraId="23E8470A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14:paraId="20FA08C0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KickOff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2E777B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8AA7956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Alle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EFD8EF0" w14:textId="77777777" w:rsidR="00AA113E" w:rsidRPr="006510BE" w:rsidRDefault="00AA113E" w:rsidP="009822A2">
            <w:pPr>
              <w:tabs>
                <w:tab w:val="right" w:pos="175"/>
                <w:tab w:val="left" w:pos="317"/>
              </w:tabs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</w:p>
        </w:tc>
      </w:tr>
      <w:tr w:rsidR="009822A2" w:rsidRPr="006510BE" w14:paraId="55C8C765" w14:textId="77777777" w:rsidTr="009822A2">
        <w:tc>
          <w:tcPr>
            <w:tcW w:w="562" w:type="dxa"/>
            <w:shd w:val="clear" w:color="auto" w:fill="auto"/>
            <w:vAlign w:val="center"/>
          </w:tcPr>
          <w:p w14:paraId="7729E1A3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14:paraId="1CC22EEA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Pflichtenheft bereinigen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8E94DB" w14:textId="28A5BE72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F18B32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Meier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575DDBF" w14:textId="77777777" w:rsidR="00AA113E" w:rsidRPr="006510BE" w:rsidRDefault="009822A2" w:rsidP="009822A2">
            <w:pPr>
              <w:tabs>
                <w:tab w:val="right" w:pos="175"/>
                <w:tab w:val="left" w:pos="317"/>
              </w:tabs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76F6EA90" w14:textId="77777777" w:rsidTr="009822A2">
        <w:tc>
          <w:tcPr>
            <w:tcW w:w="562" w:type="dxa"/>
            <w:shd w:val="clear" w:color="auto" w:fill="auto"/>
            <w:vAlign w:val="center"/>
          </w:tcPr>
          <w:p w14:paraId="129653D2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14:paraId="2C1A68DF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Server evaluieren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35F4BA" w14:textId="7987EAE9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FA4283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Huber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7D6653E" w14:textId="77777777" w:rsidR="00AA113E" w:rsidRPr="006510BE" w:rsidRDefault="009822A2" w:rsidP="009822A2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</w:t>
            </w:r>
          </w:p>
        </w:tc>
      </w:tr>
      <w:tr w:rsidR="009822A2" w:rsidRPr="006510BE" w14:paraId="7744876C" w14:textId="77777777" w:rsidTr="009822A2">
        <w:tc>
          <w:tcPr>
            <w:tcW w:w="562" w:type="dxa"/>
            <w:shd w:val="clear" w:color="auto" w:fill="auto"/>
            <w:vAlign w:val="center"/>
          </w:tcPr>
          <w:p w14:paraId="79919E01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14:paraId="62678AC4" w14:textId="77777777" w:rsidR="00AA113E" w:rsidRPr="006510BE" w:rsidRDefault="00AA113E" w:rsidP="0005434D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Applikation-S</w:t>
            </w:r>
            <w:r w:rsidR="0005434D">
              <w:rPr>
                <w:rFonts w:ascii="Arial" w:hAnsi="Arial" w:cs="Arial"/>
                <w:sz w:val="22"/>
                <w:szCs w:val="22"/>
                <w:lang w:eastAsia="zh-TW"/>
              </w:rPr>
              <w:t>oftware</w:t>
            </w: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 xml:space="preserve"> anpassen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436B87" w14:textId="6E4BE221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A80EA37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Koller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EA62774" w14:textId="77777777" w:rsidR="00AA113E" w:rsidRPr="006510BE" w:rsidRDefault="009822A2" w:rsidP="009822A2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1E4DE102" w14:textId="77777777" w:rsidTr="009822A2">
        <w:tc>
          <w:tcPr>
            <w:tcW w:w="562" w:type="dxa"/>
            <w:shd w:val="clear" w:color="auto" w:fill="auto"/>
            <w:vAlign w:val="center"/>
          </w:tcPr>
          <w:p w14:paraId="1B0C24DC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3686" w:type="dxa"/>
            <w:shd w:val="clear" w:color="auto" w:fill="auto"/>
          </w:tcPr>
          <w:p w14:paraId="3BEED1AE" w14:textId="77777777" w:rsidR="00AA113E" w:rsidRPr="006510BE" w:rsidRDefault="00AA113E" w:rsidP="0005434D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Server-H</w:t>
            </w:r>
            <w:r w:rsidR="0005434D">
              <w:rPr>
                <w:rFonts w:ascii="Arial" w:hAnsi="Arial" w:cs="Arial"/>
                <w:sz w:val="22"/>
                <w:szCs w:val="22"/>
                <w:lang w:eastAsia="zh-TW"/>
              </w:rPr>
              <w:t>ardware</w:t>
            </w: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 xml:space="preserve"> zusammenstellen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EEDE2C" w14:textId="702F04FF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DCE0F49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Huber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352D1A11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7CBE732B" w14:textId="77777777" w:rsidTr="009822A2">
        <w:tc>
          <w:tcPr>
            <w:tcW w:w="562" w:type="dxa"/>
            <w:shd w:val="clear" w:color="auto" w:fill="auto"/>
            <w:vAlign w:val="center"/>
          </w:tcPr>
          <w:p w14:paraId="2CBDD39B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14:paraId="096BBEE6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Fernwartung bereitstellen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872C04" w14:textId="52ACF6DA" w:rsidR="00AA113E" w:rsidRPr="008A3F67" w:rsidRDefault="00033226" w:rsidP="00BB589F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B03A3F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Müller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CB73D7B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6D0F81BA" w14:textId="77777777" w:rsidTr="009822A2">
        <w:tc>
          <w:tcPr>
            <w:tcW w:w="562" w:type="dxa"/>
            <w:shd w:val="clear" w:color="auto" w:fill="auto"/>
            <w:vAlign w:val="center"/>
          </w:tcPr>
          <w:p w14:paraId="31553082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14:paraId="2C32B6AE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Bedienungsanleitungen anpassen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9707AE" w14:textId="5086F05F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0E6937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Noser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CE73601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7E5C2F5D" w14:textId="77777777" w:rsidTr="009822A2">
        <w:tc>
          <w:tcPr>
            <w:tcW w:w="562" w:type="dxa"/>
            <w:shd w:val="clear" w:color="auto" w:fill="auto"/>
            <w:vAlign w:val="center"/>
          </w:tcPr>
          <w:p w14:paraId="06F0B3B6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14:paraId="5B2AF966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Auslastungstests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AEA54F" w14:textId="63C04AEB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0886B7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Müller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724EB1B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6F171F53" w14:textId="77777777" w:rsidTr="009822A2">
        <w:tc>
          <w:tcPr>
            <w:tcW w:w="562" w:type="dxa"/>
            <w:shd w:val="clear" w:color="auto" w:fill="auto"/>
            <w:vAlign w:val="center"/>
          </w:tcPr>
          <w:p w14:paraId="31920AB5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9</w:t>
            </w:r>
          </w:p>
        </w:tc>
        <w:tc>
          <w:tcPr>
            <w:tcW w:w="3686" w:type="dxa"/>
            <w:shd w:val="clear" w:color="auto" w:fill="auto"/>
          </w:tcPr>
          <w:p w14:paraId="4AB18869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Server-Grundinstallation testen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CB0900" w14:textId="6307147A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250B35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Huber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F2BD1AA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7A561158" w14:textId="77777777" w:rsidTr="009822A2">
        <w:tc>
          <w:tcPr>
            <w:tcW w:w="562" w:type="dxa"/>
            <w:shd w:val="clear" w:color="auto" w:fill="auto"/>
            <w:vAlign w:val="center"/>
          </w:tcPr>
          <w:p w14:paraId="6519B8AC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14:paraId="26CE92B3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Benutzerschulung bereitstellen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DEAC4D" w14:textId="21A976DF" w:rsidR="00AA113E" w:rsidRPr="008A3F67" w:rsidRDefault="00033226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84E68E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Meier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F8DB497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3F72EA51" w14:textId="77777777" w:rsidTr="009822A2">
        <w:tc>
          <w:tcPr>
            <w:tcW w:w="562" w:type="dxa"/>
            <w:shd w:val="clear" w:color="auto" w:fill="auto"/>
            <w:vAlign w:val="center"/>
          </w:tcPr>
          <w:p w14:paraId="52E44CFC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11</w:t>
            </w:r>
          </w:p>
        </w:tc>
        <w:tc>
          <w:tcPr>
            <w:tcW w:w="3686" w:type="dxa"/>
            <w:shd w:val="clear" w:color="auto" w:fill="auto"/>
          </w:tcPr>
          <w:p w14:paraId="1B6A4EAB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Systemtests mit Applikation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58B7E8" w14:textId="1669972B" w:rsidR="00AA113E" w:rsidRPr="008A3F67" w:rsidRDefault="00FD7A6D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6 8 9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942B8D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Müller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557AC1E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Tage</w:t>
            </w:r>
          </w:p>
        </w:tc>
      </w:tr>
      <w:tr w:rsidR="009822A2" w:rsidRPr="006510BE" w14:paraId="0CD2CE19" w14:textId="77777777" w:rsidTr="009822A2">
        <w:tc>
          <w:tcPr>
            <w:tcW w:w="562" w:type="dxa"/>
            <w:shd w:val="clear" w:color="auto" w:fill="auto"/>
            <w:vAlign w:val="center"/>
          </w:tcPr>
          <w:p w14:paraId="36940329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12</w:t>
            </w:r>
          </w:p>
        </w:tc>
        <w:tc>
          <w:tcPr>
            <w:tcW w:w="3686" w:type="dxa"/>
            <w:shd w:val="clear" w:color="auto" w:fill="auto"/>
          </w:tcPr>
          <w:p w14:paraId="674A1EA6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Schlussabnahme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86AF95" w14:textId="7AF40BB3" w:rsidR="00AA113E" w:rsidRPr="008A3F67" w:rsidRDefault="00FD7A6D" w:rsidP="001D14C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7 10 11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0AA279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Meier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E07D066" w14:textId="77777777" w:rsidR="00AA113E" w:rsidRPr="006510BE" w:rsidRDefault="009E1379" w:rsidP="009E1379">
            <w:pPr>
              <w:tabs>
                <w:tab w:val="right" w:pos="175"/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ab/>
            </w:r>
            <w:r w:rsidR="00AA113E" w:rsidRPr="006510BE">
              <w:rPr>
                <w:rFonts w:ascii="Arial" w:hAnsi="Arial" w:cs="Arial"/>
                <w:sz w:val="22"/>
                <w:szCs w:val="22"/>
                <w:lang w:eastAsia="zh-TW"/>
              </w:rPr>
              <w:t>Tag</w:t>
            </w:r>
          </w:p>
        </w:tc>
      </w:tr>
      <w:tr w:rsidR="009822A2" w:rsidRPr="006510BE" w14:paraId="21F28E7E" w14:textId="77777777" w:rsidTr="009822A2">
        <w:tc>
          <w:tcPr>
            <w:tcW w:w="562" w:type="dxa"/>
            <w:shd w:val="clear" w:color="auto" w:fill="auto"/>
            <w:vAlign w:val="center"/>
          </w:tcPr>
          <w:p w14:paraId="0E393E12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right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13</w:t>
            </w:r>
          </w:p>
        </w:tc>
        <w:tc>
          <w:tcPr>
            <w:tcW w:w="3686" w:type="dxa"/>
            <w:shd w:val="clear" w:color="auto" w:fill="auto"/>
          </w:tcPr>
          <w:p w14:paraId="450EF9BA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Abschluss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8F2F75" w14:textId="4C72B4FE" w:rsidR="00AA113E" w:rsidRPr="008A3F67" w:rsidRDefault="00FD7A6D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>
              <w:rPr>
                <w:rFonts w:ascii="Arial" w:hAnsi="Arial" w:cs="Arial"/>
                <w:sz w:val="22"/>
                <w:szCs w:val="22"/>
                <w:lang w:eastAsia="zh-TW"/>
              </w:rPr>
              <w:t>12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1C8202" w14:textId="77777777" w:rsidR="00AA113E" w:rsidRPr="006510BE" w:rsidRDefault="00AA113E" w:rsidP="00AA113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6510BE">
              <w:rPr>
                <w:rFonts w:ascii="Arial" w:hAnsi="Arial" w:cs="Arial"/>
                <w:sz w:val="22"/>
                <w:szCs w:val="22"/>
                <w:lang w:eastAsia="zh-TW"/>
              </w:rPr>
              <w:t>Alle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AB44CC8" w14:textId="77777777" w:rsidR="00AA113E" w:rsidRPr="006510BE" w:rsidRDefault="00AA113E" w:rsidP="009822A2">
            <w:pPr>
              <w:tabs>
                <w:tab w:val="right" w:pos="175"/>
                <w:tab w:val="left" w:pos="317"/>
              </w:tabs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2"/>
                <w:szCs w:val="22"/>
                <w:lang w:eastAsia="zh-TW"/>
              </w:rPr>
            </w:pPr>
          </w:p>
        </w:tc>
      </w:tr>
    </w:tbl>
    <w:p w14:paraId="71513895" w14:textId="77777777" w:rsidR="009E4478" w:rsidRPr="00430BE1" w:rsidRDefault="00CC4E16" w:rsidP="000518C0">
      <w:pPr>
        <w:pStyle w:val="BodyText"/>
        <w:rPr>
          <w:b/>
          <w:lang w:val="de-CH"/>
        </w:rPr>
      </w:pPr>
      <w:r>
        <w:rPr>
          <w:b/>
          <w:lang w:val="de-CH"/>
        </w:rPr>
        <w:t xml:space="preserve">Zu ergänzende </w:t>
      </w:r>
      <w:r w:rsidR="000518C0" w:rsidRPr="00430BE1">
        <w:rPr>
          <w:b/>
          <w:lang w:val="de-CH"/>
        </w:rPr>
        <w:t xml:space="preserve">Vorgangstabelle </w:t>
      </w:r>
      <w:r>
        <w:rPr>
          <w:b/>
          <w:lang w:val="de-CH"/>
        </w:rPr>
        <w:t>„</w:t>
      </w:r>
      <w:r w:rsidR="000518C0" w:rsidRPr="00430BE1">
        <w:rPr>
          <w:b/>
          <w:lang w:val="de-CH"/>
        </w:rPr>
        <w:t>Update Green-Proj</w:t>
      </w:r>
      <w:r w:rsidR="00B8026E" w:rsidRPr="00430BE1">
        <w:rPr>
          <w:b/>
          <w:lang w:val="de-CH"/>
        </w:rPr>
        <w:t>ect</w:t>
      </w:r>
      <w:r w:rsidR="000518C0" w:rsidRPr="00430BE1">
        <w:rPr>
          <w:b/>
          <w:lang w:val="de-CH"/>
        </w:rPr>
        <w:t>“</w:t>
      </w:r>
      <w:r w:rsidR="00B8026E" w:rsidRPr="00430BE1">
        <w:rPr>
          <w:b/>
          <w:lang w:val="de-CH"/>
        </w:rPr>
        <w:t>:</w:t>
      </w:r>
    </w:p>
    <w:p w14:paraId="53F4B0E7" w14:textId="77777777" w:rsidR="00B8026E" w:rsidRDefault="00B8026E" w:rsidP="000518C0">
      <w:pPr>
        <w:pStyle w:val="BodyText"/>
        <w:rPr>
          <w:lang w:val="de-CH"/>
        </w:rPr>
      </w:pPr>
    </w:p>
    <w:p w14:paraId="6D3362A9" w14:textId="77777777" w:rsidR="000264DE" w:rsidRDefault="000264DE" w:rsidP="000264DE">
      <w:pPr>
        <w:pStyle w:val="Heading2"/>
        <w:tabs>
          <w:tab w:val="right" w:pos="9921"/>
        </w:tabs>
      </w:pPr>
      <w:r>
        <w:t xml:space="preserve">Netzplan zu folgender </w:t>
      </w:r>
      <w:r w:rsidRPr="00F55942">
        <w:t>Vorgangstabelle</w:t>
      </w:r>
      <w:r>
        <w:tab/>
        <w:t>(10)</w:t>
      </w:r>
    </w:p>
    <w:p w14:paraId="675CD7F1" w14:textId="77777777" w:rsidR="000264DE" w:rsidRPr="009150D5" w:rsidRDefault="000264DE" w:rsidP="000264DE">
      <w:pPr>
        <w:pStyle w:val="BodyText"/>
        <w:rPr>
          <w:lang w:val="de-CH"/>
        </w:rPr>
      </w:pPr>
      <w:r>
        <w:rPr>
          <w:lang w:val="de-CH"/>
        </w:rPr>
        <w:t>Zeichnen Sie den Netzplan (Vorgangspfeilnetz, PERT</w:t>
      </w:r>
      <w:r w:rsidR="00A44FD8">
        <w:rPr>
          <w:lang w:val="de-CH"/>
        </w:rPr>
        <w:t>-Diagramm) zu der obigen</w:t>
      </w:r>
      <w:r>
        <w:rPr>
          <w:lang w:val="de-CH"/>
        </w:rPr>
        <w:t xml:space="preserve"> Vorgangstabelle.</w:t>
      </w:r>
      <w:r w:rsidR="00A068BD">
        <w:rPr>
          <w:lang w:val="de-CH"/>
        </w:rPr>
        <w:t xml:space="preserve"> Benutzen Sie dazu die hinterste Seite der diese Dokumentes (bitte herausnehmen und mit Namen anschreiben).</w:t>
      </w:r>
    </w:p>
    <w:p w14:paraId="6FD51DC7" w14:textId="77777777" w:rsidR="000264DE" w:rsidRDefault="000264DE" w:rsidP="000264DE">
      <w:pPr>
        <w:pStyle w:val="BodyText"/>
        <w:rPr>
          <w:rFonts w:cs="Arial"/>
          <w:lang w:val="de-CH"/>
        </w:rPr>
      </w:pPr>
      <w:r>
        <w:rPr>
          <w:rFonts w:cs="Arial"/>
          <w:lang w:val="de-CH"/>
        </w:rPr>
        <w:t>Tragen Sie dabei die aufgeführten Elemente ein:</w:t>
      </w:r>
    </w:p>
    <w:p w14:paraId="5DE44457" w14:textId="77777777" w:rsidR="000264DE" w:rsidRDefault="000264DE" w:rsidP="000264DE">
      <w:pPr>
        <w:pStyle w:val="BodyText"/>
        <w:rPr>
          <w:rFonts w:cs="Arial"/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3360" behindDoc="0" locked="0" layoutInCell="1" allowOverlap="1" wp14:anchorId="0E3DCE01" wp14:editId="7414C437">
            <wp:simplePos x="0" y="0"/>
            <wp:positionH relativeFrom="column">
              <wp:posOffset>4036365</wp:posOffset>
            </wp:positionH>
            <wp:positionV relativeFrom="paragraph">
              <wp:posOffset>76200</wp:posOffset>
            </wp:positionV>
            <wp:extent cx="2237105" cy="1963420"/>
            <wp:effectExtent l="152400" t="152400" r="353695" b="36068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96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CH" w:eastAsia="de-CH"/>
        </w:rPr>
        <w:drawing>
          <wp:anchor distT="0" distB="0" distL="114300" distR="114300" simplePos="0" relativeHeight="251664384" behindDoc="0" locked="0" layoutInCell="1" allowOverlap="1" wp14:anchorId="5BB87999" wp14:editId="4F1DDA18">
            <wp:simplePos x="0" y="0"/>
            <wp:positionH relativeFrom="column">
              <wp:posOffset>1113155</wp:posOffset>
            </wp:positionH>
            <wp:positionV relativeFrom="paragraph">
              <wp:posOffset>86665</wp:posOffset>
            </wp:positionV>
            <wp:extent cx="2823210" cy="708025"/>
            <wp:effectExtent l="152400" t="152400" r="358140" b="35877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70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EB0EC" w14:textId="77777777" w:rsidR="000264DE" w:rsidRDefault="000264DE" w:rsidP="000264DE">
      <w:pPr>
        <w:pStyle w:val="BodyText"/>
        <w:rPr>
          <w:rFonts w:cs="Arial"/>
          <w:lang w:val="de-CH"/>
        </w:rPr>
      </w:pPr>
    </w:p>
    <w:p w14:paraId="4976161D" w14:textId="77777777" w:rsidR="000264DE" w:rsidRDefault="000264DE" w:rsidP="000264DE">
      <w:pPr>
        <w:pStyle w:val="BodyText"/>
        <w:rPr>
          <w:rFonts w:cs="Arial"/>
          <w:lang w:val="de-CH"/>
        </w:rPr>
      </w:pPr>
    </w:p>
    <w:p w14:paraId="523B4235" w14:textId="77777777" w:rsidR="000264DE" w:rsidRDefault="000264DE" w:rsidP="000264DE">
      <w:pPr>
        <w:pStyle w:val="BodyText"/>
        <w:rPr>
          <w:rFonts w:cs="Arial"/>
          <w:lang w:val="de-CH"/>
        </w:rPr>
      </w:pPr>
    </w:p>
    <w:p w14:paraId="4667C5C4" w14:textId="77777777" w:rsidR="000264DE" w:rsidRDefault="000264DE" w:rsidP="000264DE">
      <w:pPr>
        <w:pStyle w:val="BodyText"/>
        <w:rPr>
          <w:rFonts w:cs="Arial"/>
          <w:lang w:val="de-CH"/>
        </w:rPr>
      </w:pPr>
    </w:p>
    <w:p w14:paraId="161ADA3B" w14:textId="77777777" w:rsidR="000264DE" w:rsidRDefault="000264DE" w:rsidP="000264DE">
      <w:pPr>
        <w:pStyle w:val="BodyText"/>
        <w:rPr>
          <w:rFonts w:cs="Arial"/>
          <w:lang w:val="de-CH"/>
        </w:rPr>
      </w:pPr>
    </w:p>
    <w:p w14:paraId="1F32BDBC" w14:textId="77777777" w:rsidR="000264DE" w:rsidRDefault="000264DE" w:rsidP="000264DE">
      <w:pPr>
        <w:pStyle w:val="BodyText"/>
        <w:rPr>
          <w:rFonts w:cs="Arial"/>
          <w:lang w:val="de-CH"/>
        </w:rPr>
      </w:pPr>
    </w:p>
    <w:p w14:paraId="78A5A6E4" w14:textId="77777777" w:rsidR="00516960" w:rsidRDefault="00516960" w:rsidP="00516960">
      <w:pPr>
        <w:pStyle w:val="Heading2"/>
        <w:tabs>
          <w:tab w:val="right" w:pos="9921"/>
        </w:tabs>
      </w:pPr>
      <w:r w:rsidRPr="00516960">
        <w:lastRenderedPageBreak/>
        <w:t>Beantworten Sie folgende Fragen:</w:t>
      </w:r>
      <w:r>
        <w:tab/>
        <w:t>(je 2)</w:t>
      </w:r>
    </w:p>
    <w:p w14:paraId="0600719E" w14:textId="77777777" w:rsidR="00516960" w:rsidRPr="00516960" w:rsidRDefault="00516960" w:rsidP="00DE5FC2">
      <w:pPr>
        <w:tabs>
          <w:tab w:val="left" w:pos="7230"/>
          <w:tab w:val="left" w:pos="8364"/>
        </w:tabs>
        <w:autoSpaceDE w:val="0"/>
        <w:autoSpaceDN w:val="0"/>
        <w:adjustRightInd w:val="0"/>
        <w:spacing w:before="120"/>
        <w:ind w:left="1985" w:hanging="284"/>
        <w:rPr>
          <w:rFonts w:ascii="Arial" w:hAnsi="Arial" w:cs="Arial"/>
          <w:sz w:val="22"/>
          <w:szCs w:val="22"/>
          <w:lang w:eastAsia="zh-TW"/>
        </w:rPr>
      </w:pPr>
      <w:r w:rsidRPr="00516960">
        <w:rPr>
          <w:rFonts w:ascii="Arial" w:hAnsi="Arial" w:cs="Arial"/>
          <w:sz w:val="22"/>
          <w:szCs w:val="22"/>
          <w:lang w:eastAsia="zh-TW"/>
        </w:rPr>
        <w:t>1.</w:t>
      </w:r>
      <w:r w:rsidR="00DE5FC2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t>Wie lange dauert das Projekt?</w:t>
      </w:r>
      <w:r>
        <w:rPr>
          <w:rFonts w:ascii="Arial" w:hAnsi="Arial" w:cs="Arial"/>
          <w:sz w:val="22"/>
          <w:szCs w:val="22"/>
          <w:lang w:eastAsia="zh-TW"/>
        </w:rPr>
        <w:tab/>
      </w:r>
      <w:r w:rsidR="00923968">
        <w:rPr>
          <w:rFonts w:ascii="Arial" w:hAnsi="Arial" w:cs="Arial"/>
          <w:sz w:val="22"/>
          <w:szCs w:val="22"/>
          <w:lang w:eastAsia="zh-TW"/>
        </w:rPr>
        <w:t>…………..</w:t>
      </w:r>
      <w:r w:rsidRPr="00732538">
        <w:rPr>
          <w:rFonts w:ascii="Arial" w:hAnsi="Arial" w:cs="Arial"/>
          <w:sz w:val="22"/>
          <w:szCs w:val="22"/>
          <w:lang w:eastAsia="zh-TW"/>
        </w:rPr>
        <w:t>Tage</w:t>
      </w:r>
    </w:p>
    <w:p w14:paraId="5A136661" w14:textId="77777777" w:rsidR="00516960" w:rsidRPr="007F603A" w:rsidRDefault="00516960" w:rsidP="00174BEC">
      <w:pPr>
        <w:tabs>
          <w:tab w:val="left" w:pos="7230"/>
          <w:tab w:val="left" w:pos="8364"/>
        </w:tabs>
        <w:autoSpaceDE w:val="0"/>
        <w:autoSpaceDN w:val="0"/>
        <w:adjustRightInd w:val="0"/>
        <w:spacing w:before="120" w:line="360" w:lineRule="auto"/>
        <w:ind w:left="1985" w:hanging="284"/>
        <w:rPr>
          <w:rFonts w:ascii="Arial" w:hAnsi="Arial" w:cs="Arial"/>
          <w:sz w:val="22"/>
          <w:szCs w:val="22"/>
          <w:lang w:eastAsia="zh-TW"/>
        </w:rPr>
      </w:pPr>
      <w:r w:rsidRPr="00516960">
        <w:rPr>
          <w:rFonts w:ascii="Arial" w:hAnsi="Arial" w:cs="Arial"/>
          <w:sz w:val="22"/>
          <w:szCs w:val="22"/>
          <w:lang w:eastAsia="zh-TW"/>
        </w:rPr>
        <w:t>2.</w:t>
      </w:r>
      <w:r w:rsidR="00DE5FC2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t>Welche Tätigkeiten liegen auf dem kritischen Pfad?</w:t>
      </w:r>
      <w:r w:rsidR="00174BEC">
        <w:rPr>
          <w:rFonts w:ascii="Arial" w:hAnsi="Arial" w:cs="Arial"/>
          <w:sz w:val="22"/>
          <w:szCs w:val="22"/>
          <w:lang w:eastAsia="zh-TW"/>
        </w:rPr>
        <w:br/>
      </w:r>
      <w:r w:rsidRPr="007F603A">
        <w:rPr>
          <w:rFonts w:ascii="Arial" w:hAnsi="Arial" w:cs="Arial"/>
          <w:b/>
          <w:sz w:val="22"/>
          <w:szCs w:val="22"/>
          <w:lang w:eastAsia="zh-TW"/>
        </w:rPr>
        <w:t>ID</w:t>
      </w:r>
      <w:r w:rsidR="00174BEC">
        <w:rPr>
          <w:rFonts w:ascii="Arial" w:hAnsi="Arial" w:cs="Arial"/>
          <w:b/>
          <w:sz w:val="22"/>
          <w:szCs w:val="22"/>
          <w:lang w:eastAsia="zh-TW"/>
        </w:rPr>
        <w:t xml:space="preserve">: </w:t>
      </w:r>
      <w:r w:rsidR="00732538" w:rsidRPr="007F603A">
        <w:rPr>
          <w:rFonts w:ascii="Arial" w:hAnsi="Arial" w:cs="Arial"/>
          <w:b/>
          <w:sz w:val="22"/>
          <w:szCs w:val="22"/>
          <w:lang w:eastAsia="zh-TW"/>
        </w:rPr>
        <w:t>………………………………………………………………………………………</w:t>
      </w:r>
      <w:r w:rsidR="00174BEC">
        <w:rPr>
          <w:rFonts w:ascii="Arial" w:hAnsi="Arial" w:cs="Arial"/>
          <w:b/>
          <w:sz w:val="22"/>
          <w:szCs w:val="22"/>
          <w:lang w:eastAsia="zh-TW"/>
        </w:rPr>
        <w:t>.</w:t>
      </w:r>
      <w:r w:rsidR="00732538" w:rsidRPr="007F603A">
        <w:rPr>
          <w:rFonts w:ascii="Arial" w:hAnsi="Arial" w:cs="Arial"/>
          <w:b/>
          <w:sz w:val="22"/>
          <w:szCs w:val="22"/>
          <w:lang w:eastAsia="zh-TW"/>
        </w:rPr>
        <w:br/>
      </w:r>
      <w:r w:rsidRPr="007F603A">
        <w:rPr>
          <w:rFonts w:ascii="Arial" w:hAnsi="Arial" w:cs="Arial"/>
          <w:b/>
          <w:sz w:val="22"/>
          <w:szCs w:val="22"/>
          <w:lang w:eastAsia="zh-TW"/>
        </w:rPr>
        <w:t xml:space="preserve">(alle ausser </w:t>
      </w:r>
      <w:r w:rsidR="00732538" w:rsidRPr="007F603A">
        <w:rPr>
          <w:rFonts w:ascii="Arial" w:hAnsi="Arial" w:cs="Arial"/>
          <w:b/>
          <w:sz w:val="22"/>
          <w:szCs w:val="22"/>
          <w:lang w:eastAsia="zh-TW"/>
        </w:rPr>
        <w:t>ID: …………………</w:t>
      </w:r>
      <w:r w:rsidR="007F603A">
        <w:rPr>
          <w:rFonts w:ascii="Arial" w:hAnsi="Arial" w:cs="Arial"/>
          <w:b/>
          <w:sz w:val="22"/>
          <w:szCs w:val="22"/>
          <w:lang w:eastAsia="zh-TW"/>
        </w:rPr>
        <w:t>……………………………………………………...</w:t>
      </w:r>
      <w:r w:rsidRPr="007F603A">
        <w:rPr>
          <w:rFonts w:ascii="Arial" w:hAnsi="Arial" w:cs="Arial"/>
          <w:b/>
          <w:sz w:val="22"/>
          <w:szCs w:val="22"/>
          <w:lang w:eastAsia="zh-TW"/>
        </w:rPr>
        <w:t>)</w:t>
      </w:r>
    </w:p>
    <w:p w14:paraId="354B88FB" w14:textId="77777777" w:rsidR="00516960" w:rsidRPr="00516960" w:rsidRDefault="00516960" w:rsidP="00DE1D29">
      <w:pPr>
        <w:tabs>
          <w:tab w:val="left" w:pos="7230"/>
          <w:tab w:val="left" w:pos="8364"/>
        </w:tabs>
        <w:autoSpaceDE w:val="0"/>
        <w:autoSpaceDN w:val="0"/>
        <w:adjustRightInd w:val="0"/>
        <w:spacing w:before="120" w:line="360" w:lineRule="auto"/>
        <w:ind w:left="1985" w:hanging="284"/>
        <w:rPr>
          <w:rFonts w:ascii="Arial" w:hAnsi="Arial" w:cs="Arial"/>
          <w:sz w:val="22"/>
          <w:szCs w:val="22"/>
          <w:lang w:eastAsia="zh-TW"/>
        </w:rPr>
      </w:pPr>
      <w:r w:rsidRPr="00516960">
        <w:rPr>
          <w:rFonts w:ascii="Arial" w:hAnsi="Arial" w:cs="Arial"/>
          <w:sz w:val="22"/>
          <w:szCs w:val="22"/>
          <w:lang w:eastAsia="zh-TW"/>
        </w:rPr>
        <w:t>3.</w:t>
      </w:r>
      <w:r w:rsidR="00DE5FC2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t>Sind Terminüberschneidungen vorhanden?</w:t>
      </w:r>
      <w:r w:rsidRPr="00516960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sym w:font="Wingdings" w:char="F06F"/>
      </w:r>
      <w:r w:rsidRPr="00516960">
        <w:rPr>
          <w:rFonts w:ascii="Arial" w:hAnsi="Arial" w:cs="Arial"/>
          <w:sz w:val="22"/>
          <w:szCs w:val="22"/>
          <w:lang w:eastAsia="zh-TW"/>
        </w:rPr>
        <w:t xml:space="preserve"> Ja</w:t>
      </w:r>
      <w:r w:rsidRPr="00516960">
        <w:rPr>
          <w:rFonts w:ascii="Arial" w:hAnsi="Arial" w:cs="Arial"/>
          <w:sz w:val="22"/>
          <w:szCs w:val="22"/>
          <w:lang w:eastAsia="zh-TW"/>
        </w:rPr>
        <w:tab/>
      </w:r>
      <w:r w:rsidR="00DE1D29" w:rsidRPr="00516960">
        <w:rPr>
          <w:rFonts w:ascii="Arial" w:hAnsi="Arial" w:cs="Arial"/>
          <w:sz w:val="22"/>
          <w:szCs w:val="22"/>
          <w:lang w:eastAsia="zh-TW"/>
        </w:rPr>
        <w:sym w:font="Wingdings" w:char="F06F"/>
      </w:r>
      <w:r w:rsidRPr="00516960">
        <w:rPr>
          <w:rFonts w:ascii="Arial" w:hAnsi="Arial" w:cs="Arial"/>
          <w:sz w:val="22"/>
          <w:szCs w:val="22"/>
          <w:lang w:eastAsia="zh-TW"/>
        </w:rPr>
        <w:t xml:space="preserve"> Nein</w:t>
      </w:r>
    </w:p>
    <w:p w14:paraId="2DD2D4AF" w14:textId="77777777" w:rsidR="00516960" w:rsidRPr="00516960" w:rsidRDefault="00516960" w:rsidP="00DE1D29">
      <w:pPr>
        <w:tabs>
          <w:tab w:val="left" w:pos="7230"/>
          <w:tab w:val="left" w:pos="8364"/>
        </w:tabs>
        <w:autoSpaceDE w:val="0"/>
        <w:autoSpaceDN w:val="0"/>
        <w:adjustRightInd w:val="0"/>
        <w:spacing w:before="120" w:line="360" w:lineRule="auto"/>
        <w:ind w:left="1985" w:hanging="284"/>
        <w:rPr>
          <w:rFonts w:ascii="Arial" w:hAnsi="Arial" w:cs="Arial"/>
          <w:sz w:val="22"/>
          <w:szCs w:val="22"/>
          <w:lang w:eastAsia="zh-TW"/>
        </w:rPr>
      </w:pPr>
      <w:r w:rsidRPr="00516960">
        <w:rPr>
          <w:rFonts w:ascii="Arial" w:hAnsi="Arial" w:cs="Arial"/>
          <w:sz w:val="22"/>
          <w:szCs w:val="22"/>
          <w:lang w:eastAsia="zh-TW"/>
        </w:rPr>
        <w:t>4.</w:t>
      </w:r>
      <w:r w:rsidR="00DE5FC2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t xml:space="preserve">Wo haben wir Reserve in der Planung? </w:t>
      </w:r>
      <w:r w:rsidRPr="00516960">
        <w:rPr>
          <w:rFonts w:ascii="Arial" w:hAnsi="Arial" w:cs="Arial"/>
          <w:sz w:val="22"/>
          <w:szCs w:val="22"/>
          <w:lang w:eastAsia="zh-TW"/>
        </w:rPr>
        <w:tab/>
      </w:r>
      <w:r w:rsidRPr="00DE1D29">
        <w:rPr>
          <w:rFonts w:ascii="Arial" w:hAnsi="Arial" w:cs="Arial"/>
          <w:b/>
          <w:sz w:val="22"/>
          <w:szCs w:val="22"/>
          <w:lang w:eastAsia="zh-TW"/>
        </w:rPr>
        <w:t>ID</w:t>
      </w:r>
      <w:r w:rsidR="00DE1D29" w:rsidRPr="00DE1D29">
        <w:rPr>
          <w:rFonts w:ascii="Arial" w:hAnsi="Arial" w:cs="Arial"/>
          <w:b/>
          <w:sz w:val="22"/>
          <w:szCs w:val="22"/>
          <w:lang w:eastAsia="zh-TW"/>
        </w:rPr>
        <w:t>:</w:t>
      </w:r>
      <w:r w:rsidR="00DE1D29">
        <w:rPr>
          <w:rFonts w:ascii="Arial" w:hAnsi="Arial" w:cs="Arial"/>
          <w:b/>
          <w:sz w:val="22"/>
          <w:szCs w:val="22"/>
          <w:lang w:eastAsia="zh-TW"/>
        </w:rPr>
        <w:t xml:space="preserve"> </w:t>
      </w:r>
      <w:r w:rsidR="00DE1D29" w:rsidRPr="007F603A">
        <w:rPr>
          <w:rFonts w:ascii="Arial" w:hAnsi="Arial" w:cs="Arial"/>
          <w:b/>
          <w:sz w:val="22"/>
          <w:szCs w:val="22"/>
          <w:lang w:eastAsia="zh-TW"/>
        </w:rPr>
        <w:t>……………</w:t>
      </w:r>
      <w:r w:rsidR="00DE1D29">
        <w:rPr>
          <w:rFonts w:ascii="Arial" w:hAnsi="Arial" w:cs="Arial"/>
          <w:b/>
          <w:sz w:val="22"/>
          <w:szCs w:val="22"/>
          <w:lang w:eastAsia="zh-TW"/>
        </w:rPr>
        <w:t>………….</w:t>
      </w:r>
    </w:p>
    <w:p w14:paraId="0C360CB4" w14:textId="77777777" w:rsidR="00516960" w:rsidRPr="00BF5315" w:rsidRDefault="00516960" w:rsidP="00FB775C">
      <w:pPr>
        <w:tabs>
          <w:tab w:val="left" w:pos="6663"/>
          <w:tab w:val="left" w:pos="8364"/>
        </w:tabs>
        <w:autoSpaceDE w:val="0"/>
        <w:autoSpaceDN w:val="0"/>
        <w:adjustRightInd w:val="0"/>
        <w:spacing w:before="120" w:line="360" w:lineRule="auto"/>
        <w:ind w:left="1985" w:hanging="284"/>
        <w:rPr>
          <w:rFonts w:ascii="Arial" w:hAnsi="Arial" w:cs="Arial"/>
          <w:b/>
          <w:sz w:val="22"/>
          <w:szCs w:val="22"/>
          <w:lang w:eastAsia="zh-TW"/>
        </w:rPr>
      </w:pPr>
      <w:r w:rsidRPr="00516960">
        <w:rPr>
          <w:rFonts w:ascii="Arial" w:hAnsi="Arial" w:cs="Arial"/>
          <w:sz w:val="22"/>
          <w:szCs w:val="22"/>
          <w:lang w:eastAsia="zh-TW"/>
        </w:rPr>
        <w:t>5.</w:t>
      </w:r>
      <w:r w:rsidR="00DE5FC2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t xml:space="preserve">Wie kann das Projekt ohne Verzögerungen </w:t>
      </w:r>
      <w:r w:rsidR="00C6276B">
        <w:rPr>
          <w:rFonts w:ascii="Arial" w:hAnsi="Arial" w:cs="Arial"/>
          <w:sz w:val="22"/>
          <w:szCs w:val="22"/>
          <w:lang w:eastAsia="zh-TW"/>
        </w:rPr>
        <w:t xml:space="preserve">von fünf </w:t>
      </w:r>
      <w:r w:rsidRPr="00516960">
        <w:rPr>
          <w:rFonts w:ascii="Arial" w:hAnsi="Arial" w:cs="Arial"/>
          <w:sz w:val="22"/>
          <w:szCs w:val="22"/>
          <w:lang w:eastAsia="zh-TW"/>
        </w:rPr>
        <w:t xml:space="preserve">auf </w:t>
      </w:r>
      <w:r w:rsidR="00C6276B">
        <w:rPr>
          <w:rFonts w:ascii="Arial" w:hAnsi="Arial" w:cs="Arial"/>
          <w:sz w:val="22"/>
          <w:szCs w:val="22"/>
          <w:lang w:eastAsia="zh-TW"/>
        </w:rPr>
        <w:t xml:space="preserve">vier </w:t>
      </w:r>
      <w:r w:rsidRPr="00516960">
        <w:rPr>
          <w:rFonts w:ascii="Arial" w:hAnsi="Arial" w:cs="Arial"/>
          <w:sz w:val="22"/>
          <w:szCs w:val="22"/>
          <w:lang w:eastAsia="zh-TW"/>
        </w:rPr>
        <w:t>Mitarbeiter reduziert werden?</w:t>
      </w:r>
      <w:r w:rsidR="00FB775C">
        <w:rPr>
          <w:rFonts w:ascii="Arial" w:hAnsi="Arial" w:cs="Arial"/>
          <w:sz w:val="22"/>
          <w:szCs w:val="22"/>
          <w:lang w:eastAsia="zh-TW"/>
        </w:rPr>
        <w:br/>
      </w:r>
      <w:r w:rsidR="00FB775C" w:rsidRPr="00FB775C">
        <w:rPr>
          <w:rFonts w:ascii="Arial" w:hAnsi="Arial" w:cs="Arial"/>
          <w:b/>
          <w:sz w:val="22"/>
          <w:szCs w:val="22"/>
          <w:lang w:eastAsia="zh-TW"/>
        </w:rPr>
        <w:t>Lösung: ………………………………………………………………………………….</w:t>
      </w:r>
    </w:p>
    <w:p w14:paraId="109201AD" w14:textId="77777777" w:rsidR="00BF5315" w:rsidRPr="00BF5315" w:rsidRDefault="00516960" w:rsidP="000264DE">
      <w:pPr>
        <w:tabs>
          <w:tab w:val="left" w:pos="6663"/>
          <w:tab w:val="left" w:pos="8364"/>
        </w:tabs>
        <w:autoSpaceDE w:val="0"/>
        <w:autoSpaceDN w:val="0"/>
        <w:adjustRightInd w:val="0"/>
        <w:spacing w:before="120" w:line="360" w:lineRule="auto"/>
        <w:ind w:left="1985" w:hanging="284"/>
        <w:rPr>
          <w:rFonts w:ascii="Arial" w:hAnsi="Arial" w:cs="Arial"/>
          <w:b/>
          <w:sz w:val="22"/>
          <w:szCs w:val="22"/>
          <w:lang w:eastAsia="zh-TW"/>
        </w:rPr>
      </w:pPr>
      <w:r w:rsidRPr="00516960">
        <w:rPr>
          <w:rFonts w:ascii="Arial" w:hAnsi="Arial" w:cs="Arial"/>
          <w:sz w:val="22"/>
          <w:szCs w:val="22"/>
          <w:lang w:eastAsia="zh-TW"/>
        </w:rPr>
        <w:t>6.</w:t>
      </w:r>
      <w:r w:rsidR="00DE5FC2">
        <w:rPr>
          <w:rFonts w:ascii="Arial" w:hAnsi="Arial" w:cs="Arial"/>
          <w:sz w:val="22"/>
          <w:szCs w:val="22"/>
          <w:lang w:eastAsia="zh-TW"/>
        </w:rPr>
        <w:tab/>
      </w:r>
      <w:r w:rsidRPr="00516960">
        <w:rPr>
          <w:rFonts w:ascii="Arial" w:hAnsi="Arial" w:cs="Arial"/>
          <w:sz w:val="22"/>
          <w:szCs w:val="22"/>
          <w:lang w:eastAsia="zh-TW"/>
        </w:rPr>
        <w:t>Bei welchem Vorgang haben wir die grösste Pufferzeit und wie gross ist diese?</w:t>
      </w:r>
      <w:r w:rsidR="000264DE">
        <w:rPr>
          <w:rFonts w:ascii="Arial" w:hAnsi="Arial" w:cs="Arial"/>
          <w:sz w:val="22"/>
          <w:szCs w:val="22"/>
          <w:lang w:eastAsia="zh-TW"/>
        </w:rPr>
        <w:br/>
      </w:r>
      <w:r w:rsidR="00DE5FC2">
        <w:rPr>
          <w:rFonts w:ascii="Arial" w:hAnsi="Arial" w:cs="Arial"/>
          <w:sz w:val="22"/>
          <w:szCs w:val="22"/>
          <w:lang w:eastAsia="zh-TW"/>
        </w:rPr>
        <w:br/>
      </w:r>
      <w:r w:rsidR="00BF5315" w:rsidRPr="00FB775C">
        <w:rPr>
          <w:rFonts w:ascii="Arial" w:hAnsi="Arial" w:cs="Arial"/>
          <w:b/>
          <w:sz w:val="22"/>
          <w:szCs w:val="22"/>
          <w:lang w:eastAsia="zh-TW"/>
        </w:rPr>
        <w:t>Lösung: ………………………………………………………………………………….</w:t>
      </w:r>
    </w:p>
    <w:p w14:paraId="4C570ABC" w14:textId="77777777" w:rsidR="00C81A4A" w:rsidRDefault="00C81A4A">
      <w:pPr>
        <w:rPr>
          <w:rFonts w:ascii="Arial" w:hAnsi="Arial"/>
          <w:b/>
          <w:bCs/>
          <w:lang w:eastAsia="de-DE"/>
        </w:rPr>
      </w:pPr>
      <w:r>
        <w:br w:type="page"/>
      </w:r>
    </w:p>
    <w:p w14:paraId="4243B3AD" w14:textId="77777777" w:rsidR="00FF06A2" w:rsidRPr="00FF06A2" w:rsidRDefault="00FF06A2" w:rsidP="00FF06A2">
      <w:pPr>
        <w:pStyle w:val="Heading2"/>
        <w:tabs>
          <w:tab w:val="right" w:pos="9921"/>
        </w:tabs>
      </w:pPr>
      <w:r w:rsidRPr="00FF06A2">
        <w:lastRenderedPageBreak/>
        <w:t>Projektkosten planen</w:t>
      </w:r>
      <w:r w:rsidR="00A95E72">
        <w:tab/>
        <w:t>(6</w:t>
      </w:r>
      <w:r w:rsidR="00064BDA">
        <w:t>)</w:t>
      </w:r>
    </w:p>
    <w:p w14:paraId="3A50C479" w14:textId="77777777" w:rsidR="00FF06A2" w:rsidRPr="00064BDA" w:rsidRDefault="00FF06A2" w:rsidP="00064BDA">
      <w:pPr>
        <w:pStyle w:val="BodyText"/>
        <w:rPr>
          <w:lang w:val="de-CH"/>
        </w:rPr>
      </w:pPr>
      <w:r w:rsidRPr="00064BDA">
        <w:rPr>
          <w:lang w:val="de-CH"/>
        </w:rPr>
        <w:t xml:space="preserve">Der interne Kostenverrechnungssatz beträgt für die Informatiker Meier und Müller </w:t>
      </w:r>
      <w:r w:rsidR="001541C2">
        <w:rPr>
          <w:lang w:val="de-CH"/>
        </w:rPr>
        <w:t>je Fr. </w:t>
      </w:r>
      <w:r w:rsidRPr="00064BDA">
        <w:rPr>
          <w:lang w:val="de-CH"/>
        </w:rPr>
        <w:t xml:space="preserve">1000 pro Arbeitstag, für die restlichen Personen (Auszubildende) </w:t>
      </w:r>
      <w:r w:rsidR="001541C2">
        <w:rPr>
          <w:lang w:val="de-CH"/>
        </w:rPr>
        <w:t>Fr. </w:t>
      </w:r>
      <w:r w:rsidRPr="00064BDA">
        <w:rPr>
          <w:lang w:val="de-CH"/>
        </w:rPr>
        <w:t>250 p</w:t>
      </w:r>
      <w:r w:rsidR="00894D17">
        <w:rPr>
          <w:lang w:val="de-CH"/>
        </w:rPr>
        <w:t>ro Arbeitstag.</w:t>
      </w:r>
    </w:p>
    <w:p w14:paraId="478E1A84" w14:textId="77777777" w:rsidR="00FF06A2" w:rsidRPr="00894D17" w:rsidRDefault="00FF06A2" w:rsidP="00894D17">
      <w:pPr>
        <w:pStyle w:val="BodyText"/>
        <w:rPr>
          <w:lang w:val="de-CH"/>
        </w:rPr>
      </w:pPr>
      <w:r w:rsidRPr="00894D17">
        <w:rPr>
          <w:lang w:val="de-CH"/>
        </w:rPr>
        <w:t>Berechnen Sie – mit Bezug auf die Vorgangstabelle</w:t>
      </w:r>
      <w:r w:rsidR="00EE39DC">
        <w:rPr>
          <w:lang w:val="de-CH"/>
        </w:rPr>
        <w:t xml:space="preserve"> </w:t>
      </w:r>
      <w:r w:rsidR="00EE39DC" w:rsidRPr="000518C0">
        <w:rPr>
          <w:lang w:val="de-CH"/>
        </w:rPr>
        <w:t>„</w:t>
      </w:r>
      <w:r w:rsidR="00EE39DC">
        <w:rPr>
          <w:lang w:val="de-CH"/>
        </w:rPr>
        <w:t xml:space="preserve">Update </w:t>
      </w:r>
      <w:r w:rsidR="00EE39DC" w:rsidRPr="000518C0">
        <w:rPr>
          <w:lang w:val="de-CH"/>
        </w:rPr>
        <w:t>Green-Proj</w:t>
      </w:r>
      <w:r w:rsidR="00EE39DC">
        <w:rPr>
          <w:lang w:val="de-CH"/>
        </w:rPr>
        <w:t>ect</w:t>
      </w:r>
      <w:r w:rsidR="00EE39DC" w:rsidRPr="000518C0">
        <w:rPr>
          <w:lang w:val="de-CH"/>
        </w:rPr>
        <w:t>“</w:t>
      </w:r>
      <w:r w:rsidRPr="00894D17">
        <w:rPr>
          <w:lang w:val="de-CH"/>
        </w:rPr>
        <w:t xml:space="preserve"> –</w:t>
      </w:r>
      <w:r w:rsidR="00EE39DC">
        <w:rPr>
          <w:lang w:val="de-CH"/>
        </w:rPr>
        <w:t xml:space="preserve"> </w:t>
      </w:r>
      <w:r w:rsidRPr="00894D17">
        <w:rPr>
          <w:lang w:val="de-CH"/>
        </w:rPr>
        <w:t>die zu erwartenden Personalkosten</w:t>
      </w:r>
      <w:r w:rsidR="00EE39DC">
        <w:rPr>
          <w:lang w:val="de-CH"/>
        </w:rPr>
        <w:t>.</w:t>
      </w:r>
    </w:p>
    <w:p w14:paraId="319C1B83" w14:textId="77777777" w:rsidR="00FF06A2" w:rsidRPr="00894D17" w:rsidRDefault="00FF06A2" w:rsidP="00894D17">
      <w:pPr>
        <w:pStyle w:val="BodyText"/>
        <w:rPr>
          <w:lang w:val="de-CH"/>
        </w:rPr>
      </w:pPr>
      <w:r w:rsidRPr="00894D17">
        <w:rPr>
          <w:lang w:val="de-CH"/>
        </w:rPr>
        <w:t>Halten Sie die Kosten je Kategorie</w:t>
      </w:r>
      <w:r w:rsidR="00304129">
        <w:rPr>
          <w:lang w:val="de-CH"/>
        </w:rPr>
        <w:t xml:space="preserve"> (</w:t>
      </w:r>
      <w:r w:rsidRPr="00894D17">
        <w:rPr>
          <w:lang w:val="de-CH"/>
        </w:rPr>
        <w:t>Informatiker, Lernende und G</w:t>
      </w:r>
      <w:r w:rsidR="008F4D61">
        <w:rPr>
          <w:lang w:val="de-CH"/>
        </w:rPr>
        <w:t>e</w:t>
      </w:r>
      <w:r w:rsidRPr="00894D17">
        <w:rPr>
          <w:lang w:val="de-CH"/>
        </w:rPr>
        <w:t>samt</w:t>
      </w:r>
      <w:r w:rsidR="00304129">
        <w:rPr>
          <w:lang w:val="de-CH"/>
        </w:rPr>
        <w:t xml:space="preserve">) </w:t>
      </w:r>
      <w:r w:rsidRPr="00894D17">
        <w:rPr>
          <w:lang w:val="de-CH"/>
        </w:rPr>
        <w:t>fest.</w:t>
      </w:r>
    </w:p>
    <w:p w14:paraId="4CD83719" w14:textId="77777777" w:rsidR="00EE39DC" w:rsidRPr="0016397C" w:rsidRDefault="00EE39DC" w:rsidP="0016397C">
      <w:pPr>
        <w:pStyle w:val="BodyText"/>
        <w:rPr>
          <w:b/>
          <w:lang w:val="de-CH"/>
        </w:rPr>
      </w:pPr>
      <w:r w:rsidRPr="0016397C">
        <w:rPr>
          <w:b/>
          <w:lang w:val="de-CH"/>
        </w:rPr>
        <w:t>Personalkosten</w:t>
      </w:r>
    </w:p>
    <w:tbl>
      <w:tblPr>
        <w:tblW w:w="7895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1419"/>
        <w:gridCol w:w="850"/>
        <w:gridCol w:w="1418"/>
        <w:gridCol w:w="1843"/>
        <w:gridCol w:w="1799"/>
      </w:tblGrid>
      <w:tr w:rsidR="0016397C" w:rsidRPr="00EE39DC" w14:paraId="0642C11B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1DC69100" w14:textId="77777777" w:rsidR="00EE39DC" w:rsidRPr="00EE39DC" w:rsidRDefault="00EE39DC" w:rsidP="009946AF">
            <w:pPr>
              <w:spacing w:before="60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ID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65B57B73" w14:textId="77777777" w:rsidR="00EE39DC" w:rsidRPr="00EE39DC" w:rsidRDefault="00EE39DC" w:rsidP="009946AF">
            <w:pPr>
              <w:spacing w:before="60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Ressource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4DCB6E" w14:textId="77777777" w:rsidR="00EE39DC" w:rsidRPr="00EE39DC" w:rsidRDefault="00EE39DC" w:rsidP="009946AF">
            <w:pPr>
              <w:spacing w:before="60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Dauer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82474E" w14:textId="77777777" w:rsidR="00EE39DC" w:rsidRPr="00EE39DC" w:rsidRDefault="00EE39DC" w:rsidP="009946AF">
            <w:pPr>
              <w:spacing w:before="60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Ansatz pro Tag (Fr.)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F6370D" w14:textId="77777777" w:rsidR="00EE39DC" w:rsidRPr="00EE39DC" w:rsidRDefault="00EE39DC" w:rsidP="009946AF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Teilbetrag (Fr.)</w:t>
            </w:r>
          </w:p>
          <w:p w14:paraId="31AAE502" w14:textId="77777777" w:rsidR="00EE39DC" w:rsidRPr="00EE39DC" w:rsidRDefault="00EE39DC" w:rsidP="009946AF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Informatiker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04205E2A" w14:textId="77777777" w:rsidR="00EE39DC" w:rsidRPr="00EE39DC" w:rsidRDefault="00EE39DC" w:rsidP="009946AF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Teilbetrag (Fr.)</w:t>
            </w:r>
          </w:p>
          <w:p w14:paraId="68C91BF7" w14:textId="77777777" w:rsidR="00EE39DC" w:rsidRPr="00EE39DC" w:rsidRDefault="00EE39DC" w:rsidP="009946AF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EE39DC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Auszubildende</w:t>
            </w:r>
          </w:p>
        </w:tc>
      </w:tr>
      <w:tr w:rsidR="0016397C" w:rsidRPr="00EE39DC" w14:paraId="72707863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49F6CB46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419" w:type="dxa"/>
            <w:shd w:val="clear" w:color="auto" w:fill="auto"/>
          </w:tcPr>
          <w:p w14:paraId="1BE12B8D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8508203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3987300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A808C88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309C2CD3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34B0E3F6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5FC750B8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1419" w:type="dxa"/>
            <w:shd w:val="clear" w:color="auto" w:fill="auto"/>
          </w:tcPr>
          <w:p w14:paraId="7C708C44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4C1FC5A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0FAAEB0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C0C4CEF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0EF0531B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053C89F6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01263434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1419" w:type="dxa"/>
            <w:shd w:val="clear" w:color="auto" w:fill="auto"/>
          </w:tcPr>
          <w:p w14:paraId="31AD6E95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5780CBD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98DA65C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A33E499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13D59EDF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2D039CC9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7E8557A3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1419" w:type="dxa"/>
            <w:shd w:val="clear" w:color="auto" w:fill="auto"/>
          </w:tcPr>
          <w:p w14:paraId="5C800E09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7A758FF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A0DED6E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35A50AD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6AD5F422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6DCE7E8C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7EA29C2A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1419" w:type="dxa"/>
            <w:shd w:val="clear" w:color="auto" w:fill="auto"/>
          </w:tcPr>
          <w:p w14:paraId="3F4DEC99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B7A6E71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2EBBC1F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89CA748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2CCA73F0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1F47AAF1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25D9C230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6</w:t>
            </w:r>
          </w:p>
        </w:tc>
        <w:tc>
          <w:tcPr>
            <w:tcW w:w="1419" w:type="dxa"/>
            <w:shd w:val="clear" w:color="auto" w:fill="auto"/>
          </w:tcPr>
          <w:p w14:paraId="2DFB72B2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6BE68A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07807BD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7CD9BB4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65DB0B26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1D7B99CD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1B7595E0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7</w:t>
            </w:r>
          </w:p>
        </w:tc>
        <w:tc>
          <w:tcPr>
            <w:tcW w:w="1419" w:type="dxa"/>
            <w:shd w:val="clear" w:color="auto" w:fill="auto"/>
          </w:tcPr>
          <w:p w14:paraId="0903804E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65DE037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A6F7A71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1B9206F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161E24EF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41CCF12F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29C8110F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8</w:t>
            </w:r>
          </w:p>
        </w:tc>
        <w:tc>
          <w:tcPr>
            <w:tcW w:w="1419" w:type="dxa"/>
            <w:shd w:val="clear" w:color="auto" w:fill="auto"/>
          </w:tcPr>
          <w:p w14:paraId="7B434024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E00A128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93373F1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5F3BA6C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12437ADB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4D3A050B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6E4D78CE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9</w:t>
            </w:r>
          </w:p>
        </w:tc>
        <w:tc>
          <w:tcPr>
            <w:tcW w:w="1419" w:type="dxa"/>
            <w:shd w:val="clear" w:color="auto" w:fill="auto"/>
          </w:tcPr>
          <w:p w14:paraId="2D2063C8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EA0CDB1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9FFD792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6FDAE77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3D1AEE70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3220A384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45E06657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10</w:t>
            </w:r>
          </w:p>
        </w:tc>
        <w:tc>
          <w:tcPr>
            <w:tcW w:w="1419" w:type="dxa"/>
            <w:shd w:val="clear" w:color="auto" w:fill="auto"/>
          </w:tcPr>
          <w:p w14:paraId="4CC2EE4C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D3CB984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DA5E9F9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10DDA62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3B7FD524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33673CFE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292DC5D6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11</w:t>
            </w:r>
          </w:p>
        </w:tc>
        <w:tc>
          <w:tcPr>
            <w:tcW w:w="1419" w:type="dxa"/>
            <w:shd w:val="clear" w:color="auto" w:fill="auto"/>
          </w:tcPr>
          <w:p w14:paraId="5C0B7623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EBFFCEC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656CC43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E72113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7FEC9D9B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296A5FD8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1A9BB584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12</w:t>
            </w:r>
          </w:p>
        </w:tc>
        <w:tc>
          <w:tcPr>
            <w:tcW w:w="1419" w:type="dxa"/>
            <w:shd w:val="clear" w:color="auto" w:fill="auto"/>
          </w:tcPr>
          <w:p w14:paraId="628F493D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DF9A385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D02F08B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4D2EC6C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3AC4C29A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16397C" w:rsidRPr="00EE39DC" w14:paraId="1D54F56B" w14:textId="77777777" w:rsidTr="00D92929">
        <w:trPr>
          <w:trHeight w:val="454"/>
        </w:trPr>
        <w:tc>
          <w:tcPr>
            <w:tcW w:w="566" w:type="dxa"/>
            <w:shd w:val="clear" w:color="auto" w:fill="auto"/>
            <w:vAlign w:val="center"/>
          </w:tcPr>
          <w:p w14:paraId="70EBA966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13</w:t>
            </w:r>
          </w:p>
        </w:tc>
        <w:tc>
          <w:tcPr>
            <w:tcW w:w="1419" w:type="dxa"/>
            <w:shd w:val="clear" w:color="auto" w:fill="auto"/>
          </w:tcPr>
          <w:p w14:paraId="1BCE9648" w14:textId="77777777" w:rsidR="00EE39DC" w:rsidRPr="003B1F5F" w:rsidRDefault="00EE39DC" w:rsidP="00B4262C">
            <w:pPr>
              <w:spacing w:before="60" w:line="360" w:lineRule="auto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F68151B" w14:textId="77777777" w:rsidR="00EE39DC" w:rsidRPr="003B1F5F" w:rsidRDefault="00EE39DC" w:rsidP="00B4262C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6FE9B8E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0A25BE5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4FAC3AB4" w14:textId="77777777" w:rsidR="00EE39DC" w:rsidRPr="003B1F5F" w:rsidRDefault="00EE39DC" w:rsidP="00B4262C">
            <w:pPr>
              <w:spacing w:before="60" w:line="360" w:lineRule="auto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  <w:tr w:rsidR="00D92929" w:rsidRPr="00EE39DC" w14:paraId="1F73E892" w14:textId="77777777" w:rsidTr="00D92929">
        <w:trPr>
          <w:trHeight w:val="567"/>
        </w:trPr>
        <w:tc>
          <w:tcPr>
            <w:tcW w:w="4253" w:type="dxa"/>
            <w:gridSpan w:val="4"/>
            <w:shd w:val="clear" w:color="auto" w:fill="auto"/>
            <w:vAlign w:val="center"/>
          </w:tcPr>
          <w:p w14:paraId="5F57BE2B" w14:textId="77777777" w:rsidR="00EE39DC" w:rsidRPr="003B1F5F" w:rsidRDefault="00EE39DC" w:rsidP="009946AF">
            <w:pPr>
              <w:spacing w:before="60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  <w:r w:rsidRPr="003B1F5F">
              <w:rPr>
                <w:rFonts w:ascii="Arial" w:hAnsi="Arial" w:cs="Arial"/>
                <w:b/>
                <w:sz w:val="22"/>
                <w:szCs w:val="22"/>
                <w:lang w:eastAsia="zh-TW"/>
              </w:rPr>
              <w:t>Gesamt je Informatiker bzw. Auszubildende: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276F95" w14:textId="77777777" w:rsidR="00EE39DC" w:rsidRPr="003B1F5F" w:rsidRDefault="00EE39DC" w:rsidP="009946AF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37F0798D" w14:textId="77777777" w:rsidR="00EE39DC" w:rsidRPr="003B1F5F" w:rsidRDefault="00EE39DC" w:rsidP="009946AF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  <w:lang w:eastAsia="zh-TW"/>
              </w:rPr>
            </w:pPr>
          </w:p>
        </w:tc>
      </w:tr>
    </w:tbl>
    <w:p w14:paraId="3CADF46B" w14:textId="77777777" w:rsidR="00A82C55" w:rsidRPr="00B4262C" w:rsidRDefault="00A82C55" w:rsidP="009946AF">
      <w:pPr>
        <w:pStyle w:val="BodyText"/>
        <w:spacing w:line="360" w:lineRule="auto"/>
        <w:rPr>
          <w:b/>
          <w:lang w:val="de-CH"/>
        </w:rPr>
      </w:pPr>
      <w:r w:rsidRPr="00B4262C">
        <w:rPr>
          <w:b/>
          <w:lang w:val="de-CH"/>
        </w:rPr>
        <w:t>Zusammenfassung Personalkosten:</w:t>
      </w:r>
    </w:p>
    <w:p w14:paraId="78867C5E" w14:textId="77777777" w:rsidR="00A82C55" w:rsidRPr="00A82C55" w:rsidRDefault="00A82C55" w:rsidP="009946AF">
      <w:pPr>
        <w:tabs>
          <w:tab w:val="left" w:pos="4111"/>
        </w:tabs>
        <w:spacing w:before="240" w:line="360" w:lineRule="auto"/>
        <w:ind w:left="2268"/>
        <w:rPr>
          <w:rFonts w:ascii="Arial" w:hAnsi="Arial" w:cs="Arial"/>
          <w:sz w:val="22"/>
          <w:szCs w:val="22"/>
          <w:lang w:eastAsia="zh-TW"/>
        </w:rPr>
      </w:pPr>
      <w:r w:rsidRPr="00A82C55">
        <w:rPr>
          <w:rFonts w:ascii="Arial" w:hAnsi="Arial" w:cs="Arial"/>
          <w:sz w:val="22"/>
          <w:szCs w:val="22"/>
          <w:lang w:eastAsia="zh-TW"/>
        </w:rPr>
        <w:t>Informatiker:</w:t>
      </w:r>
      <w:r w:rsidRPr="00A82C55">
        <w:rPr>
          <w:rFonts w:ascii="Arial" w:hAnsi="Arial" w:cs="Arial"/>
          <w:sz w:val="22"/>
          <w:szCs w:val="22"/>
          <w:lang w:eastAsia="zh-TW"/>
        </w:rPr>
        <w:tab/>
        <w:t>……………………………………………………………..</w:t>
      </w:r>
    </w:p>
    <w:p w14:paraId="5A5E17A2" w14:textId="77777777" w:rsidR="00A82C55" w:rsidRPr="00A82C55" w:rsidRDefault="00A82C55" w:rsidP="009946AF">
      <w:pPr>
        <w:tabs>
          <w:tab w:val="left" w:pos="4111"/>
        </w:tabs>
        <w:spacing w:before="240" w:line="360" w:lineRule="auto"/>
        <w:ind w:left="2268"/>
        <w:rPr>
          <w:rFonts w:ascii="Arial" w:hAnsi="Arial" w:cs="Arial"/>
          <w:sz w:val="22"/>
          <w:szCs w:val="22"/>
          <w:lang w:eastAsia="zh-TW"/>
        </w:rPr>
      </w:pPr>
      <w:r w:rsidRPr="00A82C55">
        <w:rPr>
          <w:rFonts w:ascii="Arial" w:hAnsi="Arial" w:cs="Arial"/>
          <w:sz w:val="22"/>
          <w:szCs w:val="22"/>
          <w:lang w:eastAsia="zh-TW"/>
        </w:rPr>
        <w:t>Auszubildende</w:t>
      </w:r>
      <w:r>
        <w:rPr>
          <w:rFonts w:ascii="Arial" w:hAnsi="Arial" w:cs="Arial"/>
          <w:sz w:val="22"/>
          <w:szCs w:val="22"/>
          <w:lang w:eastAsia="zh-TW"/>
        </w:rPr>
        <w:t>:</w:t>
      </w:r>
      <w:r w:rsidRPr="00A82C55">
        <w:rPr>
          <w:rFonts w:ascii="Arial" w:hAnsi="Arial" w:cs="Arial"/>
          <w:sz w:val="22"/>
          <w:szCs w:val="22"/>
          <w:lang w:eastAsia="zh-TW"/>
        </w:rPr>
        <w:tab/>
        <w:t>……………………………………………………………..</w:t>
      </w:r>
    </w:p>
    <w:p w14:paraId="66BD9ADC" w14:textId="77777777" w:rsidR="00A82C55" w:rsidRPr="00B4262C" w:rsidRDefault="00A82C55" w:rsidP="009946AF">
      <w:pPr>
        <w:tabs>
          <w:tab w:val="left" w:pos="4111"/>
        </w:tabs>
        <w:spacing w:before="240" w:line="360" w:lineRule="auto"/>
        <w:ind w:left="2268"/>
        <w:rPr>
          <w:rFonts w:ascii="Arial" w:hAnsi="Arial" w:cs="Arial"/>
          <w:b/>
          <w:sz w:val="22"/>
          <w:szCs w:val="22"/>
          <w:lang w:eastAsia="zh-TW"/>
        </w:rPr>
      </w:pPr>
      <w:r w:rsidRPr="00B4262C">
        <w:rPr>
          <w:rFonts w:ascii="Arial" w:hAnsi="Arial" w:cs="Arial"/>
          <w:b/>
          <w:sz w:val="22"/>
          <w:szCs w:val="22"/>
          <w:lang w:eastAsia="zh-TW"/>
        </w:rPr>
        <w:t>Gesamt:</w:t>
      </w:r>
      <w:r w:rsidRPr="00B4262C">
        <w:rPr>
          <w:rFonts w:ascii="Arial" w:hAnsi="Arial" w:cs="Arial"/>
          <w:b/>
          <w:sz w:val="22"/>
          <w:szCs w:val="22"/>
          <w:lang w:eastAsia="zh-TW"/>
        </w:rPr>
        <w:tab/>
        <w:t>……………………………………………………………..</w:t>
      </w:r>
    </w:p>
    <w:p w14:paraId="12EAD12D" w14:textId="77777777" w:rsidR="00C02B10" w:rsidRPr="00C02B10" w:rsidRDefault="004277F3" w:rsidP="00C02B10">
      <w:pPr>
        <w:pStyle w:val="Heading2"/>
        <w:tabs>
          <w:tab w:val="right" w:pos="9921"/>
        </w:tabs>
      </w:pPr>
      <w:r>
        <w:lastRenderedPageBreak/>
        <w:t>IMV-Matrix</w:t>
      </w:r>
      <w:r w:rsidR="00C02B10">
        <w:tab/>
        <w:t>(10)</w:t>
      </w:r>
    </w:p>
    <w:p w14:paraId="55676A5D" w14:textId="77777777" w:rsidR="00E37EC5" w:rsidRDefault="00C02B10" w:rsidP="00E37EC5">
      <w:pPr>
        <w:pStyle w:val="BodyText"/>
        <w:rPr>
          <w:rFonts w:cs="Arial"/>
          <w:lang w:val="de-CH"/>
        </w:rPr>
      </w:pPr>
      <w:r w:rsidRPr="00C02B10">
        <w:rPr>
          <w:rFonts w:cs="Arial"/>
          <w:lang w:val="de-CH"/>
        </w:rPr>
        <w:t xml:space="preserve">Für eine klare Abgrenzung der Funktionen (Hauptverantwortliche, Rollen) und deren Kompetenzen im </w:t>
      </w:r>
      <w:r w:rsidR="00997A5D">
        <w:rPr>
          <w:rFonts w:cs="Arial"/>
          <w:lang w:val="de-CH"/>
        </w:rPr>
        <w:t>„</w:t>
      </w:r>
      <w:r w:rsidRPr="00C02B10">
        <w:rPr>
          <w:rFonts w:cs="Arial"/>
          <w:lang w:val="de-CH"/>
        </w:rPr>
        <w:t>Projektupdate Green-Proj</w:t>
      </w:r>
      <w:r>
        <w:rPr>
          <w:rFonts w:cs="Arial"/>
          <w:lang w:val="de-CH"/>
        </w:rPr>
        <w:t>ect</w:t>
      </w:r>
      <w:r w:rsidRPr="00C02B10">
        <w:rPr>
          <w:rFonts w:cs="Arial"/>
          <w:lang w:val="de-CH"/>
        </w:rPr>
        <w:t>“ wird eine Tabelle erstellt, aus der man klar die jeweilige Rolle der Projektbeteiligten sieht.</w:t>
      </w:r>
      <w:r w:rsidR="00E37EC5" w:rsidRPr="00E37EC5">
        <w:rPr>
          <w:rFonts w:cs="Arial"/>
          <w:lang w:val="de-CH"/>
        </w:rPr>
        <w:t xml:space="preserve"> </w:t>
      </w:r>
      <w:r w:rsidR="00E37EC5" w:rsidRPr="00C02B10">
        <w:rPr>
          <w:rFonts w:cs="Arial"/>
          <w:lang w:val="de-CH"/>
        </w:rPr>
        <w:t>In diesem Projekt nehmen Sie die Rolle der Projektleitung war.</w:t>
      </w:r>
    </w:p>
    <w:p w14:paraId="7B684268" w14:textId="77777777" w:rsidR="00E37EC5" w:rsidRDefault="00E37EC5" w:rsidP="00E37EC5">
      <w:pPr>
        <w:pStyle w:val="BodyText"/>
        <w:rPr>
          <w:lang w:val="de-CH"/>
        </w:rPr>
      </w:pPr>
      <w:r>
        <w:rPr>
          <w:lang w:val="de-CH"/>
        </w:rPr>
        <w:t>Mit der IMV-Matrix wird die Mitwirkung von Personen an Projektaufgaben zugeordnet. Dabei sind folgende Codes vorgesehen:</w:t>
      </w:r>
    </w:p>
    <w:p w14:paraId="69C87AB4" w14:textId="77777777" w:rsidR="00E37EC5" w:rsidRDefault="00E37EC5" w:rsidP="00E37EC5">
      <w:pPr>
        <w:pStyle w:val="BodyText"/>
        <w:tabs>
          <w:tab w:val="left" w:pos="2977"/>
          <w:tab w:val="left" w:pos="3544"/>
        </w:tabs>
        <w:ind w:left="1985"/>
        <w:rPr>
          <w:lang w:val="de-CH"/>
        </w:rPr>
      </w:pPr>
      <w:r w:rsidRPr="00994009">
        <w:rPr>
          <w:b/>
          <w:lang w:val="de-CH"/>
        </w:rPr>
        <w:t>I</w:t>
      </w:r>
      <w:r>
        <w:rPr>
          <w:lang w:val="de-CH"/>
        </w:rPr>
        <w:tab/>
        <w:t>=</w:t>
      </w:r>
      <w:r>
        <w:rPr>
          <w:lang w:val="de-CH"/>
        </w:rPr>
        <w:tab/>
        <w:t>Information</w:t>
      </w:r>
      <w:r w:rsidR="00D52A6D">
        <w:rPr>
          <w:lang w:val="de-CH"/>
        </w:rPr>
        <w:t xml:space="preserve"> (bekommt Information)</w:t>
      </w:r>
    </w:p>
    <w:p w14:paraId="4B182D06" w14:textId="77777777" w:rsidR="00E37EC5" w:rsidRDefault="00E37EC5" w:rsidP="00E37EC5">
      <w:pPr>
        <w:pStyle w:val="BodyText"/>
        <w:tabs>
          <w:tab w:val="left" w:pos="2977"/>
          <w:tab w:val="left" w:pos="3544"/>
        </w:tabs>
        <w:ind w:left="1985"/>
        <w:rPr>
          <w:lang w:val="de-CH"/>
        </w:rPr>
      </w:pPr>
      <w:r w:rsidRPr="00994009">
        <w:rPr>
          <w:b/>
          <w:lang w:val="de-CH"/>
        </w:rPr>
        <w:t>M</w:t>
      </w:r>
      <w:r>
        <w:rPr>
          <w:lang w:val="de-CH"/>
        </w:rPr>
        <w:tab/>
        <w:t>=</w:t>
      </w:r>
      <w:r>
        <w:rPr>
          <w:lang w:val="de-CH"/>
        </w:rPr>
        <w:tab/>
        <w:t>Mitarbeit</w:t>
      </w:r>
    </w:p>
    <w:p w14:paraId="79840CA7" w14:textId="77777777" w:rsidR="00E37EC5" w:rsidRDefault="00E37EC5" w:rsidP="00E37EC5">
      <w:pPr>
        <w:pStyle w:val="BodyText"/>
        <w:tabs>
          <w:tab w:val="left" w:pos="2977"/>
          <w:tab w:val="left" w:pos="3544"/>
        </w:tabs>
        <w:ind w:left="1985"/>
        <w:rPr>
          <w:lang w:val="de-CH"/>
        </w:rPr>
      </w:pPr>
      <w:r w:rsidRPr="00994009">
        <w:rPr>
          <w:b/>
          <w:lang w:val="de-CH"/>
        </w:rPr>
        <w:t>V</w:t>
      </w:r>
      <w:r>
        <w:rPr>
          <w:lang w:val="de-CH"/>
        </w:rPr>
        <w:tab/>
        <w:t>=</w:t>
      </w:r>
      <w:r>
        <w:rPr>
          <w:lang w:val="de-CH"/>
        </w:rPr>
        <w:tab/>
        <w:t>verantwortlich</w:t>
      </w:r>
    </w:p>
    <w:p w14:paraId="59E65BD3" w14:textId="77777777" w:rsidR="00E37EC5" w:rsidRDefault="00E37EC5" w:rsidP="00170B3B">
      <w:pPr>
        <w:pStyle w:val="BodyText"/>
        <w:rPr>
          <w:lang w:val="de-CH"/>
        </w:rPr>
      </w:pPr>
      <w:r w:rsidRPr="00E37EC5">
        <w:rPr>
          <w:lang w:val="de-CH"/>
        </w:rPr>
        <w:t xml:space="preserve">Füllen Sie die folgende Tabelle </w:t>
      </w:r>
      <w:r w:rsidR="003C5D07">
        <w:rPr>
          <w:lang w:val="de-CH"/>
        </w:rPr>
        <w:t xml:space="preserve">mit den obigen drei Codes </w:t>
      </w:r>
      <w:r w:rsidRPr="00E37EC5">
        <w:rPr>
          <w:lang w:val="de-CH"/>
        </w:rPr>
        <w:t>aus. Pro Zeile k</w:t>
      </w:r>
      <w:r w:rsidR="00792467">
        <w:rPr>
          <w:lang w:val="de-CH"/>
        </w:rPr>
        <w:t>ö</w:t>
      </w:r>
      <w:r w:rsidRPr="00E37EC5">
        <w:rPr>
          <w:lang w:val="de-CH"/>
        </w:rPr>
        <w:t>nn</w:t>
      </w:r>
      <w:r w:rsidR="00792467">
        <w:rPr>
          <w:lang w:val="de-CH"/>
        </w:rPr>
        <w:t>en</w:t>
      </w:r>
      <w:r w:rsidRPr="00E37EC5">
        <w:rPr>
          <w:lang w:val="de-CH"/>
        </w:rPr>
        <w:t xml:space="preserve"> </w:t>
      </w:r>
      <w:r w:rsidR="00792467">
        <w:rPr>
          <w:lang w:val="de-CH"/>
        </w:rPr>
        <w:t>mehrere</w:t>
      </w:r>
      <w:r w:rsidRPr="00E37EC5">
        <w:rPr>
          <w:lang w:val="de-CH"/>
        </w:rPr>
        <w:t xml:space="preserve"> Feld</w:t>
      </w:r>
      <w:r w:rsidR="00792467">
        <w:rPr>
          <w:lang w:val="de-CH"/>
        </w:rPr>
        <w:t>er</w:t>
      </w:r>
      <w:r w:rsidRPr="00E37EC5">
        <w:rPr>
          <w:lang w:val="de-CH"/>
        </w:rPr>
        <w:t xml:space="preserve"> </w:t>
      </w:r>
      <w:r w:rsidR="00792467">
        <w:rPr>
          <w:lang w:val="de-CH"/>
        </w:rPr>
        <w:t>mit einem Buchstaben ausgefüllt werden</w:t>
      </w:r>
      <w:r w:rsidRPr="00E37EC5">
        <w:rPr>
          <w:lang w:val="de-CH"/>
        </w:rPr>
        <w:t>.</w:t>
      </w:r>
    </w:p>
    <w:tbl>
      <w:tblPr>
        <w:tblW w:w="0" w:type="auto"/>
        <w:tblInd w:w="1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992"/>
        <w:gridCol w:w="851"/>
        <w:gridCol w:w="992"/>
        <w:gridCol w:w="948"/>
      </w:tblGrid>
      <w:tr w:rsidR="00E37EC5" w:rsidRPr="00E37EC5" w14:paraId="4C4A947C" w14:textId="77777777" w:rsidTr="00C10104">
        <w:trPr>
          <w:cantSplit/>
          <w:trHeight w:val="2165"/>
        </w:trPr>
        <w:tc>
          <w:tcPr>
            <w:tcW w:w="4253" w:type="dxa"/>
            <w:tcBorders>
              <w:top w:val="nil"/>
              <w:left w:val="nil"/>
            </w:tcBorders>
            <w:shd w:val="clear" w:color="auto" w:fill="auto"/>
          </w:tcPr>
          <w:p w14:paraId="755DA2EA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Funktionentabelle: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14:paraId="243FCF1D" w14:textId="77777777" w:rsidR="00E37EC5" w:rsidRPr="00E37EC5" w:rsidRDefault="00E37EC5" w:rsidP="001F7E05">
            <w:pPr>
              <w:spacing w:before="60" w:after="60"/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14:paraId="3EF958C9" w14:textId="77777777" w:rsidR="00E37EC5" w:rsidRPr="00E37EC5" w:rsidRDefault="00E37EC5" w:rsidP="001F7E05">
            <w:pPr>
              <w:spacing w:before="60" w:after="60"/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14:paraId="7ECFFB45" w14:textId="77777777" w:rsidR="00E37EC5" w:rsidRPr="00E37EC5" w:rsidRDefault="00E37EC5" w:rsidP="001F7E05">
            <w:pPr>
              <w:spacing w:before="60" w:after="60"/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Projektmitarbeiter (Projektteam)</w:t>
            </w:r>
          </w:p>
        </w:tc>
        <w:tc>
          <w:tcPr>
            <w:tcW w:w="948" w:type="dxa"/>
            <w:shd w:val="clear" w:color="auto" w:fill="auto"/>
            <w:textDirection w:val="btLr"/>
            <w:vAlign w:val="center"/>
          </w:tcPr>
          <w:p w14:paraId="0BE7879F" w14:textId="77777777" w:rsidR="00E37EC5" w:rsidRPr="00E37EC5" w:rsidRDefault="00E37EC5" w:rsidP="001F7E05">
            <w:pPr>
              <w:spacing w:before="60" w:after="60"/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Kunde</w:t>
            </w:r>
          </w:p>
        </w:tc>
      </w:tr>
      <w:tr w:rsidR="00E37EC5" w:rsidRPr="00E37EC5" w14:paraId="3B7EDD22" w14:textId="77777777" w:rsidTr="00E37EC5">
        <w:tc>
          <w:tcPr>
            <w:tcW w:w="4253" w:type="dxa"/>
            <w:shd w:val="clear" w:color="auto" w:fill="auto"/>
          </w:tcPr>
          <w:p w14:paraId="642F3BF3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Dem Auftraggeber rapportieren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1BD07E" w14:textId="40038AD2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1A24E0" w14:textId="11AD4A2E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057A92" w14:textId="62F17866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M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203C11AD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E37EC5" w:rsidRPr="00E37EC5" w14:paraId="4441E5F1" w14:textId="77777777" w:rsidTr="00E37EC5">
        <w:tc>
          <w:tcPr>
            <w:tcW w:w="4253" w:type="dxa"/>
            <w:shd w:val="clear" w:color="auto" w:fill="auto"/>
          </w:tcPr>
          <w:p w14:paraId="0CF63F8A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Entscheidungen treffen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F050F8" w14:textId="2D08CFA8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5F3101" w14:textId="1F71AB8E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E7D751" w14:textId="66CF23CD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5E3C241A" w14:textId="64A4C049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</w:tr>
      <w:tr w:rsidR="00E37EC5" w:rsidRPr="00E37EC5" w14:paraId="7A07E0D5" w14:textId="77777777" w:rsidTr="00E37EC5">
        <w:tc>
          <w:tcPr>
            <w:tcW w:w="4253" w:type="dxa"/>
            <w:shd w:val="clear" w:color="auto" w:fill="auto"/>
          </w:tcPr>
          <w:p w14:paraId="2F1F28FE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Kleinprojekte in Auftrag geben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7454F7" w14:textId="67EE10B8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EC6683" w14:textId="6EE55E32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25A72D" w14:textId="705B92E8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758B3F4A" w14:textId="4905644B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M</w:t>
            </w:r>
          </w:p>
        </w:tc>
      </w:tr>
      <w:tr w:rsidR="00E37EC5" w:rsidRPr="00E37EC5" w14:paraId="1856BD87" w14:textId="77777777" w:rsidTr="00E37EC5">
        <w:tc>
          <w:tcPr>
            <w:tcW w:w="4253" w:type="dxa"/>
            <w:shd w:val="clear" w:color="auto" w:fill="auto"/>
          </w:tcPr>
          <w:p w14:paraId="1B493B66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Wünsche für Pflichtenheft anmelden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7880CF" w14:textId="50335FF8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F26D5A" w14:textId="5DF595D8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59DB9B" w14:textId="318256C3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054A8ED9" w14:textId="041FBA1B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</w:tr>
      <w:tr w:rsidR="00E37EC5" w:rsidRPr="00E37EC5" w14:paraId="0842B3BD" w14:textId="77777777" w:rsidTr="00E37EC5">
        <w:tc>
          <w:tcPr>
            <w:tcW w:w="4253" w:type="dxa"/>
            <w:shd w:val="clear" w:color="auto" w:fill="auto"/>
          </w:tcPr>
          <w:p w14:paraId="52B19B57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Probleme behandeln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A13466" w14:textId="03790B54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63CDB8" w14:textId="704741C4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D8138A" w14:textId="78B2EE9E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M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1472841B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E37EC5" w:rsidRPr="00E37EC5" w14:paraId="1DDC57BD" w14:textId="77777777" w:rsidTr="00E37EC5">
        <w:tc>
          <w:tcPr>
            <w:tcW w:w="4253" w:type="dxa"/>
            <w:shd w:val="clear" w:color="auto" w:fill="auto"/>
          </w:tcPr>
          <w:p w14:paraId="01F6086B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 durchführen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ADB188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080A53E" w14:textId="55B44698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502F83" w14:textId="00050E17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M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193B9553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E37EC5" w:rsidRPr="00E37EC5" w14:paraId="1B68F35B" w14:textId="77777777" w:rsidTr="00E37EC5">
        <w:tc>
          <w:tcPr>
            <w:tcW w:w="4253" w:type="dxa"/>
            <w:shd w:val="clear" w:color="auto" w:fill="auto"/>
          </w:tcPr>
          <w:p w14:paraId="291EA52F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Projekt-Ressourcen planen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B3C668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6CF3E73" w14:textId="5CFA25CD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9BA43C" w14:textId="03891214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M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68F85F32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E37EC5" w:rsidRPr="00E37EC5" w14:paraId="5FDE2D8A" w14:textId="77777777" w:rsidTr="00E37EC5">
        <w:tc>
          <w:tcPr>
            <w:tcW w:w="4253" w:type="dxa"/>
            <w:shd w:val="clear" w:color="auto" w:fill="auto"/>
          </w:tcPr>
          <w:p w14:paraId="244CBD02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Projektarbeiten ausführen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FBAC20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8071C86" w14:textId="3C873A1F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DDEC71" w14:textId="2ACD7B39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M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43C46186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E37EC5" w:rsidRPr="00E37EC5" w14:paraId="1F2A9C68" w14:textId="77777777" w:rsidTr="00E37EC5">
        <w:tc>
          <w:tcPr>
            <w:tcW w:w="4253" w:type="dxa"/>
            <w:shd w:val="clear" w:color="auto" w:fill="auto"/>
          </w:tcPr>
          <w:p w14:paraId="6985FB7F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Projektziele überwachen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0E1459" w14:textId="27FD09E2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2F72AC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64F103F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22EF99C" w14:textId="3170E437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M</w:t>
            </w:r>
          </w:p>
        </w:tc>
      </w:tr>
      <w:tr w:rsidR="00E37EC5" w:rsidRPr="00E37EC5" w14:paraId="4D429E8B" w14:textId="77777777" w:rsidTr="00E37EC5">
        <w:tc>
          <w:tcPr>
            <w:tcW w:w="4253" w:type="dxa"/>
            <w:shd w:val="clear" w:color="auto" w:fill="auto"/>
          </w:tcPr>
          <w:p w14:paraId="40BF073D" w14:textId="77777777" w:rsidR="00E37EC5" w:rsidRPr="00E37EC5" w:rsidRDefault="00E37EC5" w:rsidP="001F7E0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37EC5">
              <w:rPr>
                <w:rFonts w:ascii="Arial" w:hAnsi="Arial" w:cs="Arial"/>
                <w:sz w:val="22"/>
                <w:szCs w:val="22"/>
              </w:rPr>
              <w:t>Projektfortschritt kontrollieren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85979B" w14:textId="5853932D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161D74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E74C6A1" w14:textId="77777777" w:rsidR="00E37EC5" w:rsidRPr="00E37EC5" w:rsidRDefault="00E37EC5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0F4E004" w14:textId="52EFE5E6" w:rsidR="00E37EC5" w:rsidRPr="00E37EC5" w:rsidRDefault="00DF5B33" w:rsidP="001F7E05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V</w:t>
            </w:r>
          </w:p>
        </w:tc>
      </w:tr>
    </w:tbl>
    <w:p w14:paraId="0FC910F8" w14:textId="77777777" w:rsidR="00C02B10" w:rsidRDefault="00C02B10" w:rsidP="00E204CC">
      <w:pPr>
        <w:pStyle w:val="BodyText"/>
        <w:rPr>
          <w:rFonts w:cs="Arial"/>
          <w:lang w:val="de-CH"/>
        </w:rPr>
      </w:pPr>
    </w:p>
    <w:p w14:paraId="2F9CAA33" w14:textId="77777777" w:rsidR="006308D9" w:rsidRDefault="006308D9" w:rsidP="00E204CC">
      <w:pPr>
        <w:pStyle w:val="BodyText"/>
        <w:rPr>
          <w:rFonts w:cs="Arial"/>
          <w:lang w:val="de-CH"/>
        </w:rPr>
      </w:pPr>
    </w:p>
    <w:p w14:paraId="283A3188" w14:textId="77777777" w:rsidR="00295D9B" w:rsidRDefault="00295D9B" w:rsidP="00E204CC">
      <w:pPr>
        <w:pStyle w:val="BodyText"/>
        <w:rPr>
          <w:rFonts w:cs="Arial"/>
          <w:lang w:val="de-CH"/>
        </w:rPr>
        <w:sectPr w:rsidR="00295D9B" w:rsidSect="005F6180">
          <w:headerReference w:type="default" r:id="rId13"/>
          <w:footerReference w:type="default" r:id="rId14"/>
          <w:pgSz w:w="11906" w:h="16838" w:code="9"/>
          <w:pgMar w:top="3119" w:right="567" w:bottom="851" w:left="1418" w:header="567" w:footer="680" w:gutter="0"/>
          <w:cols w:space="720" w:equalWidth="0">
            <w:col w:w="9921" w:space="709"/>
          </w:cols>
          <w:docGrid w:linePitch="272"/>
        </w:sectPr>
      </w:pPr>
    </w:p>
    <w:p w14:paraId="5B8B016D" w14:textId="77777777" w:rsidR="005B154D" w:rsidRPr="00C81A4A" w:rsidRDefault="00295D9B" w:rsidP="00295D9B">
      <w:pPr>
        <w:pStyle w:val="BodyText"/>
        <w:ind w:left="0"/>
        <w:rPr>
          <w:b/>
          <w:lang w:val="de-CH"/>
        </w:rPr>
      </w:pPr>
      <w:r w:rsidRPr="00C81A4A">
        <w:rPr>
          <w:b/>
          <w:lang w:val="de-CH"/>
        </w:rPr>
        <w:lastRenderedPageBreak/>
        <w:t>Netzplan (Vorgangspfeilnetz, PERT-Diagramm)</w:t>
      </w:r>
      <w:r w:rsidR="00C81A4A" w:rsidRPr="00C81A4A">
        <w:rPr>
          <w:b/>
          <w:lang w:val="de-CH"/>
        </w:rPr>
        <w:tab/>
        <w:t>Name:</w:t>
      </w:r>
    </w:p>
    <w:tbl>
      <w:tblPr>
        <w:tblStyle w:val="TableGrid"/>
        <w:tblW w:w="1496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95D9B" w14:paraId="535A5970" w14:textId="77777777" w:rsidTr="00FC4105">
        <w:trPr>
          <w:trHeight w:val="340"/>
        </w:trPr>
        <w:tc>
          <w:tcPr>
            <w:tcW w:w="340" w:type="dxa"/>
          </w:tcPr>
          <w:p w14:paraId="7EC2965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0DE54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221A8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60944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25E69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0D58B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128D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D89E5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C3F47A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AC6F3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32740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99360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BAD1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0ECFA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4220E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F402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E22DCE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80761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3EF55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580D2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FDBAF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FA136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C764C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722AF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E8200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9225B0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60B003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154F8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F988AF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1803E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65B0E4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3FDE0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35DF1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BCCE8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4AC71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C5695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68201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A36C7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841F5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B322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4CBB4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BA0B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62C1D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B301D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4485BA53" w14:textId="77777777" w:rsidTr="00FC4105">
        <w:trPr>
          <w:trHeight w:val="340"/>
        </w:trPr>
        <w:tc>
          <w:tcPr>
            <w:tcW w:w="340" w:type="dxa"/>
          </w:tcPr>
          <w:p w14:paraId="4C2610B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5B9C4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868C2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BACD7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6840C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897B7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51688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E23F2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08374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A3E797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C7753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3E7CF4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F071D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10E5D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4F865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E1616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86306F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A0FC57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1750D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85A73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6DCC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4BB95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134E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A608B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A90C9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554BA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44527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1C37F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9BA0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86FCB3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D2CF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5ECF3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53F429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EBB3F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63DB4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0E016D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D862E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58533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67CA65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06372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7E2A4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27F9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8B125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4A5AA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4268CCF1" w14:textId="77777777" w:rsidTr="00FC4105">
        <w:trPr>
          <w:trHeight w:val="340"/>
        </w:trPr>
        <w:tc>
          <w:tcPr>
            <w:tcW w:w="340" w:type="dxa"/>
          </w:tcPr>
          <w:p w14:paraId="5949D85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FC974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4488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3B9DA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1AED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F19E4B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67398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61711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07B92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95658C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0993EE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1032D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27B17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48432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4614C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98D53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376E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9DAD5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0F381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6E8D77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D9F317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39B3B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3B1504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6155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1A526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D78AF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0FAE7E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9EFE9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2994B0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E1497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6CBBA2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B19AA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85BCE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AC96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054A0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F628E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88B82B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B21FEF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403A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517E7F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2B0F3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F400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CDE06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26B13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54AE71BC" w14:textId="77777777" w:rsidTr="00FC4105">
        <w:trPr>
          <w:trHeight w:val="340"/>
        </w:trPr>
        <w:tc>
          <w:tcPr>
            <w:tcW w:w="340" w:type="dxa"/>
          </w:tcPr>
          <w:p w14:paraId="498B041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294F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D738B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A6D34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039FE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1B718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BE05DB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977ABA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017A7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6C3FB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9AEA8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23E5E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536C25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CAD9D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13596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59B7E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F02F7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35ADF2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30722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97190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A9095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D88CB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9A82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7BEA1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D0452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F8D57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22CF5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79EA0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1477D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247719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DE787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BF49C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7F845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048DB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BD815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17DB1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3DF9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88117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1296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11E02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9D0598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07A6C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596CBA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0ED28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0764328E" w14:textId="77777777" w:rsidTr="00FC4105">
        <w:trPr>
          <w:trHeight w:val="340"/>
        </w:trPr>
        <w:tc>
          <w:tcPr>
            <w:tcW w:w="340" w:type="dxa"/>
          </w:tcPr>
          <w:p w14:paraId="434E0F3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AB7E1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211E80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FFA8B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F9441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B5C94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F74EA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906C4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396A7F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B603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9FC12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C2785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08FAD2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F1775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7C592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7667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74E8D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14428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496C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E163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B6C93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51F44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155BE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7470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1C5E0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4F318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2B770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82653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70E93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B073D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959FA0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BD95AA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775B1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ED36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5477D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86D21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36ABC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68A89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1884A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A5750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98835A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97F683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CECFD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074EB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7EB67DF0" w14:textId="77777777" w:rsidTr="00FC4105">
        <w:trPr>
          <w:trHeight w:val="340"/>
        </w:trPr>
        <w:tc>
          <w:tcPr>
            <w:tcW w:w="340" w:type="dxa"/>
          </w:tcPr>
          <w:p w14:paraId="29F4242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1C2A0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857FB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982B27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05E85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BAEE1F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1EA51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5B0CC6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9DA1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50F83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4E310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BD14B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D1A67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EB530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DE32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4A002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F540C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1C1C90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4A3C7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FE145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5F448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D45FE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702CF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3799F8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BE8CBF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CE4993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8D7BE4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ACADE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6990C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882FC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B9E94F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C61C0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2D1C6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A713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B15EC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8D9DF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F28E0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3FBFD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AE98E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2BD59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ACEFB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76449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31EC0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37E7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765D6E24" w14:textId="77777777" w:rsidTr="00FC4105">
        <w:trPr>
          <w:trHeight w:val="340"/>
        </w:trPr>
        <w:tc>
          <w:tcPr>
            <w:tcW w:w="340" w:type="dxa"/>
          </w:tcPr>
          <w:p w14:paraId="3A0A609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294DC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A990CC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C8D01F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89062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2D190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B2678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E178B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DFCE8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03F68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1563D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A353E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8D7361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43C4E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E5F85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674BEF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CF757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D9CD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BD5DA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BDB83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51D25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7FEB6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994E3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5B0FA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74CB9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B4449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B8322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69DE5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82DC8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653C67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6F1BAB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95D9F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D8F6B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37D6D5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D7CE7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185F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0FF64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6743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0852ED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626FD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68F8A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18C47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35C4D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3CE8F5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29730635" w14:textId="77777777" w:rsidTr="00FC4105">
        <w:trPr>
          <w:trHeight w:val="340"/>
        </w:trPr>
        <w:tc>
          <w:tcPr>
            <w:tcW w:w="340" w:type="dxa"/>
          </w:tcPr>
          <w:p w14:paraId="7957591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024EB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93216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74E1C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0671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2CC15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010AF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0F0EC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5B5FEB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F9B54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AD50B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FE857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52681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710A7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AC0AB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24FC3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EC475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77A60A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D9A98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4A4E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EADB61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2F0B1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CCA15F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B8F0F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00AD2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FEF22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9CA53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7B5A7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4B64F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6E609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7BF4B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568005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E2377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75AD1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7EFAD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968F04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9D6B12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C570B7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5EEBE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8DE94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3BC84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1800B9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495C9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73258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2BE8D696" w14:textId="77777777" w:rsidTr="00FC4105">
        <w:trPr>
          <w:trHeight w:val="340"/>
        </w:trPr>
        <w:tc>
          <w:tcPr>
            <w:tcW w:w="340" w:type="dxa"/>
          </w:tcPr>
          <w:p w14:paraId="3CC1DD2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4DAFA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578F8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28FD7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C8F86A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2DB41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963E1F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E1100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031D9E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82481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138E6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4A607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64137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4BB2B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131C5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A31E96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D365A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3EE87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0CEA52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A1F44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2502F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8F06A6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A2F61C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C750D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74DC0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2A2B3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C9F1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5488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F2E1E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D0929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95601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93F7A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09146A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4FF48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645E3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7F644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9361EF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4F81E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36C13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9F86C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F02E08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6D74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087B6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739A0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5F83CB96" w14:textId="77777777" w:rsidTr="00FC4105">
        <w:trPr>
          <w:trHeight w:val="340"/>
        </w:trPr>
        <w:tc>
          <w:tcPr>
            <w:tcW w:w="340" w:type="dxa"/>
          </w:tcPr>
          <w:p w14:paraId="1E7CFC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EADE7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6480A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A833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D9F9F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57C64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5DB50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F6D2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FDA18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2A679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D625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7486D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9665CB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FEEA0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653F2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33473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40593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5AB205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03AA0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9DB56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448C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D5B07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DFF3D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9954F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5C8E5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CDBC4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BCE8B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63907D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EF1FB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9FBF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923C1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180E2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E3D92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90F08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D0C96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CB72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E40DD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F3706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2D13E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60C2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B22173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5E1B07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E3C77E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D110F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4C956638" w14:textId="77777777" w:rsidTr="00FC4105">
        <w:trPr>
          <w:trHeight w:val="340"/>
        </w:trPr>
        <w:tc>
          <w:tcPr>
            <w:tcW w:w="340" w:type="dxa"/>
          </w:tcPr>
          <w:p w14:paraId="5E2611C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84184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A3CBE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1D2700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1F9F5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30C9A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B5384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3DCEF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83ACB3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292572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325E45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B56C1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FFA43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34AA16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1DB4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AF9B8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EF95A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4D76F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DADF1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9AE4A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E72D0D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5C1CE3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10401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766ED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B88185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F196A7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17047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12446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D63B9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B80CF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D5E05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0BE1B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CDFE6B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A349F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592B6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E3ABE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464BF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ADDA33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CB565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BB2A0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484F1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610266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9E75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068E7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0E7F78C6" w14:textId="77777777" w:rsidTr="00FC4105">
        <w:trPr>
          <w:trHeight w:val="340"/>
        </w:trPr>
        <w:tc>
          <w:tcPr>
            <w:tcW w:w="340" w:type="dxa"/>
          </w:tcPr>
          <w:p w14:paraId="1A7F422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F194A1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3BA36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2F9755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717AEA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92FB0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B6142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2F6A9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D180D1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EBA67E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3190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87952A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163CBF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94CEF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3D5E7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25A5E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5B32E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BD0F3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FE043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F41A7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A7ACA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4968A3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4003E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E315D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CA312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CB65C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0D46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605F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477D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AC757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2425F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8D20BD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1D020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E3DF5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FB34A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1F482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1ED7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5440E5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EE5FB7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EBD28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F7580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F91B7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A9EDDE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B29EB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65B26DB8" w14:textId="77777777" w:rsidTr="00FC4105">
        <w:trPr>
          <w:trHeight w:val="340"/>
        </w:trPr>
        <w:tc>
          <w:tcPr>
            <w:tcW w:w="340" w:type="dxa"/>
          </w:tcPr>
          <w:p w14:paraId="4B48F0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83FAE5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E10879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2E7DF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A3BC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8954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8D832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BECB5C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0641A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2124E0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3486DF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CB037A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54237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E05FB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C5F6F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A0D7C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83741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088A8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B7AC3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56C35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901E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00E5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66ECF4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11DB3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1478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6CCD7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12FD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08BB60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D41D7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7A3BA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4EAF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BF535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EDE8D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0A093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11960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B5196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9B76B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26AB5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88067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6DDA1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54F87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3CD42C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8799B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200D7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57E28047" w14:textId="77777777" w:rsidTr="00FC4105">
        <w:trPr>
          <w:trHeight w:val="340"/>
        </w:trPr>
        <w:tc>
          <w:tcPr>
            <w:tcW w:w="340" w:type="dxa"/>
          </w:tcPr>
          <w:p w14:paraId="0928089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DEF73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7BE580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4347E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2B2AF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1BED5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6E0C5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DCFDC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0001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4A29A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2D4BD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C3D60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F63FE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FE62B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31D48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73C17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D230C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A5F26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50FE1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2F587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61D75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8E5BE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6965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6B5FE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4BA33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C0937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AE7634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D8631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D5E9A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64EF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4AC36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36B87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95028E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33E77D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8957D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FBA4E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F2FF6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23DBE9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C526C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6D998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A7A5D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491DBC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AA8733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59321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78C5DD89" w14:textId="77777777" w:rsidTr="00FC4105">
        <w:trPr>
          <w:trHeight w:val="340"/>
        </w:trPr>
        <w:tc>
          <w:tcPr>
            <w:tcW w:w="340" w:type="dxa"/>
          </w:tcPr>
          <w:p w14:paraId="2760165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4696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B15CAF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1922A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5542DB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6AFB2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32FF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904C3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C880C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01C90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8A173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A9749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AEBB0D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ECAB2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6E0EA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349AF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2908E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3489C8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AACFD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F39C3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EBC6CD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A7D71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F41BB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D763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08EFB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E2080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5B54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C2CFE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AEF03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E424E4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C149D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3A8D5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4DA42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C9EC90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92E41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460CF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26C573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15BB48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28573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A692C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58AB5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5B0F48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A2B2E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B6B83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1B701FA9" w14:textId="77777777" w:rsidTr="00FC4105">
        <w:trPr>
          <w:trHeight w:val="340"/>
        </w:trPr>
        <w:tc>
          <w:tcPr>
            <w:tcW w:w="340" w:type="dxa"/>
          </w:tcPr>
          <w:p w14:paraId="59D0BC8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DCF59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C648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EA24E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960D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969CC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80A5C3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80414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5553C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7CC7F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116A6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02B465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361A2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95F38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AC661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0D4AD2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04CC7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24329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B5AA6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56889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EC2963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A08BC6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2FA24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70DA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66A0C5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68944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0CB7B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EFC39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3302E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722E5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968AD8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FD5D96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030C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F3413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1AC99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AB5103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3C87D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3520B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35213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4803D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C70B5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0A0A9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4495A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C2ED36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4A722981" w14:textId="77777777" w:rsidTr="00FC4105">
        <w:trPr>
          <w:trHeight w:val="340"/>
        </w:trPr>
        <w:tc>
          <w:tcPr>
            <w:tcW w:w="340" w:type="dxa"/>
          </w:tcPr>
          <w:p w14:paraId="377B4D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605B1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B93486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4CDF4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1F3E9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5B070B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DFB6F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7B60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37934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18DB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096D6F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C253A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10A3F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6EC9F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45F78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035826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D8A87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C4EC5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ACE95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A8110D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6EE3B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D22A96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5C926F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E7953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54122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74964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A8C42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7ABF1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0115B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ABEBB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7DE53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CED8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4354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1149E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4DC27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2B3AD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7DD0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BA827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2CDDD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4822D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26DEE8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65332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68EF4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B178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1B6FD87E" w14:textId="77777777" w:rsidTr="00FC4105">
        <w:trPr>
          <w:trHeight w:val="340"/>
        </w:trPr>
        <w:tc>
          <w:tcPr>
            <w:tcW w:w="340" w:type="dxa"/>
          </w:tcPr>
          <w:p w14:paraId="18AF05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7FE9F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F40636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433489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752D7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5DE8D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B9C22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59B09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D8CF6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99528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FFA9A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81D719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9BB7F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CECB60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10E33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E9B4A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C47EA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3BAA2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FC749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10879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2E66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60EC5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CB61C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872B2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370D4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06284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43F57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2C1C7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4CB30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7E184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775F66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7A46A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F6278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2562C5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F10E4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BE9F6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BF6F16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B97462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56BCC5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38B150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B264D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BD367E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45834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DCAE2E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42A1061E" w14:textId="77777777" w:rsidTr="00FC4105">
        <w:trPr>
          <w:trHeight w:val="340"/>
        </w:trPr>
        <w:tc>
          <w:tcPr>
            <w:tcW w:w="340" w:type="dxa"/>
          </w:tcPr>
          <w:p w14:paraId="2CD1172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C7190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BCECD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B5D8B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46CC8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2122C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40B81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E304E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3ED9E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A39FBD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7F0BD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F5514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3BF06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82709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2539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2180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46DDD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BA52E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B0BEB9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35AFBF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4811E5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875500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8D3D9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80CA8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E5B25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F7C0F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B3C71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EA5A2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919A6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CDD54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FFD91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F3732D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A6886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6CA80C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BA103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0D700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9009D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D697F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91635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B9C83F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7FF9C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9EB0C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F04F1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6179AF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67FC076A" w14:textId="77777777" w:rsidTr="00FC4105">
        <w:trPr>
          <w:trHeight w:val="340"/>
        </w:trPr>
        <w:tc>
          <w:tcPr>
            <w:tcW w:w="340" w:type="dxa"/>
          </w:tcPr>
          <w:p w14:paraId="3674879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8170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3D56D1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C5F78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B59B0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0A5E1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C8C22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CCCF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4E797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96CEE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98D59B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EB70E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BDDD1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1D70F5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27597C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4DDA6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9C0AB7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F7DB17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40F056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F4EA64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4D6FD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C895F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A2D55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22FD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5F28F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AB2499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BE0DD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A2668E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E92E6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4B3806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551AD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83CA1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FED7DE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5039F5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04D50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6E24A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80AE6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AE69F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23574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2D8545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028C97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7C528E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1BFF85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A81A0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5B832DE2" w14:textId="77777777" w:rsidTr="00FC4105">
        <w:trPr>
          <w:trHeight w:val="340"/>
        </w:trPr>
        <w:tc>
          <w:tcPr>
            <w:tcW w:w="340" w:type="dxa"/>
          </w:tcPr>
          <w:p w14:paraId="4AB54B2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8118C6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445F2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0422A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B3452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B71B2A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3DE97D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72F1C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DB2831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5BBF6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EC9C4A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8A216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72FFA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6AFC6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56D4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E2CE21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E9FDA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B5723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4ECAE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F53FB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99A43C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E26B2D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DA68BA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48B1C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4D901F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2D8FD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F3F19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388EAF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6AA611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5B900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0B0A91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452D32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87C7C0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AEFD1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63078C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965C2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F5B54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DC5EC7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D0DB15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59A9E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D7E57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08A412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F21683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C5672E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  <w:tr w:rsidR="00295D9B" w14:paraId="5D163C56" w14:textId="77777777" w:rsidTr="00FC4105">
        <w:trPr>
          <w:trHeight w:val="340"/>
        </w:trPr>
        <w:tc>
          <w:tcPr>
            <w:tcW w:w="340" w:type="dxa"/>
          </w:tcPr>
          <w:p w14:paraId="52841DC1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76491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1DF826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9A6AF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D06F68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F2D511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88DDA3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4F8720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3B436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E9647A5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64774B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E562A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AA6D1D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CCE20E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AD1A71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0427B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275B70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FB966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6C6E2B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6F4376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1FE821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BD0DEF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7061E7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0CC985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3FC65B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4D80FB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FDF3287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0A2191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5AA76F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7A24D6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8812B4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E665D72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181BB4A9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9EE6D7D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AEB5A28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1EE933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789260EC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229D2390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16A1F76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5F45A4AB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0DCB13CF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42C3A96A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674730B4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  <w:tc>
          <w:tcPr>
            <w:tcW w:w="340" w:type="dxa"/>
          </w:tcPr>
          <w:p w14:paraId="31246A7E" w14:textId="77777777" w:rsidR="00295D9B" w:rsidRDefault="00295D9B" w:rsidP="00295D9B">
            <w:pPr>
              <w:pStyle w:val="BodyText"/>
              <w:spacing w:before="0" w:after="0"/>
              <w:ind w:left="0"/>
              <w:rPr>
                <w:rFonts w:cs="Arial"/>
                <w:lang w:val="de-CH"/>
              </w:rPr>
            </w:pPr>
          </w:p>
        </w:tc>
      </w:tr>
    </w:tbl>
    <w:p w14:paraId="3915A3E8" w14:textId="77777777" w:rsidR="00295D9B" w:rsidRPr="00C02B10" w:rsidRDefault="00295D9B" w:rsidP="00295D9B">
      <w:pPr>
        <w:pStyle w:val="BodyText"/>
        <w:ind w:left="0"/>
        <w:rPr>
          <w:rFonts w:cs="Arial"/>
          <w:lang w:val="de-CH"/>
        </w:rPr>
      </w:pPr>
    </w:p>
    <w:sectPr w:rsidR="00295D9B" w:rsidRPr="00C02B10" w:rsidSect="00295D9B">
      <w:headerReference w:type="default" r:id="rId15"/>
      <w:footerReference w:type="default" r:id="rId16"/>
      <w:pgSz w:w="16838" w:h="11906" w:orient="landscape" w:code="9"/>
      <w:pgMar w:top="1418" w:right="3119" w:bottom="567" w:left="851" w:header="567" w:footer="680" w:gutter="0"/>
      <w:cols w:space="720" w:equalWidth="0">
        <w:col w:w="7653" w:space="709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D8156" w14:textId="77777777" w:rsidR="00AF3C82" w:rsidRDefault="00AF3C82">
      <w:r>
        <w:separator/>
      </w:r>
    </w:p>
  </w:endnote>
  <w:endnote w:type="continuationSeparator" w:id="0">
    <w:p w14:paraId="1BD84783" w14:textId="77777777" w:rsidR="00AF3C82" w:rsidRDefault="00AF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78"/>
      <w:gridCol w:w="4394"/>
      <w:gridCol w:w="856"/>
    </w:tblGrid>
    <w:tr w:rsidR="00067B9B" w14:paraId="290AECED" w14:textId="77777777" w:rsidTr="001F7E05">
      <w:trPr>
        <w:cantSplit/>
      </w:trPr>
      <w:tc>
        <w:tcPr>
          <w:tcW w:w="4678" w:type="dxa"/>
          <w:vAlign w:val="center"/>
        </w:tcPr>
        <w:p w14:paraId="26DA2B4E" w14:textId="4ADA471C" w:rsidR="00067B9B" w:rsidRPr="00D230B3" w:rsidRDefault="00067B9B" w:rsidP="00067B9B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E37DC5">
            <w:rPr>
              <w:noProof/>
              <w:sz w:val="18"/>
              <w:lang w:val="en-GB"/>
            </w:rPr>
            <w:t>Übungspruefung2_Modul306_100418_Version_A.docx</w:t>
          </w:r>
          <w:r>
            <w:rPr>
              <w:sz w:val="18"/>
            </w:rPr>
            <w:fldChar w:fldCharType="end"/>
          </w:r>
        </w:p>
      </w:tc>
      <w:tc>
        <w:tcPr>
          <w:tcW w:w="4394" w:type="dxa"/>
          <w:vAlign w:val="center"/>
        </w:tcPr>
        <w:p w14:paraId="1ABC0A88" w14:textId="66FC6BF7" w:rsidR="00067B9B" w:rsidRPr="00D230B3" w:rsidRDefault="00067B9B" w:rsidP="00067B9B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t xml:space="preserve">©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AUTHOR   \* MERGEFORMAT </w:instrText>
          </w:r>
          <w:r>
            <w:rPr>
              <w:sz w:val="18"/>
            </w:rPr>
            <w:fldChar w:fldCharType="separate"/>
          </w:r>
          <w:r w:rsidR="00E37DC5">
            <w:rPr>
              <w:noProof/>
              <w:sz w:val="18"/>
            </w:rPr>
            <w:t>Rolf Maier Caflisch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</w:t>
          </w:r>
          <w:r>
            <w:rPr>
              <w:sz w:val="18"/>
            </w:rPr>
            <w:t xml:space="preserve">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Comments  \* MERGEFORMAT </w:instrText>
          </w:r>
          <w:r>
            <w:rPr>
              <w:sz w:val="18"/>
            </w:rPr>
            <w:fldChar w:fldCharType="separate"/>
          </w:r>
          <w:r w:rsidR="00E37DC5">
            <w:rPr>
              <w:sz w:val="18"/>
            </w:rPr>
            <w:t>Version 3.0 / im April 2018</w:t>
          </w:r>
          <w:r>
            <w:rPr>
              <w:sz w:val="18"/>
            </w:rPr>
            <w:fldChar w:fldCharType="end"/>
          </w:r>
        </w:p>
      </w:tc>
      <w:tc>
        <w:tcPr>
          <w:tcW w:w="856" w:type="dxa"/>
          <w:vAlign w:val="center"/>
        </w:tcPr>
        <w:p w14:paraId="3AECC9EA" w14:textId="77777777" w:rsidR="00067B9B" w:rsidRDefault="00067B9B" w:rsidP="00067B9B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8F4D61">
            <w:rPr>
              <w:noProof/>
              <w:sz w:val="18"/>
            </w:rPr>
            <w:t>7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8F4D61">
            <w:rPr>
              <w:noProof/>
              <w:sz w:val="18"/>
            </w:rPr>
            <w:t>8</w:t>
          </w:r>
          <w:r>
            <w:rPr>
              <w:sz w:val="18"/>
            </w:rPr>
            <w:fldChar w:fldCharType="end"/>
          </w:r>
        </w:p>
      </w:tc>
    </w:tr>
  </w:tbl>
  <w:p w14:paraId="23300E8D" w14:textId="77777777" w:rsidR="00067B9B" w:rsidRPr="00067B9B" w:rsidRDefault="00067B9B" w:rsidP="00067B9B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4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24"/>
      <w:gridCol w:w="9218"/>
      <w:gridCol w:w="710"/>
    </w:tblGrid>
    <w:tr w:rsidR="001B41FE" w14:paraId="0B4F309B" w14:textId="77777777" w:rsidTr="005D5705">
      <w:trPr>
        <w:cantSplit/>
      </w:trPr>
      <w:tc>
        <w:tcPr>
          <w:tcW w:w="5524" w:type="dxa"/>
          <w:vAlign w:val="center"/>
        </w:tcPr>
        <w:p w14:paraId="3E2A1E4E" w14:textId="7DBA1AE9" w:rsidR="001B41FE" w:rsidRPr="00D230B3" w:rsidRDefault="001B41FE" w:rsidP="00067B9B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E37DC5">
            <w:rPr>
              <w:noProof/>
              <w:sz w:val="18"/>
              <w:lang w:val="en-GB"/>
            </w:rPr>
            <w:t>Übungspruefung2_Modul306_100418_Version_A.docx</w:t>
          </w:r>
          <w:r>
            <w:rPr>
              <w:sz w:val="18"/>
            </w:rPr>
            <w:fldChar w:fldCharType="end"/>
          </w:r>
        </w:p>
      </w:tc>
      <w:tc>
        <w:tcPr>
          <w:tcW w:w="9218" w:type="dxa"/>
          <w:vAlign w:val="center"/>
        </w:tcPr>
        <w:p w14:paraId="70D96190" w14:textId="705CB69E" w:rsidR="001B41FE" w:rsidRPr="00D230B3" w:rsidRDefault="001B41FE" w:rsidP="001B41FE">
          <w:pPr>
            <w:pStyle w:val="Header"/>
            <w:tabs>
              <w:tab w:val="clear" w:pos="5103"/>
              <w:tab w:val="clear" w:pos="9639"/>
            </w:tabs>
            <w:spacing w:before="60"/>
            <w:ind w:right="-6096"/>
            <w:jc w:val="left"/>
            <w:rPr>
              <w:sz w:val="18"/>
            </w:rPr>
          </w:pPr>
          <w:r>
            <w:rPr>
              <w:sz w:val="18"/>
            </w:rPr>
            <w:t xml:space="preserve">©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AUTHOR   \* MERGEFORMAT </w:instrText>
          </w:r>
          <w:r>
            <w:rPr>
              <w:sz w:val="18"/>
            </w:rPr>
            <w:fldChar w:fldCharType="separate"/>
          </w:r>
          <w:r w:rsidR="00E37DC5">
            <w:rPr>
              <w:noProof/>
              <w:sz w:val="18"/>
            </w:rPr>
            <w:t>Rolf Maier Caflisch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</w:t>
          </w:r>
          <w:r>
            <w:rPr>
              <w:sz w:val="18"/>
            </w:rPr>
            <w:t xml:space="preserve">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Comments  \* MERGEFORMAT </w:instrText>
          </w:r>
          <w:r>
            <w:rPr>
              <w:sz w:val="18"/>
            </w:rPr>
            <w:fldChar w:fldCharType="separate"/>
          </w:r>
          <w:r w:rsidR="00E37DC5">
            <w:rPr>
              <w:sz w:val="18"/>
            </w:rPr>
            <w:t>Version 3.0 / im April 2018</w:t>
          </w:r>
          <w:r>
            <w:rPr>
              <w:sz w:val="18"/>
            </w:rPr>
            <w:fldChar w:fldCharType="end"/>
          </w:r>
        </w:p>
      </w:tc>
      <w:tc>
        <w:tcPr>
          <w:tcW w:w="710" w:type="dxa"/>
          <w:vAlign w:val="center"/>
        </w:tcPr>
        <w:p w14:paraId="5E80B93D" w14:textId="77777777" w:rsidR="001B41FE" w:rsidRDefault="001B41FE" w:rsidP="00067B9B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8F4D61">
            <w:rPr>
              <w:noProof/>
              <w:sz w:val="18"/>
            </w:rPr>
            <w:t>8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8F4D61">
            <w:rPr>
              <w:noProof/>
              <w:sz w:val="18"/>
            </w:rPr>
            <w:t>8</w:t>
          </w:r>
          <w:r>
            <w:rPr>
              <w:sz w:val="18"/>
            </w:rPr>
            <w:fldChar w:fldCharType="end"/>
          </w:r>
        </w:p>
      </w:tc>
    </w:tr>
  </w:tbl>
  <w:p w14:paraId="78085CCF" w14:textId="77777777" w:rsidR="001B41FE" w:rsidRPr="00067B9B" w:rsidRDefault="001B41FE" w:rsidP="001B41FE">
    <w:pPr>
      <w:pStyle w:val="Footer"/>
      <w:pBdr>
        <w:top w:val="none" w:sz="0" w:space="0" w:color="auto"/>
      </w:pBdr>
      <w:tabs>
        <w:tab w:val="clear" w:pos="9923"/>
        <w:tab w:val="right" w:pos="12868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6853" w14:textId="77777777" w:rsidR="00AF3C82" w:rsidRDefault="00AF3C82">
      <w:r>
        <w:separator/>
      </w:r>
    </w:p>
  </w:footnote>
  <w:footnote w:type="continuationSeparator" w:id="0">
    <w:p w14:paraId="5C6E2F34" w14:textId="77777777" w:rsidR="00AF3C82" w:rsidRDefault="00AF3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4"/>
      <w:gridCol w:w="6521"/>
      <w:gridCol w:w="1694"/>
    </w:tblGrid>
    <w:tr w:rsidR="004D379A" w14:paraId="448A15C5" w14:textId="77777777" w:rsidTr="001F7E05">
      <w:trPr>
        <w:cantSplit/>
        <w:trHeight w:hRule="exact" w:val="340"/>
      </w:trPr>
      <w:tc>
        <w:tcPr>
          <w:tcW w:w="9439" w:type="dxa"/>
          <w:gridSpan w:val="3"/>
          <w:tcBorders>
            <w:top w:val="nil"/>
            <w:left w:val="nil"/>
            <w:right w:val="nil"/>
          </w:tcBorders>
        </w:tcPr>
        <w:p w14:paraId="536E2B90" w14:textId="77777777" w:rsidR="004D379A" w:rsidRDefault="004D379A" w:rsidP="004D379A">
          <w:pPr>
            <w:pStyle w:val="Header"/>
            <w:tabs>
              <w:tab w:val="clear" w:pos="5103"/>
            </w:tabs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4569E5D6" wp14:editId="0AA318C3">
                <wp:extent cx="3270250" cy="127000"/>
                <wp:effectExtent l="0" t="0" r="6350" b="6350"/>
                <wp:docPr id="2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D379A" w14:paraId="7AF48778" w14:textId="77777777" w:rsidTr="001F7E05">
      <w:trPr>
        <w:cantSplit/>
        <w:trHeight w:hRule="exact" w:val="567"/>
      </w:trPr>
      <w:tc>
        <w:tcPr>
          <w:tcW w:w="1224" w:type="dxa"/>
          <w:vAlign w:val="center"/>
        </w:tcPr>
        <w:p w14:paraId="0071F3F9" w14:textId="77777777" w:rsidR="004D379A" w:rsidRDefault="004D379A" w:rsidP="004D379A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M306</w:t>
          </w:r>
        </w:p>
      </w:tc>
      <w:tc>
        <w:tcPr>
          <w:tcW w:w="6521" w:type="dxa"/>
          <w:vAlign w:val="center"/>
        </w:tcPr>
        <w:p w14:paraId="2EA93CEC" w14:textId="4D4F1855" w:rsidR="004D379A" w:rsidRDefault="004B274B" w:rsidP="004D379A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37DC5">
            <w:t>IT Kleinprojekt abwickeln</w:t>
          </w:r>
          <w:r>
            <w:fldChar w:fldCharType="end"/>
          </w:r>
        </w:p>
      </w:tc>
      <w:tc>
        <w:tcPr>
          <w:tcW w:w="1694" w:type="dxa"/>
          <w:vAlign w:val="center"/>
        </w:tcPr>
        <w:p w14:paraId="2D92FCAF" w14:textId="77777777" w:rsidR="004D379A" w:rsidRDefault="00A4419C" w:rsidP="00A4419C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Ü</w:t>
          </w:r>
          <w:r>
            <w:rPr>
              <w:b/>
              <w:bCs/>
              <w:sz w:val="24"/>
            </w:rPr>
            <w:t>bungste</w:t>
          </w:r>
          <w:r w:rsidR="004D379A">
            <w:rPr>
              <w:b/>
              <w:bCs/>
              <w:sz w:val="24"/>
            </w:rPr>
            <w:t>st</w:t>
          </w:r>
        </w:p>
      </w:tc>
    </w:tr>
    <w:tr w:rsidR="004D379A" w14:paraId="58235FB1" w14:textId="77777777" w:rsidTr="001F7E05">
      <w:trPr>
        <w:cantSplit/>
        <w:trHeight w:hRule="exact" w:val="340"/>
      </w:trPr>
      <w:tc>
        <w:tcPr>
          <w:tcW w:w="9439" w:type="dxa"/>
          <w:gridSpan w:val="3"/>
          <w:vAlign w:val="center"/>
        </w:tcPr>
        <w:p w14:paraId="11FE1081" w14:textId="40898F02" w:rsidR="004D379A" w:rsidRDefault="004B274B" w:rsidP="004D379A">
          <w:pPr>
            <w:pStyle w:val="Header"/>
            <w:rPr>
              <w:sz w:val="2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37DC5">
            <w:t>Projektplanung</w:t>
          </w:r>
          <w:r>
            <w:fldChar w:fldCharType="end"/>
          </w:r>
        </w:p>
        <w:p w14:paraId="5ACBD125" w14:textId="77777777" w:rsidR="004D379A" w:rsidRDefault="004D379A" w:rsidP="004D379A">
          <w:pPr>
            <w:pStyle w:val="Header"/>
          </w:pPr>
        </w:p>
      </w:tc>
    </w:tr>
  </w:tbl>
  <w:p w14:paraId="601AEEAD" w14:textId="77777777" w:rsidR="004D379A" w:rsidRPr="004D379A" w:rsidRDefault="004D379A" w:rsidP="004D379A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3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4"/>
      <w:gridCol w:w="6521"/>
      <w:gridCol w:w="7564"/>
    </w:tblGrid>
    <w:tr w:rsidR="001B41FE" w14:paraId="45E19E78" w14:textId="77777777" w:rsidTr="001B41FE">
      <w:trPr>
        <w:cantSplit/>
        <w:trHeight w:hRule="exact" w:val="340"/>
      </w:trPr>
      <w:tc>
        <w:tcPr>
          <w:tcW w:w="15309" w:type="dxa"/>
          <w:gridSpan w:val="3"/>
          <w:tcBorders>
            <w:top w:val="nil"/>
            <w:left w:val="nil"/>
            <w:right w:val="nil"/>
          </w:tcBorders>
        </w:tcPr>
        <w:p w14:paraId="0A003AEF" w14:textId="77777777" w:rsidR="001B41FE" w:rsidRDefault="001B41FE" w:rsidP="004D379A">
          <w:pPr>
            <w:pStyle w:val="Header"/>
            <w:tabs>
              <w:tab w:val="clear" w:pos="5103"/>
            </w:tabs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2DF9B866" wp14:editId="6023E670">
                <wp:extent cx="3270250" cy="127000"/>
                <wp:effectExtent l="0" t="0" r="6350" b="6350"/>
                <wp:docPr id="5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B41FE" w14:paraId="6B9A7185" w14:textId="77777777" w:rsidTr="001B41FE">
      <w:trPr>
        <w:cantSplit/>
        <w:trHeight w:hRule="exact" w:val="567"/>
      </w:trPr>
      <w:tc>
        <w:tcPr>
          <w:tcW w:w="1224" w:type="dxa"/>
          <w:vAlign w:val="center"/>
        </w:tcPr>
        <w:p w14:paraId="7B892B8B" w14:textId="77777777" w:rsidR="001B41FE" w:rsidRDefault="001B41FE" w:rsidP="004D379A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M306</w:t>
          </w:r>
        </w:p>
      </w:tc>
      <w:tc>
        <w:tcPr>
          <w:tcW w:w="6521" w:type="dxa"/>
          <w:vAlign w:val="center"/>
        </w:tcPr>
        <w:p w14:paraId="58587E69" w14:textId="73814D90" w:rsidR="001B41FE" w:rsidRDefault="004B274B" w:rsidP="004D379A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37DC5">
            <w:t>IT Kleinprojekt abwickeln</w:t>
          </w:r>
          <w:r>
            <w:fldChar w:fldCharType="end"/>
          </w:r>
        </w:p>
      </w:tc>
      <w:tc>
        <w:tcPr>
          <w:tcW w:w="7564" w:type="dxa"/>
          <w:vAlign w:val="center"/>
        </w:tcPr>
        <w:p w14:paraId="55F6795B" w14:textId="77777777" w:rsidR="001B41FE" w:rsidRDefault="001B41FE" w:rsidP="004D379A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T</w:t>
          </w:r>
          <w:r>
            <w:rPr>
              <w:b/>
              <w:bCs/>
              <w:sz w:val="24"/>
            </w:rPr>
            <w:t>est</w:t>
          </w:r>
        </w:p>
      </w:tc>
    </w:tr>
    <w:tr w:rsidR="001B41FE" w14:paraId="314473F3" w14:textId="77777777" w:rsidTr="001B41FE">
      <w:trPr>
        <w:cantSplit/>
        <w:trHeight w:hRule="exact" w:val="340"/>
      </w:trPr>
      <w:tc>
        <w:tcPr>
          <w:tcW w:w="15309" w:type="dxa"/>
          <w:gridSpan w:val="3"/>
          <w:vAlign w:val="center"/>
        </w:tcPr>
        <w:p w14:paraId="1F01F6E0" w14:textId="3303C752" w:rsidR="001B41FE" w:rsidRDefault="004B274B" w:rsidP="004D379A">
          <w:pPr>
            <w:pStyle w:val="Header"/>
            <w:rPr>
              <w:sz w:val="2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37DC5">
            <w:t>Projektplanung</w:t>
          </w:r>
          <w:r>
            <w:fldChar w:fldCharType="end"/>
          </w:r>
        </w:p>
        <w:p w14:paraId="2968B715" w14:textId="77777777" w:rsidR="001B41FE" w:rsidRDefault="001B41FE" w:rsidP="004D379A">
          <w:pPr>
            <w:pStyle w:val="Header"/>
          </w:pPr>
        </w:p>
      </w:tc>
    </w:tr>
  </w:tbl>
  <w:p w14:paraId="2A210A85" w14:textId="77777777" w:rsidR="001B41FE" w:rsidRPr="004D379A" w:rsidRDefault="001B41FE" w:rsidP="004D379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54E1AE4"/>
    <w:lvl w:ilvl="0">
      <w:numFmt w:val="bullet"/>
      <w:lvlText w:val="*"/>
      <w:lvlJc w:val="left"/>
    </w:lvl>
  </w:abstractNum>
  <w:abstractNum w:abstractNumId="1" w15:restartNumberingAfterBreak="0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2A91E74"/>
    <w:multiLevelType w:val="hybridMultilevel"/>
    <w:tmpl w:val="E084E1A8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18AF2B16"/>
    <w:multiLevelType w:val="hybridMultilevel"/>
    <w:tmpl w:val="ED323D9C"/>
    <w:lvl w:ilvl="0" w:tplc="D6EA817C">
      <w:start w:val="1"/>
      <w:numFmt w:val="decimal"/>
      <w:lvlText w:val="%1."/>
      <w:lvlJc w:val="left"/>
      <w:pPr>
        <w:ind w:left="8991" w:hanging="729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1C132E41"/>
    <w:multiLevelType w:val="hybridMultilevel"/>
    <w:tmpl w:val="79506B74"/>
    <w:lvl w:ilvl="0" w:tplc="3B6CF2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8D8690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761A37B0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202CA2"/>
    <w:multiLevelType w:val="hybridMultilevel"/>
    <w:tmpl w:val="2208F8A6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22746671"/>
    <w:multiLevelType w:val="hybridMultilevel"/>
    <w:tmpl w:val="B0449F64"/>
    <w:lvl w:ilvl="0" w:tplc="08070019">
      <w:start w:val="1"/>
      <w:numFmt w:val="lowerLetter"/>
      <w:lvlText w:val="%1."/>
      <w:lvlJc w:val="left"/>
      <w:pPr>
        <w:ind w:left="2421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E1FDC"/>
    <w:multiLevelType w:val="hybridMultilevel"/>
    <w:tmpl w:val="A0BCDFB4"/>
    <w:lvl w:ilvl="0" w:tplc="AB3CA1E0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9DC73A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D47658A"/>
    <w:multiLevelType w:val="hybridMultilevel"/>
    <w:tmpl w:val="646AC4C2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4DA43FBA"/>
    <w:multiLevelType w:val="hybridMultilevel"/>
    <w:tmpl w:val="E88E1680"/>
    <w:lvl w:ilvl="0" w:tplc="08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C700096"/>
    <w:multiLevelType w:val="hybridMultilevel"/>
    <w:tmpl w:val="4F94615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20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21" w15:restartNumberingAfterBreak="0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25" w15:restartNumberingAfterBreak="0">
    <w:nsid w:val="7E635E39"/>
    <w:multiLevelType w:val="hybridMultilevel"/>
    <w:tmpl w:val="07BADC08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 w15:restartNumberingAfterBreak="0">
    <w:nsid w:val="7EF8336D"/>
    <w:multiLevelType w:val="hybridMultilevel"/>
    <w:tmpl w:val="36582E5A"/>
    <w:lvl w:ilvl="0" w:tplc="CEA4DFF2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8" w:hanging="360"/>
      </w:pPr>
    </w:lvl>
    <w:lvl w:ilvl="2" w:tplc="0807001B" w:tentative="1">
      <w:start w:val="1"/>
      <w:numFmt w:val="lowerRoman"/>
      <w:lvlText w:val="%3."/>
      <w:lvlJc w:val="right"/>
      <w:pPr>
        <w:ind w:left="1808" w:hanging="180"/>
      </w:pPr>
    </w:lvl>
    <w:lvl w:ilvl="3" w:tplc="0807000F" w:tentative="1">
      <w:start w:val="1"/>
      <w:numFmt w:val="decimal"/>
      <w:lvlText w:val="%4."/>
      <w:lvlJc w:val="left"/>
      <w:pPr>
        <w:ind w:left="2528" w:hanging="360"/>
      </w:pPr>
    </w:lvl>
    <w:lvl w:ilvl="4" w:tplc="08070019" w:tentative="1">
      <w:start w:val="1"/>
      <w:numFmt w:val="lowerLetter"/>
      <w:lvlText w:val="%5."/>
      <w:lvlJc w:val="left"/>
      <w:pPr>
        <w:ind w:left="3248" w:hanging="360"/>
      </w:pPr>
    </w:lvl>
    <w:lvl w:ilvl="5" w:tplc="0807001B" w:tentative="1">
      <w:start w:val="1"/>
      <w:numFmt w:val="lowerRoman"/>
      <w:lvlText w:val="%6."/>
      <w:lvlJc w:val="right"/>
      <w:pPr>
        <w:ind w:left="3968" w:hanging="180"/>
      </w:pPr>
    </w:lvl>
    <w:lvl w:ilvl="6" w:tplc="0807000F" w:tentative="1">
      <w:start w:val="1"/>
      <w:numFmt w:val="decimal"/>
      <w:lvlText w:val="%7."/>
      <w:lvlJc w:val="left"/>
      <w:pPr>
        <w:ind w:left="4688" w:hanging="360"/>
      </w:pPr>
    </w:lvl>
    <w:lvl w:ilvl="7" w:tplc="08070019" w:tentative="1">
      <w:start w:val="1"/>
      <w:numFmt w:val="lowerLetter"/>
      <w:lvlText w:val="%8."/>
      <w:lvlJc w:val="left"/>
      <w:pPr>
        <w:ind w:left="5408" w:hanging="360"/>
      </w:pPr>
    </w:lvl>
    <w:lvl w:ilvl="8" w:tplc="0807001B" w:tentative="1">
      <w:start w:val="1"/>
      <w:numFmt w:val="lowerRoman"/>
      <w:lvlText w:val="%9."/>
      <w:lvlJc w:val="right"/>
      <w:pPr>
        <w:ind w:left="6128" w:hanging="180"/>
      </w:pPr>
    </w:lvl>
  </w:abstractNum>
  <w:num w:numId="1">
    <w:abstractNumId w:val="24"/>
  </w:num>
  <w:num w:numId="2">
    <w:abstractNumId w:val="13"/>
  </w:num>
  <w:num w:numId="3">
    <w:abstractNumId w:val="19"/>
  </w:num>
  <w:num w:numId="4">
    <w:abstractNumId w:val="20"/>
  </w:num>
  <w:num w:numId="5">
    <w:abstractNumId w:val="23"/>
  </w:num>
  <w:num w:numId="6">
    <w:abstractNumId w:val="22"/>
  </w:num>
  <w:num w:numId="7">
    <w:abstractNumId w:val="7"/>
  </w:num>
  <w:num w:numId="8">
    <w:abstractNumId w:val="16"/>
  </w:num>
  <w:num w:numId="9">
    <w:abstractNumId w:val="18"/>
  </w:num>
  <w:num w:numId="10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10"/>
  </w:num>
  <w:num w:numId="13">
    <w:abstractNumId w:val="1"/>
  </w:num>
  <w:num w:numId="14">
    <w:abstractNumId w:val="12"/>
  </w:num>
  <w:num w:numId="15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4"/>
  </w:num>
  <w:num w:numId="18">
    <w:abstractNumId w:val="13"/>
  </w:num>
  <w:num w:numId="19">
    <w:abstractNumId w:val="13"/>
  </w:num>
  <w:num w:numId="20">
    <w:abstractNumId w:val="13"/>
  </w:num>
  <w:num w:numId="21">
    <w:abstractNumId w:val="25"/>
  </w:num>
  <w:num w:numId="22">
    <w:abstractNumId w:val="3"/>
  </w:num>
  <w:num w:numId="23">
    <w:abstractNumId w:val="17"/>
  </w:num>
  <w:num w:numId="24">
    <w:abstractNumId w:val="11"/>
  </w:num>
  <w:num w:numId="25">
    <w:abstractNumId w:val="13"/>
  </w:num>
  <w:num w:numId="26">
    <w:abstractNumId w:val="13"/>
  </w:num>
  <w:num w:numId="27">
    <w:abstractNumId w:val="13"/>
  </w:num>
  <w:num w:numId="28">
    <w:abstractNumId w:val="0"/>
    <w:lvlOverride w:ilvl="0">
      <w:lvl w:ilvl="0">
        <w:start w:val="1"/>
        <w:numFmt w:val="bullet"/>
        <w:lvlText w:val="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</w:rPr>
      </w:lvl>
    </w:lvlOverride>
  </w:num>
  <w:num w:numId="29">
    <w:abstractNumId w:val="13"/>
  </w:num>
  <w:num w:numId="30">
    <w:abstractNumId w:val="13"/>
  </w:num>
  <w:num w:numId="31">
    <w:abstractNumId w:val="5"/>
  </w:num>
  <w:num w:numId="32">
    <w:abstractNumId w:val="13"/>
  </w:num>
  <w:num w:numId="33">
    <w:abstractNumId w:val="13"/>
  </w:num>
  <w:num w:numId="34">
    <w:abstractNumId w:val="13"/>
  </w:num>
  <w:num w:numId="35">
    <w:abstractNumId w:val="15"/>
  </w:num>
  <w:num w:numId="36">
    <w:abstractNumId w:val="13"/>
  </w:num>
  <w:num w:numId="37">
    <w:abstractNumId w:val="2"/>
  </w:num>
  <w:num w:numId="38">
    <w:abstractNumId w:val="9"/>
  </w:num>
  <w:num w:numId="39">
    <w:abstractNumId w:val="6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  <w:num w:numId="46">
    <w:abstractNumId w:val="4"/>
  </w:num>
  <w:num w:numId="47">
    <w:abstractNumId w:val="26"/>
  </w:num>
  <w:num w:numId="48">
    <w:abstractNumId w:val="13"/>
  </w:num>
  <w:num w:numId="4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de-CH" w:vendorID="9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B0"/>
    <w:rsid w:val="00001F43"/>
    <w:rsid w:val="00002317"/>
    <w:rsid w:val="00004042"/>
    <w:rsid w:val="000042D5"/>
    <w:rsid w:val="00005C02"/>
    <w:rsid w:val="00007343"/>
    <w:rsid w:val="0000769B"/>
    <w:rsid w:val="00012C95"/>
    <w:rsid w:val="00012CB7"/>
    <w:rsid w:val="00013B37"/>
    <w:rsid w:val="00016B59"/>
    <w:rsid w:val="0002578C"/>
    <w:rsid w:val="000264DE"/>
    <w:rsid w:val="00026CB8"/>
    <w:rsid w:val="00030970"/>
    <w:rsid w:val="0003254A"/>
    <w:rsid w:val="00033226"/>
    <w:rsid w:val="000403C9"/>
    <w:rsid w:val="00043C99"/>
    <w:rsid w:val="00047999"/>
    <w:rsid w:val="000518C0"/>
    <w:rsid w:val="0005434D"/>
    <w:rsid w:val="000562D0"/>
    <w:rsid w:val="00061E01"/>
    <w:rsid w:val="00064BDA"/>
    <w:rsid w:val="000669E3"/>
    <w:rsid w:val="00067B9B"/>
    <w:rsid w:val="00072F34"/>
    <w:rsid w:val="000812F5"/>
    <w:rsid w:val="00081725"/>
    <w:rsid w:val="00085AEA"/>
    <w:rsid w:val="0008768C"/>
    <w:rsid w:val="00087C78"/>
    <w:rsid w:val="00094D0A"/>
    <w:rsid w:val="00096967"/>
    <w:rsid w:val="000A1A5C"/>
    <w:rsid w:val="000A1E84"/>
    <w:rsid w:val="000A7BC2"/>
    <w:rsid w:val="000B563F"/>
    <w:rsid w:val="000C0011"/>
    <w:rsid w:val="000C1A1E"/>
    <w:rsid w:val="000C4452"/>
    <w:rsid w:val="000C63A1"/>
    <w:rsid w:val="000D45B4"/>
    <w:rsid w:val="000D737E"/>
    <w:rsid w:val="000E144A"/>
    <w:rsid w:val="000E50E8"/>
    <w:rsid w:val="000E540F"/>
    <w:rsid w:val="000E6FE9"/>
    <w:rsid w:val="000F37E8"/>
    <w:rsid w:val="000F4FEB"/>
    <w:rsid w:val="000F6321"/>
    <w:rsid w:val="000F7DAA"/>
    <w:rsid w:val="001022F4"/>
    <w:rsid w:val="00103527"/>
    <w:rsid w:val="00112A89"/>
    <w:rsid w:val="001131FB"/>
    <w:rsid w:val="0012376B"/>
    <w:rsid w:val="001250E3"/>
    <w:rsid w:val="00131B78"/>
    <w:rsid w:val="001343B9"/>
    <w:rsid w:val="001350EC"/>
    <w:rsid w:val="001366DD"/>
    <w:rsid w:val="00142FA2"/>
    <w:rsid w:val="001445A8"/>
    <w:rsid w:val="00146ECD"/>
    <w:rsid w:val="0015202C"/>
    <w:rsid w:val="00152FFD"/>
    <w:rsid w:val="00153395"/>
    <w:rsid w:val="00153423"/>
    <w:rsid w:val="001541C2"/>
    <w:rsid w:val="00162643"/>
    <w:rsid w:val="00163777"/>
    <w:rsid w:val="001637DB"/>
    <w:rsid w:val="0016397C"/>
    <w:rsid w:val="00166FB3"/>
    <w:rsid w:val="00167A03"/>
    <w:rsid w:val="00170B3B"/>
    <w:rsid w:val="001747FA"/>
    <w:rsid w:val="00174BEC"/>
    <w:rsid w:val="00176DD7"/>
    <w:rsid w:val="00180079"/>
    <w:rsid w:val="0018327A"/>
    <w:rsid w:val="001919ED"/>
    <w:rsid w:val="00192C0E"/>
    <w:rsid w:val="001943CA"/>
    <w:rsid w:val="00194672"/>
    <w:rsid w:val="001948B6"/>
    <w:rsid w:val="001B10B0"/>
    <w:rsid w:val="001B41FE"/>
    <w:rsid w:val="001C0E30"/>
    <w:rsid w:val="001C7278"/>
    <w:rsid w:val="001D14CD"/>
    <w:rsid w:val="001D225C"/>
    <w:rsid w:val="001E0D0A"/>
    <w:rsid w:val="001E26F6"/>
    <w:rsid w:val="001E2790"/>
    <w:rsid w:val="001F01EE"/>
    <w:rsid w:val="001F226F"/>
    <w:rsid w:val="00201F9C"/>
    <w:rsid w:val="00210231"/>
    <w:rsid w:val="002126FB"/>
    <w:rsid w:val="00213EFE"/>
    <w:rsid w:val="0021556F"/>
    <w:rsid w:val="00225DE6"/>
    <w:rsid w:val="0023044A"/>
    <w:rsid w:val="002462B8"/>
    <w:rsid w:val="002521B1"/>
    <w:rsid w:val="0025363F"/>
    <w:rsid w:val="00255285"/>
    <w:rsid w:val="002654AF"/>
    <w:rsid w:val="00265545"/>
    <w:rsid w:val="002701D5"/>
    <w:rsid w:val="00271535"/>
    <w:rsid w:val="00271DD8"/>
    <w:rsid w:val="00276043"/>
    <w:rsid w:val="002764E3"/>
    <w:rsid w:val="00277D83"/>
    <w:rsid w:val="00283BE0"/>
    <w:rsid w:val="00295D9B"/>
    <w:rsid w:val="002A0E86"/>
    <w:rsid w:val="002A313A"/>
    <w:rsid w:val="002A4F5F"/>
    <w:rsid w:val="002A6535"/>
    <w:rsid w:val="002B15D1"/>
    <w:rsid w:val="002B2FF1"/>
    <w:rsid w:val="002B34B0"/>
    <w:rsid w:val="002B3BDA"/>
    <w:rsid w:val="002C18EC"/>
    <w:rsid w:val="002C391C"/>
    <w:rsid w:val="002D1772"/>
    <w:rsid w:val="002D423C"/>
    <w:rsid w:val="002D6E4F"/>
    <w:rsid w:val="002E0700"/>
    <w:rsid w:val="002E07E1"/>
    <w:rsid w:val="002E0BEF"/>
    <w:rsid w:val="002E29A4"/>
    <w:rsid w:val="002F68CB"/>
    <w:rsid w:val="003009CA"/>
    <w:rsid w:val="003013BB"/>
    <w:rsid w:val="00304129"/>
    <w:rsid w:val="00304E7B"/>
    <w:rsid w:val="00306BA6"/>
    <w:rsid w:val="00315331"/>
    <w:rsid w:val="00321A88"/>
    <w:rsid w:val="003222F9"/>
    <w:rsid w:val="00323467"/>
    <w:rsid w:val="0032375A"/>
    <w:rsid w:val="00323D74"/>
    <w:rsid w:val="0032423E"/>
    <w:rsid w:val="00326329"/>
    <w:rsid w:val="0033046B"/>
    <w:rsid w:val="003335B0"/>
    <w:rsid w:val="00337F74"/>
    <w:rsid w:val="003438C1"/>
    <w:rsid w:val="0035240B"/>
    <w:rsid w:val="00356DB1"/>
    <w:rsid w:val="00360DBB"/>
    <w:rsid w:val="00361B2A"/>
    <w:rsid w:val="00363B2D"/>
    <w:rsid w:val="00366F56"/>
    <w:rsid w:val="00366FE4"/>
    <w:rsid w:val="0037244E"/>
    <w:rsid w:val="00372F40"/>
    <w:rsid w:val="00375105"/>
    <w:rsid w:val="0037711E"/>
    <w:rsid w:val="0038098D"/>
    <w:rsid w:val="003926D0"/>
    <w:rsid w:val="003A2930"/>
    <w:rsid w:val="003A41CB"/>
    <w:rsid w:val="003A6640"/>
    <w:rsid w:val="003B1F5F"/>
    <w:rsid w:val="003B273A"/>
    <w:rsid w:val="003B46EF"/>
    <w:rsid w:val="003C045C"/>
    <w:rsid w:val="003C194C"/>
    <w:rsid w:val="003C36B1"/>
    <w:rsid w:val="003C3E29"/>
    <w:rsid w:val="003C5D07"/>
    <w:rsid w:val="003C6D02"/>
    <w:rsid w:val="003D0640"/>
    <w:rsid w:val="003D7E27"/>
    <w:rsid w:val="003F073E"/>
    <w:rsid w:val="00402458"/>
    <w:rsid w:val="00404916"/>
    <w:rsid w:val="00407770"/>
    <w:rsid w:val="0041103D"/>
    <w:rsid w:val="00416671"/>
    <w:rsid w:val="0042272E"/>
    <w:rsid w:val="00423533"/>
    <w:rsid w:val="004277F3"/>
    <w:rsid w:val="00430BE1"/>
    <w:rsid w:val="00432984"/>
    <w:rsid w:val="004343BE"/>
    <w:rsid w:val="00434441"/>
    <w:rsid w:val="0044137F"/>
    <w:rsid w:val="0044617C"/>
    <w:rsid w:val="004519AF"/>
    <w:rsid w:val="004541AB"/>
    <w:rsid w:val="0045458D"/>
    <w:rsid w:val="00464965"/>
    <w:rsid w:val="00467456"/>
    <w:rsid w:val="004678F1"/>
    <w:rsid w:val="00475260"/>
    <w:rsid w:val="0047688A"/>
    <w:rsid w:val="0048267A"/>
    <w:rsid w:val="00482B57"/>
    <w:rsid w:val="0048329F"/>
    <w:rsid w:val="00484F5F"/>
    <w:rsid w:val="004A2B99"/>
    <w:rsid w:val="004B0895"/>
    <w:rsid w:val="004B1B44"/>
    <w:rsid w:val="004B3548"/>
    <w:rsid w:val="004B40D2"/>
    <w:rsid w:val="004B707C"/>
    <w:rsid w:val="004B7225"/>
    <w:rsid w:val="004C0B21"/>
    <w:rsid w:val="004C34C0"/>
    <w:rsid w:val="004C353D"/>
    <w:rsid w:val="004C365A"/>
    <w:rsid w:val="004D0C74"/>
    <w:rsid w:val="004D273D"/>
    <w:rsid w:val="004D379A"/>
    <w:rsid w:val="004D39DF"/>
    <w:rsid w:val="004D6564"/>
    <w:rsid w:val="004D7238"/>
    <w:rsid w:val="004E11C2"/>
    <w:rsid w:val="004E351A"/>
    <w:rsid w:val="004E5508"/>
    <w:rsid w:val="004F142E"/>
    <w:rsid w:val="004F45EA"/>
    <w:rsid w:val="0050407A"/>
    <w:rsid w:val="00510AC0"/>
    <w:rsid w:val="005119FF"/>
    <w:rsid w:val="00516960"/>
    <w:rsid w:val="005175ED"/>
    <w:rsid w:val="00525594"/>
    <w:rsid w:val="00525D44"/>
    <w:rsid w:val="00532412"/>
    <w:rsid w:val="00532D10"/>
    <w:rsid w:val="00535CDA"/>
    <w:rsid w:val="00535F61"/>
    <w:rsid w:val="00536658"/>
    <w:rsid w:val="00542F2D"/>
    <w:rsid w:val="00543B8C"/>
    <w:rsid w:val="00543D6B"/>
    <w:rsid w:val="005440A8"/>
    <w:rsid w:val="0055107F"/>
    <w:rsid w:val="0055242F"/>
    <w:rsid w:val="0055664F"/>
    <w:rsid w:val="00562D44"/>
    <w:rsid w:val="00565B98"/>
    <w:rsid w:val="005739B1"/>
    <w:rsid w:val="00573ECC"/>
    <w:rsid w:val="005827BE"/>
    <w:rsid w:val="005911F9"/>
    <w:rsid w:val="00594A36"/>
    <w:rsid w:val="00594F14"/>
    <w:rsid w:val="00596B29"/>
    <w:rsid w:val="005A1000"/>
    <w:rsid w:val="005A1B38"/>
    <w:rsid w:val="005A2C73"/>
    <w:rsid w:val="005A57A9"/>
    <w:rsid w:val="005A5FE4"/>
    <w:rsid w:val="005A7898"/>
    <w:rsid w:val="005B14EB"/>
    <w:rsid w:val="005B154D"/>
    <w:rsid w:val="005B2425"/>
    <w:rsid w:val="005B7FAB"/>
    <w:rsid w:val="005C16AC"/>
    <w:rsid w:val="005C787B"/>
    <w:rsid w:val="005D5705"/>
    <w:rsid w:val="005E7BF6"/>
    <w:rsid w:val="005F1A83"/>
    <w:rsid w:val="005F6180"/>
    <w:rsid w:val="006013EE"/>
    <w:rsid w:val="00601658"/>
    <w:rsid w:val="00601AD6"/>
    <w:rsid w:val="00610A33"/>
    <w:rsid w:val="006132D7"/>
    <w:rsid w:val="00620B1B"/>
    <w:rsid w:val="00626A01"/>
    <w:rsid w:val="006308D9"/>
    <w:rsid w:val="00631626"/>
    <w:rsid w:val="00634284"/>
    <w:rsid w:val="00634E50"/>
    <w:rsid w:val="0064024D"/>
    <w:rsid w:val="00642D8F"/>
    <w:rsid w:val="00642E06"/>
    <w:rsid w:val="006510BE"/>
    <w:rsid w:val="0065385A"/>
    <w:rsid w:val="00653C65"/>
    <w:rsid w:val="00654060"/>
    <w:rsid w:val="00654580"/>
    <w:rsid w:val="00654A40"/>
    <w:rsid w:val="00660384"/>
    <w:rsid w:val="00662F24"/>
    <w:rsid w:val="00663392"/>
    <w:rsid w:val="00664B61"/>
    <w:rsid w:val="00665C51"/>
    <w:rsid w:val="00667A29"/>
    <w:rsid w:val="00680BA8"/>
    <w:rsid w:val="006873C0"/>
    <w:rsid w:val="00693F23"/>
    <w:rsid w:val="006948C1"/>
    <w:rsid w:val="006A1B0D"/>
    <w:rsid w:val="006B06DA"/>
    <w:rsid w:val="006B06F9"/>
    <w:rsid w:val="006B180B"/>
    <w:rsid w:val="006B20FA"/>
    <w:rsid w:val="006B4439"/>
    <w:rsid w:val="006B794B"/>
    <w:rsid w:val="006C3F18"/>
    <w:rsid w:val="006C68C1"/>
    <w:rsid w:val="006D0F18"/>
    <w:rsid w:val="006D38B0"/>
    <w:rsid w:val="006D59D8"/>
    <w:rsid w:val="006D5C07"/>
    <w:rsid w:val="006E13E9"/>
    <w:rsid w:val="00710A21"/>
    <w:rsid w:val="007112BB"/>
    <w:rsid w:val="00713FEE"/>
    <w:rsid w:val="00722D74"/>
    <w:rsid w:val="0072398F"/>
    <w:rsid w:val="0072467F"/>
    <w:rsid w:val="0072575F"/>
    <w:rsid w:val="00725F5D"/>
    <w:rsid w:val="00726C16"/>
    <w:rsid w:val="007306DE"/>
    <w:rsid w:val="00730C35"/>
    <w:rsid w:val="00732538"/>
    <w:rsid w:val="007338C4"/>
    <w:rsid w:val="00735646"/>
    <w:rsid w:val="00742260"/>
    <w:rsid w:val="007443D9"/>
    <w:rsid w:val="00745222"/>
    <w:rsid w:val="00747344"/>
    <w:rsid w:val="00747619"/>
    <w:rsid w:val="0075347E"/>
    <w:rsid w:val="00755DF8"/>
    <w:rsid w:val="00756751"/>
    <w:rsid w:val="00764361"/>
    <w:rsid w:val="0076637B"/>
    <w:rsid w:val="00767D6C"/>
    <w:rsid w:val="007809B1"/>
    <w:rsid w:val="007814F1"/>
    <w:rsid w:val="00781820"/>
    <w:rsid w:val="00792467"/>
    <w:rsid w:val="00793A39"/>
    <w:rsid w:val="0079513E"/>
    <w:rsid w:val="00797E16"/>
    <w:rsid w:val="007A4F97"/>
    <w:rsid w:val="007A5053"/>
    <w:rsid w:val="007B0108"/>
    <w:rsid w:val="007B2F33"/>
    <w:rsid w:val="007B5DD8"/>
    <w:rsid w:val="007C05F9"/>
    <w:rsid w:val="007C1EE7"/>
    <w:rsid w:val="007C6569"/>
    <w:rsid w:val="007C6BC5"/>
    <w:rsid w:val="007D005C"/>
    <w:rsid w:val="007D1065"/>
    <w:rsid w:val="007D158C"/>
    <w:rsid w:val="007E500D"/>
    <w:rsid w:val="007F12EE"/>
    <w:rsid w:val="007F2E08"/>
    <w:rsid w:val="007F603A"/>
    <w:rsid w:val="007F74EB"/>
    <w:rsid w:val="0080056F"/>
    <w:rsid w:val="00801241"/>
    <w:rsid w:val="00801B54"/>
    <w:rsid w:val="00802D77"/>
    <w:rsid w:val="0080494D"/>
    <w:rsid w:val="0081021B"/>
    <w:rsid w:val="008104C0"/>
    <w:rsid w:val="00813F55"/>
    <w:rsid w:val="00815C78"/>
    <w:rsid w:val="0081713E"/>
    <w:rsid w:val="008239F3"/>
    <w:rsid w:val="008245F1"/>
    <w:rsid w:val="00827277"/>
    <w:rsid w:val="00837949"/>
    <w:rsid w:val="00837EFC"/>
    <w:rsid w:val="00840B09"/>
    <w:rsid w:val="00840CCB"/>
    <w:rsid w:val="00842DBC"/>
    <w:rsid w:val="00843EC5"/>
    <w:rsid w:val="00850220"/>
    <w:rsid w:val="00853B72"/>
    <w:rsid w:val="00853F12"/>
    <w:rsid w:val="008554BD"/>
    <w:rsid w:val="00856E33"/>
    <w:rsid w:val="00857558"/>
    <w:rsid w:val="00857772"/>
    <w:rsid w:val="00862E15"/>
    <w:rsid w:val="008630A9"/>
    <w:rsid w:val="0087354B"/>
    <w:rsid w:val="008769C8"/>
    <w:rsid w:val="00882530"/>
    <w:rsid w:val="00883D42"/>
    <w:rsid w:val="008842A4"/>
    <w:rsid w:val="00887D1B"/>
    <w:rsid w:val="008940BA"/>
    <w:rsid w:val="00894D17"/>
    <w:rsid w:val="00894F74"/>
    <w:rsid w:val="008A3F67"/>
    <w:rsid w:val="008A7A6B"/>
    <w:rsid w:val="008A7C75"/>
    <w:rsid w:val="008C601D"/>
    <w:rsid w:val="008C6ADA"/>
    <w:rsid w:val="008D4FE8"/>
    <w:rsid w:val="008E24EE"/>
    <w:rsid w:val="008E6A5A"/>
    <w:rsid w:val="008F0173"/>
    <w:rsid w:val="008F4D61"/>
    <w:rsid w:val="008F6C54"/>
    <w:rsid w:val="00901880"/>
    <w:rsid w:val="00902034"/>
    <w:rsid w:val="0091002D"/>
    <w:rsid w:val="00910468"/>
    <w:rsid w:val="00910828"/>
    <w:rsid w:val="00910871"/>
    <w:rsid w:val="009150D5"/>
    <w:rsid w:val="0092118A"/>
    <w:rsid w:val="00923968"/>
    <w:rsid w:val="0092773F"/>
    <w:rsid w:val="00930F2D"/>
    <w:rsid w:val="009311AF"/>
    <w:rsid w:val="00934276"/>
    <w:rsid w:val="00934F78"/>
    <w:rsid w:val="009376DF"/>
    <w:rsid w:val="00942A8C"/>
    <w:rsid w:val="00944BBF"/>
    <w:rsid w:val="00960072"/>
    <w:rsid w:val="00964666"/>
    <w:rsid w:val="0097120C"/>
    <w:rsid w:val="009717BA"/>
    <w:rsid w:val="00974590"/>
    <w:rsid w:val="0098136E"/>
    <w:rsid w:val="0098179A"/>
    <w:rsid w:val="009822A2"/>
    <w:rsid w:val="00982AC5"/>
    <w:rsid w:val="00983B84"/>
    <w:rsid w:val="009849F9"/>
    <w:rsid w:val="00986F84"/>
    <w:rsid w:val="0098793F"/>
    <w:rsid w:val="00990A0A"/>
    <w:rsid w:val="00994009"/>
    <w:rsid w:val="009946AF"/>
    <w:rsid w:val="00995610"/>
    <w:rsid w:val="00996A12"/>
    <w:rsid w:val="00996F05"/>
    <w:rsid w:val="009976A9"/>
    <w:rsid w:val="00997A5D"/>
    <w:rsid w:val="00997C6A"/>
    <w:rsid w:val="009A0657"/>
    <w:rsid w:val="009A58BE"/>
    <w:rsid w:val="009B2275"/>
    <w:rsid w:val="009B2F2E"/>
    <w:rsid w:val="009B5772"/>
    <w:rsid w:val="009C3AEA"/>
    <w:rsid w:val="009C4B60"/>
    <w:rsid w:val="009C6046"/>
    <w:rsid w:val="009D0144"/>
    <w:rsid w:val="009D0AC8"/>
    <w:rsid w:val="009D21CD"/>
    <w:rsid w:val="009E0921"/>
    <w:rsid w:val="009E1379"/>
    <w:rsid w:val="009E143D"/>
    <w:rsid w:val="009E4478"/>
    <w:rsid w:val="009E5291"/>
    <w:rsid w:val="009F29CC"/>
    <w:rsid w:val="009F3B63"/>
    <w:rsid w:val="009F4D33"/>
    <w:rsid w:val="009F6DC8"/>
    <w:rsid w:val="00A01B65"/>
    <w:rsid w:val="00A02977"/>
    <w:rsid w:val="00A0394D"/>
    <w:rsid w:val="00A05AC7"/>
    <w:rsid w:val="00A068BD"/>
    <w:rsid w:val="00A1129C"/>
    <w:rsid w:val="00A12ADA"/>
    <w:rsid w:val="00A13270"/>
    <w:rsid w:val="00A13955"/>
    <w:rsid w:val="00A16CC2"/>
    <w:rsid w:val="00A22411"/>
    <w:rsid w:val="00A2326F"/>
    <w:rsid w:val="00A3561F"/>
    <w:rsid w:val="00A36346"/>
    <w:rsid w:val="00A4419C"/>
    <w:rsid w:val="00A44FD8"/>
    <w:rsid w:val="00A45BBF"/>
    <w:rsid w:val="00A45D31"/>
    <w:rsid w:val="00A46EBE"/>
    <w:rsid w:val="00A50015"/>
    <w:rsid w:val="00A53EC6"/>
    <w:rsid w:val="00A5454B"/>
    <w:rsid w:val="00A60F6C"/>
    <w:rsid w:val="00A62273"/>
    <w:rsid w:val="00A65CA2"/>
    <w:rsid w:val="00A718D7"/>
    <w:rsid w:val="00A723CC"/>
    <w:rsid w:val="00A7348E"/>
    <w:rsid w:val="00A76444"/>
    <w:rsid w:val="00A82C55"/>
    <w:rsid w:val="00A83A02"/>
    <w:rsid w:val="00A8487E"/>
    <w:rsid w:val="00A85514"/>
    <w:rsid w:val="00A92627"/>
    <w:rsid w:val="00A938BE"/>
    <w:rsid w:val="00A95E72"/>
    <w:rsid w:val="00A96A88"/>
    <w:rsid w:val="00AA113E"/>
    <w:rsid w:val="00AA133C"/>
    <w:rsid w:val="00AA57BD"/>
    <w:rsid w:val="00AA5E56"/>
    <w:rsid w:val="00AA7802"/>
    <w:rsid w:val="00AB1029"/>
    <w:rsid w:val="00AB6A3A"/>
    <w:rsid w:val="00AB7810"/>
    <w:rsid w:val="00AC2D12"/>
    <w:rsid w:val="00AD3F33"/>
    <w:rsid w:val="00AE0541"/>
    <w:rsid w:val="00AE6A97"/>
    <w:rsid w:val="00AF3C82"/>
    <w:rsid w:val="00AF5166"/>
    <w:rsid w:val="00B031E7"/>
    <w:rsid w:val="00B077D4"/>
    <w:rsid w:val="00B07D5F"/>
    <w:rsid w:val="00B21793"/>
    <w:rsid w:val="00B24B51"/>
    <w:rsid w:val="00B31B27"/>
    <w:rsid w:val="00B35C90"/>
    <w:rsid w:val="00B40F33"/>
    <w:rsid w:val="00B4262C"/>
    <w:rsid w:val="00B4485A"/>
    <w:rsid w:val="00B47459"/>
    <w:rsid w:val="00B508F7"/>
    <w:rsid w:val="00B6662F"/>
    <w:rsid w:val="00B71335"/>
    <w:rsid w:val="00B743D2"/>
    <w:rsid w:val="00B8026E"/>
    <w:rsid w:val="00B821C4"/>
    <w:rsid w:val="00B9561E"/>
    <w:rsid w:val="00BA1AA6"/>
    <w:rsid w:val="00BA2A1E"/>
    <w:rsid w:val="00BB589F"/>
    <w:rsid w:val="00BB69F9"/>
    <w:rsid w:val="00BC255A"/>
    <w:rsid w:val="00BD3B2A"/>
    <w:rsid w:val="00BD76A2"/>
    <w:rsid w:val="00BE2873"/>
    <w:rsid w:val="00BE57DB"/>
    <w:rsid w:val="00BE6AAE"/>
    <w:rsid w:val="00BE6BA8"/>
    <w:rsid w:val="00BF0795"/>
    <w:rsid w:val="00BF4BD2"/>
    <w:rsid w:val="00BF5315"/>
    <w:rsid w:val="00C008C9"/>
    <w:rsid w:val="00C02B10"/>
    <w:rsid w:val="00C10104"/>
    <w:rsid w:val="00C1688C"/>
    <w:rsid w:val="00C175E8"/>
    <w:rsid w:val="00C20E38"/>
    <w:rsid w:val="00C22D47"/>
    <w:rsid w:val="00C256D2"/>
    <w:rsid w:val="00C25FE9"/>
    <w:rsid w:val="00C31386"/>
    <w:rsid w:val="00C31A4A"/>
    <w:rsid w:val="00C351B8"/>
    <w:rsid w:val="00C40206"/>
    <w:rsid w:val="00C40749"/>
    <w:rsid w:val="00C421BE"/>
    <w:rsid w:val="00C42A15"/>
    <w:rsid w:val="00C42AC3"/>
    <w:rsid w:val="00C4673C"/>
    <w:rsid w:val="00C46A5E"/>
    <w:rsid w:val="00C55C50"/>
    <w:rsid w:val="00C56EA7"/>
    <w:rsid w:val="00C575EA"/>
    <w:rsid w:val="00C61DAB"/>
    <w:rsid w:val="00C6276B"/>
    <w:rsid w:val="00C631E3"/>
    <w:rsid w:val="00C63BE7"/>
    <w:rsid w:val="00C646BA"/>
    <w:rsid w:val="00C7048D"/>
    <w:rsid w:val="00C70997"/>
    <w:rsid w:val="00C70DCE"/>
    <w:rsid w:val="00C71C95"/>
    <w:rsid w:val="00C75A77"/>
    <w:rsid w:val="00C7641F"/>
    <w:rsid w:val="00C76CC5"/>
    <w:rsid w:val="00C8179A"/>
    <w:rsid w:val="00C81A4A"/>
    <w:rsid w:val="00C84877"/>
    <w:rsid w:val="00CA149F"/>
    <w:rsid w:val="00CA2933"/>
    <w:rsid w:val="00CA29F4"/>
    <w:rsid w:val="00CA634B"/>
    <w:rsid w:val="00CB4262"/>
    <w:rsid w:val="00CB536B"/>
    <w:rsid w:val="00CC426C"/>
    <w:rsid w:val="00CC4E16"/>
    <w:rsid w:val="00CC5D3C"/>
    <w:rsid w:val="00CD3E5C"/>
    <w:rsid w:val="00CD505E"/>
    <w:rsid w:val="00CD6907"/>
    <w:rsid w:val="00CF27AD"/>
    <w:rsid w:val="00CF5204"/>
    <w:rsid w:val="00CF7AD8"/>
    <w:rsid w:val="00D11F80"/>
    <w:rsid w:val="00D16A90"/>
    <w:rsid w:val="00D230B3"/>
    <w:rsid w:val="00D25E85"/>
    <w:rsid w:val="00D314AD"/>
    <w:rsid w:val="00D3241E"/>
    <w:rsid w:val="00D3372D"/>
    <w:rsid w:val="00D35215"/>
    <w:rsid w:val="00D367F0"/>
    <w:rsid w:val="00D41577"/>
    <w:rsid w:val="00D4442A"/>
    <w:rsid w:val="00D47223"/>
    <w:rsid w:val="00D50F81"/>
    <w:rsid w:val="00D514D0"/>
    <w:rsid w:val="00D5242A"/>
    <w:rsid w:val="00D52A6D"/>
    <w:rsid w:val="00D600FE"/>
    <w:rsid w:val="00D6168C"/>
    <w:rsid w:val="00D61970"/>
    <w:rsid w:val="00D63F9B"/>
    <w:rsid w:val="00D65914"/>
    <w:rsid w:val="00D732F4"/>
    <w:rsid w:val="00D770FC"/>
    <w:rsid w:val="00D84DC9"/>
    <w:rsid w:val="00D8596B"/>
    <w:rsid w:val="00D85A8B"/>
    <w:rsid w:val="00D92929"/>
    <w:rsid w:val="00D92AC6"/>
    <w:rsid w:val="00D975B1"/>
    <w:rsid w:val="00DA2D4C"/>
    <w:rsid w:val="00DA7648"/>
    <w:rsid w:val="00DA7D38"/>
    <w:rsid w:val="00DB2320"/>
    <w:rsid w:val="00DB6E3F"/>
    <w:rsid w:val="00DC0BF6"/>
    <w:rsid w:val="00DC1050"/>
    <w:rsid w:val="00DD1556"/>
    <w:rsid w:val="00DD275F"/>
    <w:rsid w:val="00DD4D45"/>
    <w:rsid w:val="00DD5A75"/>
    <w:rsid w:val="00DD6947"/>
    <w:rsid w:val="00DD7C1A"/>
    <w:rsid w:val="00DE1D29"/>
    <w:rsid w:val="00DE544D"/>
    <w:rsid w:val="00DE5FC2"/>
    <w:rsid w:val="00DF4764"/>
    <w:rsid w:val="00DF4DA6"/>
    <w:rsid w:val="00DF5B33"/>
    <w:rsid w:val="00DF6A7F"/>
    <w:rsid w:val="00E02153"/>
    <w:rsid w:val="00E04D5D"/>
    <w:rsid w:val="00E11360"/>
    <w:rsid w:val="00E12488"/>
    <w:rsid w:val="00E15038"/>
    <w:rsid w:val="00E17106"/>
    <w:rsid w:val="00E204CC"/>
    <w:rsid w:val="00E24CB0"/>
    <w:rsid w:val="00E273A8"/>
    <w:rsid w:val="00E32A7A"/>
    <w:rsid w:val="00E347E9"/>
    <w:rsid w:val="00E37DC5"/>
    <w:rsid w:val="00E37EC5"/>
    <w:rsid w:val="00E4072B"/>
    <w:rsid w:val="00E45924"/>
    <w:rsid w:val="00E45E75"/>
    <w:rsid w:val="00E474D6"/>
    <w:rsid w:val="00E52D71"/>
    <w:rsid w:val="00E56E93"/>
    <w:rsid w:val="00E63910"/>
    <w:rsid w:val="00E670E1"/>
    <w:rsid w:val="00E723B1"/>
    <w:rsid w:val="00E723E4"/>
    <w:rsid w:val="00E77CD2"/>
    <w:rsid w:val="00E80FBB"/>
    <w:rsid w:val="00E82BF3"/>
    <w:rsid w:val="00E86AA0"/>
    <w:rsid w:val="00E955F8"/>
    <w:rsid w:val="00E97361"/>
    <w:rsid w:val="00EA07E3"/>
    <w:rsid w:val="00EB0ACE"/>
    <w:rsid w:val="00EB7CD4"/>
    <w:rsid w:val="00EC5C69"/>
    <w:rsid w:val="00EE39DC"/>
    <w:rsid w:val="00EE3F68"/>
    <w:rsid w:val="00EE7434"/>
    <w:rsid w:val="00EF2830"/>
    <w:rsid w:val="00EF3B68"/>
    <w:rsid w:val="00F0388D"/>
    <w:rsid w:val="00F04FC4"/>
    <w:rsid w:val="00F0609F"/>
    <w:rsid w:val="00F07263"/>
    <w:rsid w:val="00F1218A"/>
    <w:rsid w:val="00F15771"/>
    <w:rsid w:val="00F2121E"/>
    <w:rsid w:val="00F309DD"/>
    <w:rsid w:val="00F315E4"/>
    <w:rsid w:val="00F332FD"/>
    <w:rsid w:val="00F343F6"/>
    <w:rsid w:val="00F4098A"/>
    <w:rsid w:val="00F40AFF"/>
    <w:rsid w:val="00F47ED9"/>
    <w:rsid w:val="00F510C0"/>
    <w:rsid w:val="00F5469E"/>
    <w:rsid w:val="00F55942"/>
    <w:rsid w:val="00F56EAA"/>
    <w:rsid w:val="00F6133F"/>
    <w:rsid w:val="00F6510C"/>
    <w:rsid w:val="00F76432"/>
    <w:rsid w:val="00F81E01"/>
    <w:rsid w:val="00F84020"/>
    <w:rsid w:val="00F87E2B"/>
    <w:rsid w:val="00F90678"/>
    <w:rsid w:val="00F915A8"/>
    <w:rsid w:val="00F9594A"/>
    <w:rsid w:val="00F973A1"/>
    <w:rsid w:val="00FA452C"/>
    <w:rsid w:val="00FB0127"/>
    <w:rsid w:val="00FB0652"/>
    <w:rsid w:val="00FB281B"/>
    <w:rsid w:val="00FB3268"/>
    <w:rsid w:val="00FB4841"/>
    <w:rsid w:val="00FB5FD2"/>
    <w:rsid w:val="00FB6769"/>
    <w:rsid w:val="00FB775C"/>
    <w:rsid w:val="00FB7EDB"/>
    <w:rsid w:val="00FC02B8"/>
    <w:rsid w:val="00FC1186"/>
    <w:rsid w:val="00FC4105"/>
    <w:rsid w:val="00FC4C3C"/>
    <w:rsid w:val="00FC7A9B"/>
    <w:rsid w:val="00FC7C09"/>
    <w:rsid w:val="00FD7A6D"/>
    <w:rsid w:val="00FF06A2"/>
    <w:rsid w:val="00FF21AE"/>
    <w:rsid w:val="00FF455F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313AF85"/>
  <w15:docId w15:val="{6D84793F-C9C4-4FD2-9336-3F0056BE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93F"/>
    <w:rPr>
      <w:sz w:val="24"/>
      <w:szCs w:val="24"/>
    </w:rPr>
  </w:style>
  <w:style w:type="paragraph" w:styleId="Heading1">
    <w:name w:val="heading 1"/>
    <w:basedOn w:val="Normal"/>
    <w:next w:val="BodyText"/>
    <w:qFormat/>
    <w:rsid w:val="005A1000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rFonts w:ascii="Arial" w:hAnsi="Arial"/>
      <w:b/>
      <w:kern w:val="28"/>
      <w:sz w:val="28"/>
      <w:lang w:eastAsia="de-DE"/>
    </w:rPr>
  </w:style>
  <w:style w:type="paragraph" w:styleId="Heading2">
    <w:name w:val="heading 2"/>
    <w:basedOn w:val="Normal"/>
    <w:next w:val="BodyText"/>
    <w:qFormat/>
    <w:rsid w:val="005A1000"/>
    <w:pPr>
      <w:keepNext/>
      <w:keepLines/>
      <w:numPr>
        <w:ilvl w:val="1"/>
        <w:numId w:val="2"/>
      </w:numPr>
      <w:spacing w:before="240" w:after="120"/>
      <w:outlineLvl w:val="1"/>
    </w:pPr>
    <w:rPr>
      <w:rFonts w:ascii="Arial" w:hAnsi="Arial"/>
      <w:b/>
      <w:bCs/>
      <w:lang w:eastAsia="de-DE"/>
    </w:rPr>
  </w:style>
  <w:style w:type="paragraph" w:styleId="Heading3">
    <w:name w:val="heading 3"/>
    <w:basedOn w:val="Normal"/>
    <w:next w:val="BodyText"/>
    <w:qFormat/>
    <w:rsid w:val="00F6133F"/>
    <w:pPr>
      <w:keepNext/>
      <w:numPr>
        <w:ilvl w:val="2"/>
        <w:numId w:val="2"/>
      </w:numPr>
      <w:spacing w:before="360" w:after="120"/>
      <w:outlineLvl w:val="2"/>
    </w:pPr>
    <w:rPr>
      <w:rFonts w:ascii="Arial" w:hAnsi="Arial"/>
      <w:b/>
      <w:kern w:val="28"/>
      <w:sz w:val="22"/>
    </w:rPr>
  </w:style>
  <w:style w:type="paragraph" w:styleId="Heading4">
    <w:name w:val="heading 4"/>
    <w:basedOn w:val="Heading3"/>
    <w:next w:val="BodyText"/>
    <w:qFormat/>
    <w:rsid w:val="005A1000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5A1000"/>
    <w:pPr>
      <w:numPr>
        <w:ilvl w:val="4"/>
        <w:numId w:val="2"/>
      </w:numPr>
      <w:spacing w:before="240" w:after="60"/>
      <w:outlineLvl w:val="4"/>
    </w:pPr>
    <w:rPr>
      <w:rFonts w:ascii="Arial" w:hAnsi="Arial"/>
      <w:sz w:val="22"/>
      <w:lang w:eastAsia="de-DE"/>
    </w:rPr>
  </w:style>
  <w:style w:type="paragraph" w:styleId="Heading6">
    <w:name w:val="heading 6"/>
    <w:basedOn w:val="Normal"/>
    <w:next w:val="Normal"/>
    <w:qFormat/>
    <w:rsid w:val="005A1000"/>
    <w:pPr>
      <w:numPr>
        <w:ilvl w:val="5"/>
        <w:numId w:val="2"/>
      </w:numPr>
      <w:spacing w:before="240" w:after="60"/>
      <w:outlineLvl w:val="5"/>
    </w:pPr>
    <w:rPr>
      <w:i/>
      <w:sz w:val="22"/>
      <w:lang w:eastAsia="de-DE"/>
    </w:rPr>
  </w:style>
  <w:style w:type="paragraph" w:styleId="Heading7">
    <w:name w:val="heading 7"/>
    <w:basedOn w:val="Normal"/>
    <w:next w:val="Normal"/>
    <w:qFormat/>
    <w:rsid w:val="005A1000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2"/>
      <w:lang w:eastAsia="de-DE"/>
    </w:rPr>
  </w:style>
  <w:style w:type="paragraph" w:styleId="Heading8">
    <w:name w:val="heading 8"/>
    <w:basedOn w:val="Normal"/>
    <w:next w:val="Normal"/>
    <w:qFormat/>
    <w:rsid w:val="005A1000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2"/>
      <w:lang w:eastAsia="de-DE"/>
    </w:rPr>
  </w:style>
  <w:style w:type="paragraph" w:styleId="Heading9">
    <w:name w:val="heading 9"/>
    <w:basedOn w:val="Normal"/>
    <w:next w:val="Normal"/>
    <w:qFormat/>
    <w:rsid w:val="005A1000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A1000"/>
    <w:pPr>
      <w:tabs>
        <w:tab w:val="right" w:pos="9921"/>
      </w:tabs>
      <w:spacing w:before="60" w:after="240"/>
      <w:ind w:left="1701"/>
    </w:pPr>
    <w:rPr>
      <w:rFonts w:ascii="Arial" w:hAnsi="Arial"/>
      <w:sz w:val="22"/>
      <w:lang w:val="de-DE" w:eastAsia="de-DE"/>
    </w:rPr>
  </w:style>
  <w:style w:type="paragraph" w:styleId="Header">
    <w:name w:val="header"/>
    <w:basedOn w:val="Normal"/>
    <w:rsid w:val="005A1000"/>
    <w:pPr>
      <w:tabs>
        <w:tab w:val="center" w:pos="5103"/>
        <w:tab w:val="right" w:pos="9639"/>
      </w:tabs>
      <w:jc w:val="center"/>
    </w:pPr>
    <w:rPr>
      <w:rFonts w:ascii="Arial" w:hAnsi="Arial"/>
      <w:sz w:val="22"/>
      <w:lang w:eastAsia="de-DE"/>
    </w:rPr>
  </w:style>
  <w:style w:type="paragraph" w:styleId="Footer">
    <w:name w:val="footer"/>
    <w:basedOn w:val="Normal"/>
    <w:rsid w:val="005A1000"/>
    <w:pPr>
      <w:pBdr>
        <w:top w:val="single" w:sz="4" w:space="1" w:color="auto"/>
      </w:pBdr>
      <w:tabs>
        <w:tab w:val="right" w:pos="9923"/>
      </w:tabs>
    </w:pPr>
    <w:rPr>
      <w:rFonts w:ascii="Arial" w:hAnsi="Arial"/>
      <w:sz w:val="18"/>
      <w:lang w:eastAsia="de-DE"/>
    </w:rPr>
  </w:style>
  <w:style w:type="paragraph" w:styleId="TOC1">
    <w:name w:val="toc 1"/>
    <w:basedOn w:val="BodyText"/>
    <w:next w:val="BodyText"/>
    <w:autoRedefine/>
    <w:uiPriority w:val="39"/>
    <w:rsid w:val="005A1000"/>
    <w:pPr>
      <w:tabs>
        <w:tab w:val="clear" w:pos="9921"/>
        <w:tab w:val="left" w:pos="1701"/>
        <w:tab w:val="right" w:pos="9923"/>
      </w:tabs>
      <w:spacing w:before="120" w:after="20"/>
      <w:ind w:left="0"/>
    </w:pPr>
    <w:rPr>
      <w:noProof/>
      <w:szCs w:val="28"/>
    </w:rPr>
  </w:style>
  <w:style w:type="paragraph" w:styleId="List">
    <w:name w:val="List"/>
    <w:basedOn w:val="Normal"/>
    <w:rsid w:val="005A100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rFonts w:ascii="Arial" w:hAnsi="Arial"/>
      <w:szCs w:val="20"/>
      <w:lang w:eastAsia="de-DE"/>
    </w:rPr>
  </w:style>
  <w:style w:type="paragraph" w:customStyle="1" w:styleId="Bild">
    <w:name w:val="Bild"/>
    <w:basedOn w:val="BodyText"/>
    <w:rsid w:val="005A1000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BodyText"/>
    <w:next w:val="BodyText"/>
    <w:rsid w:val="005A1000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BodyText"/>
    <w:rsid w:val="005A1000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5A1000"/>
    <w:pPr>
      <w:tabs>
        <w:tab w:val="left" w:pos="1701"/>
        <w:tab w:val="right" w:pos="9923"/>
      </w:tabs>
      <w:spacing w:after="20"/>
    </w:pPr>
    <w:rPr>
      <w:rFonts w:ascii="Arial" w:hAnsi="Arial"/>
      <w:noProof/>
      <w:lang w:eastAsia="de-DE"/>
    </w:rPr>
  </w:style>
  <w:style w:type="paragraph" w:styleId="TOC3">
    <w:name w:val="toc 3"/>
    <w:basedOn w:val="TOC2"/>
    <w:next w:val="BodyText"/>
    <w:autoRedefine/>
    <w:semiHidden/>
    <w:rsid w:val="005A1000"/>
  </w:style>
  <w:style w:type="paragraph" w:styleId="TOC4">
    <w:name w:val="toc 4"/>
    <w:basedOn w:val="Normal"/>
    <w:next w:val="Normal"/>
    <w:autoRedefine/>
    <w:semiHidden/>
    <w:rsid w:val="005A1000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TOC5">
    <w:name w:val="toc 5"/>
    <w:basedOn w:val="Normal"/>
    <w:next w:val="Normal"/>
    <w:autoRedefine/>
    <w:semiHidden/>
    <w:rsid w:val="005A1000"/>
    <w:pPr>
      <w:ind w:left="800"/>
    </w:pPr>
  </w:style>
  <w:style w:type="paragraph" w:styleId="TOC6">
    <w:name w:val="toc 6"/>
    <w:basedOn w:val="Normal"/>
    <w:next w:val="Normal"/>
    <w:autoRedefine/>
    <w:semiHidden/>
    <w:rsid w:val="005A1000"/>
    <w:pPr>
      <w:ind w:left="1000"/>
    </w:pPr>
  </w:style>
  <w:style w:type="paragraph" w:styleId="TOC7">
    <w:name w:val="toc 7"/>
    <w:basedOn w:val="Normal"/>
    <w:next w:val="Normal"/>
    <w:autoRedefine/>
    <w:semiHidden/>
    <w:rsid w:val="005A1000"/>
    <w:pPr>
      <w:ind w:left="1200"/>
    </w:pPr>
  </w:style>
  <w:style w:type="paragraph" w:styleId="TOC8">
    <w:name w:val="toc 8"/>
    <w:basedOn w:val="Normal"/>
    <w:next w:val="Normal"/>
    <w:autoRedefine/>
    <w:semiHidden/>
    <w:rsid w:val="005A1000"/>
    <w:pPr>
      <w:ind w:left="1400"/>
    </w:pPr>
  </w:style>
  <w:style w:type="paragraph" w:styleId="TOC9">
    <w:name w:val="toc 9"/>
    <w:basedOn w:val="Normal"/>
    <w:next w:val="Normal"/>
    <w:autoRedefine/>
    <w:semiHidden/>
    <w:rsid w:val="005A1000"/>
    <w:pPr>
      <w:ind w:left="1600"/>
    </w:pPr>
    <w:rPr>
      <w:rFonts w:ascii="Arial" w:hAnsi="Arial"/>
      <w:sz w:val="22"/>
      <w:lang w:eastAsia="de-DE"/>
    </w:rPr>
  </w:style>
  <w:style w:type="paragraph" w:customStyle="1" w:styleId="FragenZiele">
    <w:name w:val="Fragen / Ziele"/>
    <w:basedOn w:val="BodyText"/>
    <w:rsid w:val="005A1000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BodyText"/>
    <w:next w:val="Bild"/>
    <w:rsid w:val="005A1000"/>
    <w:pPr>
      <w:keepNext/>
    </w:pPr>
  </w:style>
  <w:style w:type="paragraph" w:styleId="TableofFigures">
    <w:name w:val="table of figures"/>
    <w:basedOn w:val="BodyText"/>
    <w:next w:val="Tabelle"/>
    <w:semiHidden/>
    <w:rsid w:val="005A1000"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rsid w:val="005A1000"/>
    <w:pPr>
      <w:tabs>
        <w:tab w:val="clear" w:pos="2268"/>
        <w:tab w:val="num" w:pos="2552"/>
      </w:tabs>
      <w:ind w:left="2552"/>
    </w:pPr>
  </w:style>
  <w:style w:type="paragraph" w:customStyle="1" w:styleId="Liste3">
    <w:name w:val="Liste3"/>
    <w:basedOn w:val="List"/>
    <w:rsid w:val="005A1000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Normal"/>
    <w:next w:val="BodyText"/>
    <w:rsid w:val="005A1000"/>
    <w:pPr>
      <w:keepNext/>
      <w:pBdr>
        <w:bottom w:val="single" w:sz="4" w:space="1" w:color="auto"/>
      </w:pBdr>
      <w:spacing w:after="360"/>
    </w:pPr>
    <w:rPr>
      <w:rFonts w:ascii="Arial" w:hAnsi="Arial"/>
      <w:b/>
      <w:sz w:val="28"/>
      <w:lang w:eastAsia="de-DE"/>
    </w:rPr>
  </w:style>
  <w:style w:type="paragraph" w:customStyle="1" w:styleId="Inhalt">
    <w:name w:val="Inhalt"/>
    <w:basedOn w:val="BodyText"/>
    <w:rsid w:val="005A1000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5A1000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BodyText"/>
    <w:rsid w:val="005A1000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5A1000"/>
    <w:pPr>
      <w:keepNext/>
      <w:spacing w:before="240" w:after="60"/>
      <w:ind w:left="1701"/>
      <w:outlineLvl w:val="0"/>
    </w:pPr>
    <w:rPr>
      <w:rFonts w:ascii="Arial" w:hAnsi="Arial" w:cs="Arial"/>
      <w:b/>
      <w:bCs/>
      <w:kern w:val="28"/>
      <w:sz w:val="22"/>
      <w:szCs w:val="32"/>
      <w:lang w:eastAsia="de-DE"/>
    </w:rPr>
  </w:style>
  <w:style w:type="paragraph" w:customStyle="1" w:styleId="Inhaltsverzeichnis">
    <w:name w:val="Inhaltsverzeichnis"/>
    <w:basedOn w:val="Normal"/>
    <w:next w:val="Normal"/>
    <w:rsid w:val="005A1000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rFonts w:ascii="Arial" w:hAnsi="Arial"/>
      <w:b/>
      <w:sz w:val="28"/>
      <w:lang w:eastAsia="de-DE"/>
    </w:rPr>
  </w:style>
  <w:style w:type="paragraph" w:customStyle="1" w:styleId="C-Code-Listing">
    <w:name w:val="C-Code-Listing"/>
    <w:basedOn w:val="C-Code"/>
    <w:rsid w:val="005A1000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5A1000"/>
    <w:rPr>
      <w:vanish/>
      <w:shd w:val="clear" w:color="auto" w:fill="CCFFCC"/>
    </w:rPr>
  </w:style>
  <w:style w:type="paragraph" w:styleId="List3">
    <w:name w:val="List 3"/>
    <w:basedOn w:val="List"/>
    <w:rsid w:val="005A1000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5A1000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5A1000"/>
    <w:pPr>
      <w:ind w:left="1132" w:hanging="283"/>
    </w:pPr>
    <w:rPr>
      <w:rFonts w:ascii="Arial" w:hAnsi="Arial"/>
      <w:sz w:val="22"/>
      <w:lang w:eastAsia="de-DE"/>
    </w:rPr>
  </w:style>
  <w:style w:type="character" w:styleId="Hyperlink">
    <w:name w:val="Hyperlink"/>
    <w:uiPriority w:val="99"/>
    <w:unhideWhenUsed/>
    <w:rsid w:val="005A10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1000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5A1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5A1000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5A1000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A1000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styleId="Strong">
    <w:name w:val="Strong"/>
    <w:basedOn w:val="DefaultParagraphFont"/>
    <w:uiPriority w:val="22"/>
    <w:qFormat/>
    <w:rsid w:val="0098793F"/>
    <w:rPr>
      <w:b/>
      <w:bCs/>
    </w:rPr>
  </w:style>
  <w:style w:type="paragraph" w:styleId="NormalWeb">
    <w:name w:val="Normal (Web)"/>
    <w:basedOn w:val="Normal"/>
    <w:uiPriority w:val="99"/>
    <w:unhideWhenUsed/>
    <w:rsid w:val="0098793F"/>
    <w:pPr>
      <w:spacing w:after="135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226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226F"/>
    <w:rPr>
      <w:sz w:val="24"/>
      <w:szCs w:val="24"/>
    </w:rPr>
  </w:style>
  <w:style w:type="paragraph" w:styleId="EnvelopeReturn">
    <w:name w:val="envelope return"/>
    <w:basedOn w:val="Normal"/>
    <w:rsid w:val="00D85A8B"/>
    <w:pPr>
      <w:spacing w:line="280" w:lineRule="exact"/>
      <w:jc w:val="both"/>
    </w:pPr>
    <w:rPr>
      <w:rFonts w:ascii="Verdana" w:hAnsi="Verdana"/>
      <w:sz w:val="17"/>
      <w:szCs w:val="20"/>
      <w:lang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2E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2E15"/>
  </w:style>
  <w:style w:type="character" w:styleId="FootnoteReference">
    <w:name w:val="footnote reference"/>
    <w:basedOn w:val="DefaultParagraphFont"/>
    <w:uiPriority w:val="99"/>
    <w:semiHidden/>
    <w:unhideWhenUsed/>
    <w:rsid w:val="00862E15"/>
    <w:rPr>
      <w:vertAlign w:val="superscript"/>
    </w:rPr>
  </w:style>
  <w:style w:type="paragraph" w:customStyle="1" w:styleId="Standard1">
    <w:name w:val="Standard1"/>
    <w:basedOn w:val="Normal"/>
    <w:rsid w:val="009D0AC8"/>
    <w:pPr>
      <w:spacing w:line="360" w:lineRule="atLeast"/>
    </w:pPr>
    <w:rPr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52FFD"/>
    <w:rPr>
      <w:rFonts w:ascii="Arial" w:hAnsi="Arial"/>
      <w:sz w:val="22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8350">
      <w:bodyDiv w:val="1"/>
      <w:marLeft w:val="0"/>
      <w:marRight w:val="0"/>
      <w:marTop w:val="0"/>
      <w:marBottom w:val="0"/>
      <w:divBdr>
        <w:top w:val="single" w:sz="18" w:space="15" w:color="0088CC"/>
        <w:left w:val="none" w:sz="0" w:space="0" w:color="auto"/>
        <w:bottom w:val="none" w:sz="0" w:space="0" w:color="auto"/>
        <w:right w:val="none" w:sz="0" w:space="0" w:color="auto"/>
      </w:divBdr>
      <w:divsChild>
        <w:div w:id="15649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553">
              <w:marLeft w:val="0"/>
              <w:marRight w:val="0"/>
              <w:marTop w:val="0"/>
              <w:marBottom w:val="0"/>
              <w:divBdr>
                <w:top w:val="single" w:sz="2" w:space="15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7716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2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ier\AppData\Local\Temp\Temp1_000_Dokumenten-Vorlage-2015-04-02.zip\000_Dokumenten-Vorlage\Dokumenten-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0" ma:contentTypeDescription="Ein neues Dokument erstellen." ma:contentTypeScope="" ma:versionID="1db78abba07c1af3e80eefdc0874deaa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9d2ea9942db5ab0077ed82f204a04221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46A4B-82A4-421F-908A-A010A3F6F0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9BCDDA-42DC-4AA3-913C-F5095FD80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5aa08-5109-422e-bc68-6d27401c1340"/>
    <ds:schemaRef ds:uri="e215ed56-d4ee-4ecf-be48-c41e4c0d3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71EB1-F7AA-4EF3-90F3-82AE32A90E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09AF52-D872-4279-B6B7-10544E6CA6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Dokumenten-Vorlage.dotx</Template>
  <TotalTime>0</TotalTime>
  <Pages>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 Kleinprojekt abwickeln</vt:lpstr>
    </vt:vector>
  </TitlesOfParts>
  <Company>Gewerblich Industrielle Berufsschule Zug (GIBZ)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Kleinprojekt abwickeln</dc:title>
  <dc:subject>Projektplanung</dc:subject>
  <dc:creator>Rolf Maier Caflisch</dc:creator>
  <dc:description>Version 3.0 / im April 2018</dc:description>
  <cp:lastModifiedBy>Enea Krähenbühl</cp:lastModifiedBy>
  <cp:revision>2</cp:revision>
  <cp:lastPrinted>2019-03-06T09:13:00Z</cp:lastPrinted>
  <dcterms:created xsi:type="dcterms:W3CDTF">2022-03-10T12:48:00Z</dcterms:created>
  <dcterms:modified xsi:type="dcterms:W3CDTF">2022-03-10T12:48:00Z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