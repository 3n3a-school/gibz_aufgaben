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A98" w14:textId="77777777" w:rsidR="00840B09" w:rsidRPr="00AD6B58" w:rsidRDefault="00840B09" w:rsidP="00423533">
      <w:pPr>
        <w:pStyle w:val="Titel1"/>
      </w:pPr>
      <w:r w:rsidRPr="00AD6B58">
        <w:t>Historie</w:t>
      </w:r>
    </w:p>
    <w:p w14:paraId="54E0DA69" w14:textId="7806B800" w:rsidR="00840B09" w:rsidRPr="00AD6B58" w:rsidRDefault="00546402" w:rsidP="00C25FE9">
      <w:pPr>
        <w:pStyle w:val="BodyText"/>
        <w:tabs>
          <w:tab w:val="left" w:pos="4536"/>
        </w:tabs>
        <w:rPr>
          <w:lang w:val="de-CH"/>
        </w:rPr>
      </w:pPr>
      <w:r w:rsidRPr="00AD6B58">
        <w:rPr>
          <w:lang w:val="de-CH"/>
        </w:rPr>
        <w:t>Dokument überarbeitet</w:t>
      </w:r>
      <w:r w:rsidRPr="00AD6B58">
        <w:rPr>
          <w:lang w:val="de-CH"/>
        </w:rPr>
        <w:tab/>
      </w:r>
      <w:r w:rsidR="00360DBB" w:rsidRPr="00AD6B58">
        <w:rPr>
          <w:lang w:val="de-CH"/>
        </w:rPr>
        <w:t>Rolf Maier Caflisch</w:t>
      </w:r>
      <w:r w:rsidR="00840B09" w:rsidRPr="00AD6B58">
        <w:rPr>
          <w:lang w:val="de-CH"/>
        </w:rPr>
        <w:tab/>
      </w:r>
      <w:r w:rsidR="00B45651" w:rsidRPr="00AD6B58">
        <w:rPr>
          <w:lang w:val="de-CH"/>
        </w:rPr>
        <w:t>20</w:t>
      </w:r>
      <w:r w:rsidR="00DE2F7E" w:rsidRPr="00AD6B58">
        <w:rPr>
          <w:lang w:val="de-CH"/>
        </w:rPr>
        <w:t>.</w:t>
      </w:r>
      <w:r w:rsidR="00DF4DA6" w:rsidRPr="00AD6B58">
        <w:rPr>
          <w:lang w:val="de-CH"/>
        </w:rPr>
        <w:t xml:space="preserve"> </w:t>
      </w:r>
      <w:r w:rsidR="00AF11DC" w:rsidRPr="00AD6B58">
        <w:rPr>
          <w:lang w:val="de-CH"/>
        </w:rPr>
        <w:t>Februar 2</w:t>
      </w:r>
      <w:r w:rsidR="00DF4DA6" w:rsidRPr="00AD6B58">
        <w:rPr>
          <w:lang w:val="de-CH"/>
        </w:rPr>
        <w:t>01</w:t>
      </w:r>
      <w:r w:rsidR="00AF11DC" w:rsidRPr="00AD6B58">
        <w:rPr>
          <w:lang w:val="de-CH"/>
        </w:rPr>
        <w:t>9</w:t>
      </w:r>
    </w:p>
    <w:p w14:paraId="01A53864" w14:textId="2267649A" w:rsidR="00840B09" w:rsidRPr="00AD6B58" w:rsidRDefault="00840B09" w:rsidP="00271535">
      <w:pPr>
        <w:pStyle w:val="BodyText"/>
        <w:rPr>
          <w:lang w:val="de-CH"/>
        </w:rPr>
      </w:pPr>
    </w:p>
    <w:p w14:paraId="6BD90838" w14:textId="77777777" w:rsidR="00EE645D" w:rsidRPr="00AD6B58" w:rsidRDefault="00EE645D" w:rsidP="00271535">
      <w:pPr>
        <w:pStyle w:val="BodyText"/>
        <w:rPr>
          <w:lang w:val="de-CH"/>
        </w:rPr>
      </w:pPr>
    </w:p>
    <w:p w14:paraId="3850C2B1" w14:textId="49879C61" w:rsidR="00A34EAD" w:rsidRDefault="001B69DC" w:rsidP="00AB4F35">
      <w:pPr>
        <w:pStyle w:val="Heading1"/>
      </w:pPr>
      <w:r w:rsidRPr="001B69DC">
        <w:t xml:space="preserve">Phasen und deren Ergebnisse </w:t>
      </w:r>
      <w:r w:rsidR="00A34EAD" w:rsidRPr="00AD6B58">
        <w:t>(1)</w:t>
      </w:r>
    </w:p>
    <w:p w14:paraId="52D16CA8" w14:textId="77777777" w:rsidR="00A25C15" w:rsidRPr="00A25C15" w:rsidRDefault="00A25C15" w:rsidP="00A25C15">
      <w:pPr>
        <w:pStyle w:val="BodyText"/>
        <w:rPr>
          <w:lang w:val="de-CH"/>
        </w:rPr>
      </w:pPr>
    </w:p>
    <w:p w14:paraId="3A71040F" w14:textId="6274DD0A" w:rsidR="00AB4F35" w:rsidRPr="00AD6B58" w:rsidRDefault="00AB4F35" w:rsidP="00AB4F35">
      <w:pPr>
        <w:pStyle w:val="Heading1"/>
      </w:pPr>
      <w:r w:rsidRPr="00AD6B58">
        <w:t>Ziel</w:t>
      </w:r>
    </w:p>
    <w:p w14:paraId="1CB581FA" w14:textId="6EFB09E5" w:rsidR="00AB4F35" w:rsidRPr="00AD6B58" w:rsidRDefault="00AB4F35" w:rsidP="00AB4F35">
      <w:pPr>
        <w:pStyle w:val="BodyText"/>
        <w:rPr>
          <w:lang w:val="de-CH"/>
        </w:rPr>
      </w:pPr>
      <w:r w:rsidRPr="00AD6B58">
        <w:rPr>
          <w:lang w:val="de-CH"/>
        </w:rPr>
        <w:t>Sie k</w:t>
      </w:r>
      <w:r w:rsidR="00296460">
        <w:rPr>
          <w:lang w:val="de-CH"/>
        </w:rPr>
        <w:t>e</w:t>
      </w:r>
      <w:r w:rsidRPr="00AD6B58">
        <w:rPr>
          <w:lang w:val="de-CH"/>
        </w:rPr>
        <w:t xml:space="preserve">nnen </w:t>
      </w:r>
      <w:r w:rsidR="00296460" w:rsidRPr="00296460">
        <w:rPr>
          <w:szCs w:val="22"/>
          <w:lang w:val="de-CH"/>
        </w:rPr>
        <w:t>die einzelnen Phasen des Phasenmodells und wissen, welche Ergebnisse zu erwarten sind.</w:t>
      </w:r>
    </w:p>
    <w:p w14:paraId="64B4CF4B" w14:textId="155C7D18" w:rsidR="006235B4" w:rsidRPr="00AD6B58" w:rsidRDefault="006235B4" w:rsidP="006235B4">
      <w:pPr>
        <w:pStyle w:val="Heading1"/>
      </w:pPr>
      <w:r w:rsidRPr="00AD6B58">
        <w:t>Art der Aufgabe</w:t>
      </w:r>
    </w:p>
    <w:p w14:paraId="1837BDAA" w14:textId="7369664E" w:rsidR="006235B4" w:rsidRPr="00AD6B58" w:rsidRDefault="006235B4" w:rsidP="006235B4">
      <w:pPr>
        <w:pStyle w:val="BodyText"/>
        <w:rPr>
          <w:lang w:val="de-CH"/>
        </w:rPr>
      </w:pPr>
      <w:r w:rsidRPr="00AD6B58">
        <w:rPr>
          <w:lang w:val="de-CH"/>
        </w:rPr>
        <w:t>Lernaufgabe</w:t>
      </w:r>
      <w:r w:rsidR="00C43812">
        <w:rPr>
          <w:lang w:val="de-CH"/>
        </w:rPr>
        <w:t xml:space="preserve"> (Gruppenarbeit)</w:t>
      </w:r>
    </w:p>
    <w:p w14:paraId="09A63989" w14:textId="77777777" w:rsidR="00F30412" w:rsidRPr="00AD6B58" w:rsidRDefault="00F30412" w:rsidP="00F30412">
      <w:pPr>
        <w:pStyle w:val="Heading1"/>
      </w:pPr>
      <w:r w:rsidRPr="00AD6B58">
        <w:t>Ausgangslage</w:t>
      </w:r>
    </w:p>
    <w:p w14:paraId="5581DDBC" w14:textId="77777777" w:rsidR="00BD7C4F" w:rsidRPr="00BD7C4F" w:rsidRDefault="00BD7C4F" w:rsidP="00BD7C4F">
      <w:pPr>
        <w:pStyle w:val="BodyText"/>
        <w:rPr>
          <w:lang w:val="de-CH"/>
        </w:rPr>
      </w:pPr>
      <w:r w:rsidRPr="00BD7C4F">
        <w:rPr>
          <w:lang w:val="de-CH"/>
        </w:rPr>
        <w:t>Um ein Projekt, auch Nicht-Informatikprojekt, geordnet und für alle gleich zu bearbeiten, wurden verschie-dene Modelle / Methoden entwickelt (siehe Lehrmittel Seite 20 ff). Das am meisten angewandte Modell ist heute immer noch das Phasenmodell, da es sich am einfachsten an die entsprechende Projektgrösse anpassen lässt.</w:t>
      </w:r>
    </w:p>
    <w:tbl>
      <w:tblPr>
        <w:tblW w:w="808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953"/>
      </w:tblGrid>
      <w:tr w:rsidR="004F7508" w:rsidRPr="004514E3" w14:paraId="7BA4C5FC" w14:textId="77777777" w:rsidTr="004F7508">
        <w:tc>
          <w:tcPr>
            <w:tcW w:w="2127" w:type="dxa"/>
            <w:shd w:val="clear" w:color="auto" w:fill="E0E0E0"/>
            <w:vAlign w:val="center"/>
          </w:tcPr>
          <w:p w14:paraId="59110EBA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Phase</w:t>
            </w:r>
          </w:p>
        </w:tc>
        <w:tc>
          <w:tcPr>
            <w:tcW w:w="5953" w:type="dxa"/>
            <w:shd w:val="clear" w:color="auto" w:fill="D9D9D9"/>
          </w:tcPr>
          <w:p w14:paraId="7E6ECC69" w14:textId="77777777" w:rsidR="004F7508" w:rsidRPr="004514E3" w:rsidRDefault="004F7508" w:rsidP="007C572A">
            <w:pPr>
              <w:tabs>
                <w:tab w:val="right" w:pos="9072"/>
              </w:tabs>
              <w:ind w:left="293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Erwartete Ergebnisse</w:t>
            </w:r>
          </w:p>
        </w:tc>
      </w:tr>
      <w:tr w:rsidR="004F7508" w:rsidRPr="004514E3" w14:paraId="11888B20" w14:textId="77777777" w:rsidTr="004F7508">
        <w:trPr>
          <w:trHeight w:val="435"/>
        </w:trPr>
        <w:tc>
          <w:tcPr>
            <w:tcW w:w="2127" w:type="dxa"/>
            <w:shd w:val="clear" w:color="auto" w:fill="E0E0E0"/>
            <w:vAlign w:val="center"/>
          </w:tcPr>
          <w:p w14:paraId="7B4C5FD6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Analyse</w:t>
            </w:r>
          </w:p>
        </w:tc>
        <w:tc>
          <w:tcPr>
            <w:tcW w:w="5953" w:type="dxa"/>
          </w:tcPr>
          <w:p w14:paraId="3C05885B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Varianten (aufrüsten oder neu)</w:t>
            </w:r>
          </w:p>
          <w:p w14:paraId="3B4CEF63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Anforderungen zusammenstellen (Pflichtenheft)</w:t>
            </w:r>
          </w:p>
        </w:tc>
      </w:tr>
      <w:tr w:rsidR="004F7508" w:rsidRPr="004514E3" w14:paraId="73275854" w14:textId="77777777" w:rsidTr="004F7508">
        <w:trPr>
          <w:trHeight w:val="435"/>
        </w:trPr>
        <w:tc>
          <w:tcPr>
            <w:tcW w:w="2127" w:type="dxa"/>
            <w:shd w:val="clear" w:color="auto" w:fill="E0E0E0"/>
            <w:vAlign w:val="center"/>
          </w:tcPr>
          <w:p w14:paraId="3E4DFC27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Konzept</w:t>
            </w:r>
          </w:p>
        </w:tc>
        <w:tc>
          <w:tcPr>
            <w:tcW w:w="5953" w:type="dxa"/>
          </w:tcPr>
          <w:p w14:paraId="50CF407B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Zusammenstellung der verschiedenen Modelle</w:t>
            </w:r>
          </w:p>
          <w:p w14:paraId="39E98022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Entscheid (welches Modell kaufe ich)</w:t>
            </w:r>
          </w:p>
          <w:p w14:paraId="4DE55CD6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Kostenkontrolle</w:t>
            </w:r>
          </w:p>
        </w:tc>
      </w:tr>
      <w:tr w:rsidR="004F7508" w:rsidRPr="004514E3" w14:paraId="6F182C08" w14:textId="77777777" w:rsidTr="004F7508">
        <w:trPr>
          <w:trHeight w:val="435"/>
        </w:trPr>
        <w:tc>
          <w:tcPr>
            <w:tcW w:w="2127" w:type="dxa"/>
            <w:shd w:val="clear" w:color="auto" w:fill="E0E0E0"/>
            <w:vAlign w:val="center"/>
          </w:tcPr>
          <w:p w14:paraId="47747F82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Realisierung</w:t>
            </w:r>
          </w:p>
        </w:tc>
        <w:tc>
          <w:tcPr>
            <w:tcW w:w="5953" w:type="dxa"/>
          </w:tcPr>
          <w:p w14:paraId="5B4C74C4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PC (gekauft und steht zu Hause im Zimmer)</w:t>
            </w:r>
          </w:p>
          <w:p w14:paraId="1F287B8A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Zubehör</w:t>
            </w:r>
          </w:p>
        </w:tc>
      </w:tr>
      <w:tr w:rsidR="004F7508" w:rsidRPr="004514E3" w14:paraId="064E18DD" w14:textId="77777777" w:rsidTr="004F7508">
        <w:trPr>
          <w:trHeight w:val="435"/>
        </w:trPr>
        <w:tc>
          <w:tcPr>
            <w:tcW w:w="2127" w:type="dxa"/>
            <w:shd w:val="clear" w:color="auto" w:fill="E0E0E0"/>
            <w:vAlign w:val="center"/>
          </w:tcPr>
          <w:p w14:paraId="0D5E1304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Einführung</w:t>
            </w:r>
          </w:p>
        </w:tc>
        <w:tc>
          <w:tcPr>
            <w:tcW w:w="5953" w:type="dxa"/>
          </w:tcPr>
          <w:p w14:paraId="6D0C2757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Checkliste zu installierenden Programmen</w:t>
            </w:r>
          </w:p>
        </w:tc>
      </w:tr>
      <w:tr w:rsidR="004F7508" w:rsidRPr="004514E3" w14:paraId="57EEF3F1" w14:textId="77777777" w:rsidTr="004F7508">
        <w:trPr>
          <w:trHeight w:val="435"/>
        </w:trPr>
        <w:tc>
          <w:tcPr>
            <w:tcW w:w="2127" w:type="dxa"/>
            <w:shd w:val="clear" w:color="auto" w:fill="E0E0E0"/>
            <w:vAlign w:val="center"/>
          </w:tcPr>
          <w:p w14:paraId="7D1C8B42" w14:textId="77777777" w:rsidR="004F7508" w:rsidRPr="004514E3" w:rsidRDefault="004F7508" w:rsidP="007C572A">
            <w:pPr>
              <w:tabs>
                <w:tab w:val="right" w:pos="9072"/>
              </w:tabs>
              <w:ind w:left="180"/>
              <w:rPr>
                <w:rFonts w:cs="Arial"/>
                <w:b/>
                <w:szCs w:val="22"/>
              </w:rPr>
            </w:pPr>
            <w:r w:rsidRPr="004514E3">
              <w:rPr>
                <w:rFonts w:cs="Arial"/>
                <w:b/>
                <w:szCs w:val="22"/>
              </w:rPr>
              <w:t>Abschluss</w:t>
            </w:r>
          </w:p>
        </w:tc>
        <w:tc>
          <w:tcPr>
            <w:tcW w:w="5953" w:type="dxa"/>
          </w:tcPr>
          <w:p w14:paraId="4B174CED" w14:textId="77777777" w:rsidR="004F7508" w:rsidRPr="004514E3" w:rsidRDefault="004F7508" w:rsidP="004F7508">
            <w:pPr>
              <w:numPr>
                <w:ilvl w:val="0"/>
                <w:numId w:val="9"/>
              </w:numPr>
              <w:tabs>
                <w:tab w:val="clear" w:pos="1013"/>
                <w:tab w:val="num" w:pos="432"/>
              </w:tabs>
              <w:spacing w:after="120"/>
              <w:ind w:left="432"/>
              <w:rPr>
                <w:rFonts w:cs="Arial"/>
                <w:szCs w:val="22"/>
              </w:rPr>
            </w:pPr>
            <w:r w:rsidRPr="004514E3">
              <w:rPr>
                <w:rFonts w:cs="Arial"/>
                <w:szCs w:val="22"/>
              </w:rPr>
              <w:t>Entsorgen des PCs</w:t>
            </w:r>
          </w:p>
        </w:tc>
      </w:tr>
    </w:tbl>
    <w:p w14:paraId="4F50D9F7" w14:textId="77777777" w:rsidR="00E74BAF" w:rsidRPr="00AD6B58" w:rsidRDefault="00E74BAF" w:rsidP="00E74BAF">
      <w:pPr>
        <w:pStyle w:val="Heading1"/>
      </w:pPr>
      <w:r w:rsidRPr="00AD6B58">
        <w:t>Aufgabenstellung</w:t>
      </w:r>
    </w:p>
    <w:p w14:paraId="24FA9606" w14:textId="32BF3DDD" w:rsidR="005A48FC" w:rsidRPr="00AD6B58" w:rsidRDefault="0050223C" w:rsidP="00E43E20">
      <w:pPr>
        <w:autoSpaceDE w:val="0"/>
        <w:autoSpaceDN w:val="0"/>
        <w:adjustRightInd w:val="0"/>
        <w:spacing w:before="40" w:after="40"/>
        <w:ind w:left="1701"/>
        <w:rPr>
          <w:color w:val="000000"/>
          <w:szCs w:val="22"/>
        </w:rPr>
      </w:pPr>
      <w:r w:rsidRPr="0050223C">
        <w:rPr>
          <w:color w:val="000000"/>
          <w:szCs w:val="22"/>
        </w:rPr>
        <w:t>Weisen Sie zu jedem der aufgeführten Ergebnisse / Lieferobjekte eine konkrete Projektphase durch Ankreuzen zu</w:t>
      </w:r>
      <w:r>
        <w:rPr>
          <w:color w:val="000000"/>
          <w:szCs w:val="22"/>
        </w:rPr>
        <w:t>.</w:t>
      </w:r>
    </w:p>
    <w:p w14:paraId="720ADAF0" w14:textId="0E6071CE" w:rsidR="00CB2B02" w:rsidRPr="00AD6B58" w:rsidRDefault="00CB2B02" w:rsidP="005A48FC">
      <w:pPr>
        <w:pStyle w:val="Heading1"/>
      </w:pPr>
      <w:r w:rsidRPr="00AD6B58">
        <w:t>Vorgehensweise</w:t>
      </w:r>
    </w:p>
    <w:p w14:paraId="2E6EF71D" w14:textId="3A6C0AF5" w:rsidR="00CB2B02" w:rsidRPr="00AD6B58" w:rsidRDefault="00B801DD" w:rsidP="006235B4">
      <w:pPr>
        <w:pStyle w:val="BodyText"/>
        <w:rPr>
          <w:lang w:val="de-CH"/>
        </w:rPr>
      </w:pPr>
      <w:r w:rsidRPr="00B801DD">
        <w:rPr>
          <w:szCs w:val="22"/>
          <w:lang w:val="de-CH"/>
        </w:rPr>
        <w:t>Keine spezielle Vorgehensweise</w:t>
      </w:r>
    </w:p>
    <w:p w14:paraId="3C1574B3" w14:textId="6D481556" w:rsidR="00AB4F35" w:rsidRPr="00AD6B58" w:rsidRDefault="00AB4F35" w:rsidP="00AB4F35">
      <w:pPr>
        <w:pStyle w:val="Heading1"/>
      </w:pPr>
      <w:r w:rsidRPr="00AD6B58">
        <w:lastRenderedPageBreak/>
        <w:t>Hilfsmittel</w:t>
      </w:r>
    </w:p>
    <w:p w14:paraId="446A24BD" w14:textId="77777777" w:rsidR="009235EF" w:rsidRPr="009235EF" w:rsidRDefault="009235EF" w:rsidP="009235EF">
      <w:pPr>
        <w:autoSpaceDE w:val="0"/>
        <w:autoSpaceDN w:val="0"/>
        <w:adjustRightInd w:val="0"/>
        <w:spacing w:before="40" w:after="40"/>
        <w:ind w:left="1701"/>
        <w:rPr>
          <w:color w:val="000000"/>
          <w:szCs w:val="22"/>
        </w:rPr>
      </w:pPr>
      <w:r w:rsidRPr="009235EF">
        <w:rPr>
          <w:color w:val="000000"/>
          <w:szCs w:val="22"/>
        </w:rPr>
        <w:t>Lehrmittel</w:t>
      </w:r>
    </w:p>
    <w:p w14:paraId="0AF8EA0A" w14:textId="0A9D21DE" w:rsidR="00F426C2" w:rsidRPr="009235EF" w:rsidRDefault="00CB2B02" w:rsidP="009235EF">
      <w:pPr>
        <w:pStyle w:val="Heading1"/>
      </w:pPr>
      <w:r w:rsidRPr="009235EF">
        <w:t>Erwartete Resultate</w:t>
      </w:r>
    </w:p>
    <w:p w14:paraId="062220A3" w14:textId="6CF2E266" w:rsidR="00F426C2" w:rsidRPr="00AD6B58" w:rsidRDefault="0050223C" w:rsidP="00F426C2">
      <w:pPr>
        <w:ind w:left="1701"/>
      </w:pPr>
      <w:r w:rsidRPr="008E7540">
        <w:rPr>
          <w:szCs w:val="22"/>
        </w:rPr>
        <w:t>Ankreuzen der korrekten Projektphase pro Ergebnis / Lieferobjekt</w:t>
      </w:r>
      <w:r>
        <w:t>.</w:t>
      </w:r>
    </w:p>
    <w:p w14:paraId="664ABD3E" w14:textId="77777777" w:rsidR="00F426C2" w:rsidRPr="00AD6B58" w:rsidRDefault="00F426C2" w:rsidP="00F426C2">
      <w:pPr>
        <w:pStyle w:val="Heading1"/>
      </w:pPr>
      <w:r w:rsidRPr="00AD6B58">
        <w:t>Zeitbudget</w:t>
      </w:r>
    </w:p>
    <w:p w14:paraId="5C4ADDEC" w14:textId="31F45D0D" w:rsidR="00697E03" w:rsidRDefault="009B6F2A" w:rsidP="00F426C2">
      <w:pPr>
        <w:ind w:left="1701"/>
      </w:pPr>
      <w:r w:rsidRPr="00AD6B58">
        <w:t>Zirka</w:t>
      </w:r>
      <w:r w:rsidR="00917397" w:rsidRPr="00AD6B58">
        <w:t xml:space="preserve"> </w:t>
      </w:r>
      <w:r w:rsidR="0050223C">
        <w:t>2</w:t>
      </w:r>
      <w:r w:rsidR="0076715A" w:rsidRPr="00AD6B58">
        <w:t>0</w:t>
      </w:r>
      <w:r w:rsidR="00917397" w:rsidRPr="00AD6B58">
        <w:t xml:space="preserve"> </w:t>
      </w:r>
      <w:r w:rsidR="0076715A" w:rsidRPr="00AD6B58">
        <w:t>Minuten</w:t>
      </w:r>
      <w:r w:rsidR="00F426C2" w:rsidRPr="00AD6B58">
        <w:t>.</w:t>
      </w:r>
    </w:p>
    <w:p w14:paraId="06A2963D" w14:textId="266A65D3" w:rsidR="00AE1620" w:rsidRDefault="00AE1620" w:rsidP="00F426C2">
      <w:pPr>
        <w:ind w:left="1701"/>
      </w:pPr>
    </w:p>
    <w:p w14:paraId="5AD103F3" w14:textId="32C364B3" w:rsidR="00AE1620" w:rsidRDefault="00AE1620" w:rsidP="00F426C2">
      <w:pPr>
        <w:ind w:left="1701"/>
        <w:rPr>
          <w:b/>
          <w:szCs w:val="22"/>
        </w:rPr>
      </w:pPr>
      <w:r w:rsidRPr="00AE1620">
        <w:rPr>
          <w:b/>
          <w:szCs w:val="22"/>
        </w:rPr>
        <w:t>Phasenmodell</w:t>
      </w:r>
    </w:p>
    <w:p w14:paraId="0CFAF688" w14:textId="12D0682C" w:rsidR="00AE1620" w:rsidRDefault="00AE1620" w:rsidP="00F426C2">
      <w:pPr>
        <w:ind w:left="1701"/>
        <w:rPr>
          <w:b/>
          <w:szCs w:val="22"/>
        </w:rPr>
      </w:pPr>
    </w:p>
    <w:tbl>
      <w:tblPr>
        <w:tblW w:w="8091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55"/>
        <w:gridCol w:w="567"/>
        <w:gridCol w:w="567"/>
        <w:gridCol w:w="567"/>
        <w:gridCol w:w="567"/>
        <w:gridCol w:w="567"/>
        <w:gridCol w:w="567"/>
        <w:gridCol w:w="567"/>
      </w:tblGrid>
      <w:tr w:rsidR="00AE1620" w:rsidRPr="008E7540" w14:paraId="37FBF28C" w14:textId="77777777" w:rsidTr="00E97B77">
        <w:trPr>
          <w:cantSplit/>
          <w:trHeight w:val="1904"/>
          <w:tblHeader/>
        </w:trPr>
        <w:tc>
          <w:tcPr>
            <w:tcW w:w="567" w:type="dxa"/>
            <w:shd w:val="clear" w:color="auto" w:fill="E0E0E0"/>
            <w:vAlign w:val="bottom"/>
          </w:tcPr>
          <w:p w14:paraId="444915ED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Nr.</w:t>
            </w:r>
          </w:p>
        </w:tc>
        <w:tc>
          <w:tcPr>
            <w:tcW w:w="3555" w:type="dxa"/>
            <w:shd w:val="clear" w:color="auto" w:fill="E0E0E0"/>
            <w:vAlign w:val="bottom"/>
          </w:tcPr>
          <w:p w14:paraId="42DB0D53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Erwartete Ergebnisse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689AF607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Initialisierung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1BDD5252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Voranalyse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14ABDD39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Konzept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2052877C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Realisierung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1924673B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Testen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24990B57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Einführung</w:t>
            </w:r>
          </w:p>
        </w:tc>
        <w:tc>
          <w:tcPr>
            <w:tcW w:w="567" w:type="dxa"/>
            <w:shd w:val="clear" w:color="auto" w:fill="E0E0E0"/>
            <w:textDirection w:val="btLr"/>
          </w:tcPr>
          <w:p w14:paraId="1E54D855" w14:textId="77777777" w:rsidR="00AE1620" w:rsidRPr="008E7540" w:rsidRDefault="00AE1620" w:rsidP="007C572A">
            <w:pPr>
              <w:tabs>
                <w:tab w:val="right" w:pos="9072"/>
              </w:tabs>
              <w:ind w:left="180" w:right="113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Abschluss</w:t>
            </w:r>
          </w:p>
        </w:tc>
      </w:tr>
      <w:tr w:rsidR="00AE1620" w:rsidRPr="008E7540" w14:paraId="30A1C484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5794AB24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7D766C73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Abschlussbericht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Final report)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2B78F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CC082C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62708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3BE4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F27EF2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0E961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A0D1EA" w14:textId="1E63F2BF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</w:tr>
      <w:tr w:rsidR="00AE1620" w:rsidRPr="008E7540" w14:paraId="6BACC70D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48FCD2DF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26328377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Bericht „Einführung“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“Deployment” report)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EA2685" w14:textId="59CD1688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D4C8A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22B71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D7A475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CCFCF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105455" w14:textId="0ABB4D46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803637" w14:textId="4E904015" w:rsidR="00AE1620" w:rsidRPr="008E7540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</w:tr>
      <w:tr w:rsidR="00AE1620" w:rsidRPr="008E7540" w14:paraId="41E50B41" w14:textId="77777777" w:rsidTr="00E97B77">
        <w:trPr>
          <w:trHeight w:val="84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E5D2D37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79C7B9C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Detailstudien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Detailed studies)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EE75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3DBC03" w14:textId="3A30092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29CE6" w14:textId="5FDBE253" w:rsidR="00AE1620" w:rsidRPr="008E7540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A0D4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C41F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8AC2F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6781A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1FC449A0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0AED8991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55C3480E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Einführungskonzept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Deployment concept)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B02CC2" w14:textId="6F79CD9E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B1E8F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441BF0" w14:textId="5B42122B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F07A7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97DF0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532225" w14:textId="11867D18" w:rsidR="00AE1620" w:rsidRPr="008E7540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51DE2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2656D4" w14:paraId="7F44CEC1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48492F3B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3AA5B570" w14:textId="77777777" w:rsidR="00AE1620" w:rsidRPr="002656D4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Grobtermine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 </w:t>
            </w: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sind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 </w:t>
            </w: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bekannt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 (</w:t>
            </w:r>
            <w:r w:rsidRPr="002656D4">
              <w:rPr>
                <w:rFonts w:ascii="Calibri" w:hAnsi="Calibri"/>
                <w:lang w:val="en-US"/>
              </w:rPr>
              <w:t>Rough schedule is known)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2E5CB6" w14:textId="4F22937D" w:rsidR="00AE1620" w:rsidRPr="002656D4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A76F7C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6CB8D2" w14:textId="2ED226AD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FB39CA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E4CAA2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3E70EE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7F50A0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</w:tr>
      <w:tr w:rsidR="00AE1620" w:rsidRPr="008E7540" w14:paraId="7190DB7A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0DBCD101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6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1FAAD5D4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Handbücher (Organisation, Migrationsverfahren, Support)</w:t>
            </w:r>
            <w:r>
              <w:rPr>
                <w:rFonts w:ascii="Calibri" w:hAnsi="Calibri"/>
                <w:szCs w:val="22"/>
              </w:rPr>
              <w:br/>
              <w:t>(</w:t>
            </w:r>
            <w:r>
              <w:rPr>
                <w:rFonts w:ascii="Calibri" w:hAnsi="Calibri"/>
              </w:rPr>
              <w:t>Manuals (organization, migration procedure, support))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D9DDE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2320D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AEBE6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C46F8" w14:textId="7E4E9FDD" w:rsidR="00AE1620" w:rsidRPr="008E7540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CB7D1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8AFC3A" w14:textId="2957EC6E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FB163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0A48DC9A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5D40D5CC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7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1B56E454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Konzeptergebnis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Concept result)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822F9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68EC8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47D3B0" w14:textId="6915D026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90C12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4EFA8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EE664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D5E1E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20CFE22B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2843A676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8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4655BE48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Lösungsvorschläge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Proposed solutions)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71999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1DE9A2" w14:textId="2D15F747" w:rsidR="00AE1620" w:rsidRPr="008E7540" w:rsidRDefault="006B7FE8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98B30A" w14:textId="3EBC24ED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19292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4D731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445D9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C6705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2656D4" w14:paraId="0E90AE58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62244012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9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23BAD213" w14:textId="77777777" w:rsidR="00AE1620" w:rsidRPr="002656D4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Modultest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, </w:t>
            </w: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Kettentest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>, Systemtests</w:t>
            </w:r>
            <w:r w:rsidRPr="002656D4">
              <w:rPr>
                <w:rFonts w:ascii="Calibri" w:hAnsi="Calibri"/>
                <w:szCs w:val="22"/>
                <w:lang w:val="en-US"/>
              </w:rPr>
              <w:br/>
              <w:t>(</w:t>
            </w:r>
            <w:r w:rsidRPr="002656D4">
              <w:rPr>
                <w:rFonts w:ascii="Calibri" w:hAnsi="Calibri"/>
                <w:lang w:val="en-US"/>
              </w:rPr>
              <w:t>Module test, chain test, system tests)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19ED15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A911B9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19D0E7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7020EF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AC43C6" w14:textId="7EB5B4CA" w:rsidR="00AE1620" w:rsidRPr="002656D4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B0B953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C2A068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</w:tr>
      <w:tr w:rsidR="00AE1620" w:rsidRPr="008E7540" w14:paraId="377966AA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5F7D2369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lastRenderedPageBreak/>
              <w:t>10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5EC44AE2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Phasenfreigabe Abschluss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Completion phase release)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79B4D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1B75C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82D6D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78FE1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B8F8FF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35287A" w14:textId="63B4C414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5EA1FE" w14:textId="1D04FEEE" w:rsidR="00AE1620" w:rsidRPr="008E7540" w:rsidRDefault="00763AF9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</w:tr>
      <w:tr w:rsidR="00AE1620" w:rsidRPr="008E7540" w14:paraId="597C8700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476455FC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11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6F43704C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Phasenfreigabe Einführung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Deployment phase release)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3805F4" w14:textId="47C0E768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491C4F" w14:textId="7DE24F54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CFE52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96FCE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7228A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8E619E" w14:textId="28D32861" w:rsidR="00AE1620" w:rsidRPr="008E7540" w:rsidRDefault="00763AF9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43A0CC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7B9B6819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1954037D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12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471688E2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Phasenfreigabe Konzept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Concept phase release)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68E21F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B9CEBB" w14:textId="4804DEC0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3CB925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9798C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CD106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FB919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0D3AF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0A11A46B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13F56F89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13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49C49656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Phasenfreigabe Realisierung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Realization phase release)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C84A9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E26B8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4410BA" w14:textId="18487139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42A4F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C0234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170CF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58A72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2656D4" w14:paraId="6103E9C9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61DD4C26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14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01BF3F40" w14:textId="77777777" w:rsidR="00AE1620" w:rsidRPr="002656D4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Phasenfreigabe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 Testen (</w:t>
            </w:r>
            <w:r w:rsidRPr="002656D4">
              <w:rPr>
                <w:rFonts w:ascii="Calibri" w:hAnsi="Calibri"/>
                <w:lang w:val="en-US"/>
              </w:rPr>
              <w:t>Testing phase release)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EA2DE1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EEC9FC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C7B0B3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D288EF" w14:textId="2E2C49FC" w:rsidR="00AE1620" w:rsidRPr="002656D4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DC24BA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799644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866601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</w:tr>
      <w:tr w:rsidR="00AE1620" w:rsidRPr="008E7540" w14:paraId="614C7634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6E2CB16A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15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439F10D7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Projektantrag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Project request)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55E025" w14:textId="741F1DD0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84D5B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06B08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AE307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85F26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B1A1E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9DDDA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3C269571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4D5F8760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16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64D94996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Projektauftrag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Project charter)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E8E5EA" w14:textId="68C7A986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C94DD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BB6F6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AD441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1919D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021D6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2E315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1A82AF7A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2F3FDF8D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17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406FF359" w14:textId="77777777" w:rsidR="00AE1620" w:rsidRPr="008E7540" w:rsidRDefault="00AE1620" w:rsidP="007C572A">
            <w:pPr>
              <w:tabs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Projektleiter ist bekannt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Project lead is known)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D76FFB" w14:textId="4EBF6859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EFB11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68E4EA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22DBF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5E8A3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E881B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C55CB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6340BCCB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22928A61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18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6AD36169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Prototypen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Prototypes)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4CDF7F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26E9C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E31438" w14:textId="2013030A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8B602C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F5287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1E24B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733EE5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59741515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45979D46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19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647964FD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Situationsanalyse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Situation analysis)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24209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03232A" w14:textId="14684EE8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68C1BA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DCAA4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7D37FD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D9C8B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F5EC3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2656D4" w14:paraId="41995652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5559A051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20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6A682D86" w14:textId="77777777" w:rsidR="00AE1620" w:rsidRPr="002656D4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Systemabnahme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 xml:space="preserve"> (</w:t>
            </w:r>
            <w:proofErr w:type="spellStart"/>
            <w:r w:rsidRPr="002656D4">
              <w:rPr>
                <w:rFonts w:ascii="Calibri" w:hAnsi="Calibri"/>
                <w:szCs w:val="22"/>
                <w:lang w:val="en-US"/>
              </w:rPr>
              <w:t>Abnahmebericht</w:t>
            </w:r>
            <w:proofErr w:type="spellEnd"/>
            <w:r w:rsidRPr="002656D4">
              <w:rPr>
                <w:rFonts w:ascii="Calibri" w:hAnsi="Calibri"/>
                <w:szCs w:val="22"/>
                <w:lang w:val="en-US"/>
              </w:rPr>
              <w:t>)</w:t>
            </w:r>
            <w:r w:rsidRPr="002656D4">
              <w:rPr>
                <w:rFonts w:ascii="Calibri" w:hAnsi="Calibri"/>
                <w:szCs w:val="22"/>
                <w:lang w:val="en-US"/>
              </w:rPr>
              <w:br/>
              <w:t>(</w:t>
            </w:r>
            <w:r w:rsidRPr="002656D4">
              <w:rPr>
                <w:rFonts w:ascii="Calibri" w:hAnsi="Calibri"/>
                <w:lang w:val="en-US"/>
              </w:rPr>
              <w:t>System acceptance (acceptance report))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9A74F50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9A7D89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CEE9ED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F11E49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23B3A7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B00567" w14:textId="00A7DD92" w:rsidR="00AE1620" w:rsidRPr="002656D4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CC244C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</w:tr>
      <w:tr w:rsidR="00AE1620" w:rsidRPr="008E7540" w14:paraId="5227757A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3291520B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21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0C054A10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Systemanforderungen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System requirements)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F7080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FBC192" w14:textId="42EBE1DC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3DCD6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FD368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2140D7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C15E9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574CBC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186FEDE2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4ED2B777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22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04D52A86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Systemintegration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System integration)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CD057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565A5A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D4FF2C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4DFD1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F27D52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BE8E47" w14:textId="6E449B1F" w:rsidR="00AE1620" w:rsidRPr="008E7540" w:rsidRDefault="002656D4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650B5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63903A58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1905A735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lastRenderedPageBreak/>
              <w:t>23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08EC6743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Systemspezifikationen (Systemanforderungen, Systemdesign)</w:t>
            </w:r>
            <w:r>
              <w:rPr>
                <w:rFonts w:ascii="Calibri" w:hAnsi="Calibri"/>
                <w:szCs w:val="22"/>
              </w:rPr>
              <w:br/>
              <w:t>(</w:t>
            </w:r>
            <w:r>
              <w:rPr>
                <w:rFonts w:ascii="Calibri" w:hAnsi="Calibri"/>
              </w:rPr>
              <w:t>System specifications (system requirements, system design))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4221FF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1F175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D041FF" w14:textId="22BB0960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80AD19" w14:textId="4D2F1810" w:rsidR="00AE1620" w:rsidRPr="008E7540" w:rsidRDefault="0089150A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7D93A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95C248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4B3DD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2656D4" w14:paraId="5ED4660B" w14:textId="77777777" w:rsidTr="00E97B77">
        <w:trPr>
          <w:trHeight w:val="840"/>
        </w:trPr>
        <w:tc>
          <w:tcPr>
            <w:tcW w:w="567" w:type="dxa"/>
            <w:shd w:val="clear" w:color="auto" w:fill="E0E0E0"/>
            <w:vAlign w:val="center"/>
          </w:tcPr>
          <w:p w14:paraId="2F1B289F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24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3FF22FC2" w14:textId="77777777" w:rsidR="00AE1620" w:rsidRPr="002656D4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  <w:lang w:val="en-US"/>
              </w:rPr>
            </w:pPr>
            <w:r w:rsidRPr="008E7540">
              <w:rPr>
                <w:rFonts w:ascii="Calibri" w:hAnsi="Calibri"/>
                <w:szCs w:val="22"/>
              </w:rPr>
              <w:t>Systemziele (Wird das Problem behoben?)</w:t>
            </w:r>
            <w:r>
              <w:rPr>
                <w:rFonts w:ascii="Calibri" w:hAnsi="Calibri"/>
                <w:szCs w:val="22"/>
              </w:rPr>
              <w:br/>
            </w:r>
            <w:r w:rsidRPr="002656D4">
              <w:rPr>
                <w:rFonts w:ascii="Calibri" w:hAnsi="Calibri"/>
                <w:szCs w:val="22"/>
                <w:lang w:val="en-US"/>
              </w:rPr>
              <w:t>(</w:t>
            </w:r>
            <w:r w:rsidRPr="002656D4">
              <w:rPr>
                <w:rFonts w:ascii="Calibri" w:hAnsi="Calibri"/>
                <w:lang w:val="en-US"/>
              </w:rPr>
              <w:t>System goals (is the problem solved?))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1EF0B4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051151" w14:textId="7C6364B7" w:rsidR="00AE1620" w:rsidRPr="002656D4" w:rsidRDefault="0089150A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7627CB" w14:textId="0C1BAD34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E168A5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7849DF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B6D83D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926909" w14:textId="77777777" w:rsidR="00AE1620" w:rsidRPr="002656D4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  <w:lang w:val="en-US"/>
              </w:rPr>
            </w:pPr>
          </w:p>
        </w:tc>
      </w:tr>
      <w:tr w:rsidR="00AE1620" w:rsidRPr="008E7540" w14:paraId="38D9291E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155BA3DE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25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77AA3664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Testdrehbücher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Test scripts)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F583C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CC4C79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9E6AC4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72AC82" w14:textId="1CD06CF3" w:rsidR="00AE1620" w:rsidRPr="008E7540" w:rsidRDefault="0089150A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50CB39" w14:textId="02F05D94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9114EF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DCFCC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71B50B8E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7E0B35CB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26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0F1BA682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Testhandbücher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Test manuals)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CF8326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E70BF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C1ECCE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A63C8E" w14:textId="36F7AEA2" w:rsidR="00AE1620" w:rsidRPr="008E7540" w:rsidRDefault="00263B07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6DE363" w14:textId="56F33CC4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B9119A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E5031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  <w:tr w:rsidR="00AE1620" w:rsidRPr="008E7540" w14:paraId="098792F3" w14:textId="77777777" w:rsidTr="00E97B77">
        <w:trPr>
          <w:trHeight w:val="885"/>
        </w:trPr>
        <w:tc>
          <w:tcPr>
            <w:tcW w:w="567" w:type="dxa"/>
            <w:shd w:val="clear" w:color="auto" w:fill="E0E0E0"/>
            <w:vAlign w:val="center"/>
          </w:tcPr>
          <w:p w14:paraId="4989443E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b/>
                <w:szCs w:val="22"/>
              </w:rPr>
            </w:pPr>
            <w:r w:rsidRPr="008E7540">
              <w:rPr>
                <w:rFonts w:ascii="Calibri" w:hAnsi="Calibri"/>
                <w:b/>
                <w:szCs w:val="22"/>
              </w:rPr>
              <w:t>27</w:t>
            </w:r>
          </w:p>
        </w:tc>
        <w:tc>
          <w:tcPr>
            <w:tcW w:w="3555" w:type="dxa"/>
            <w:shd w:val="clear" w:color="auto" w:fill="E0E0E0"/>
            <w:vAlign w:val="center"/>
          </w:tcPr>
          <w:p w14:paraId="320BC987" w14:textId="77777777" w:rsidR="00AE1620" w:rsidRPr="008E7540" w:rsidRDefault="00AE1620" w:rsidP="007C572A">
            <w:pPr>
              <w:tabs>
                <w:tab w:val="num" w:pos="612"/>
                <w:tab w:val="right" w:pos="9072"/>
              </w:tabs>
              <w:jc w:val="right"/>
              <w:rPr>
                <w:rFonts w:ascii="Calibri" w:hAnsi="Calibri"/>
                <w:szCs w:val="22"/>
              </w:rPr>
            </w:pPr>
            <w:r w:rsidRPr="008E7540">
              <w:rPr>
                <w:rFonts w:ascii="Calibri" w:hAnsi="Calibri"/>
                <w:szCs w:val="22"/>
              </w:rPr>
              <w:t>Testprotokolle</w:t>
            </w:r>
            <w:r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</w:rPr>
              <w:t>Test protocols)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3F131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CB308B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121545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C6CA91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55CFA1" w14:textId="372677C2" w:rsidR="00AE1620" w:rsidRPr="008E7540" w:rsidRDefault="00632386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0B1AC0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0DE143" w14:textId="77777777" w:rsidR="00AE1620" w:rsidRPr="008E7540" w:rsidRDefault="00AE1620" w:rsidP="007C572A">
            <w:pPr>
              <w:tabs>
                <w:tab w:val="right" w:pos="9072"/>
              </w:tabs>
              <w:ind w:left="180"/>
              <w:jc w:val="right"/>
              <w:rPr>
                <w:rFonts w:ascii="Calibri" w:hAnsi="Calibri"/>
                <w:b/>
                <w:szCs w:val="22"/>
              </w:rPr>
            </w:pPr>
          </w:p>
        </w:tc>
      </w:tr>
    </w:tbl>
    <w:p w14:paraId="60390C44" w14:textId="77777777" w:rsidR="00AE1620" w:rsidRPr="00AE1620" w:rsidRDefault="00AE1620" w:rsidP="00F426C2">
      <w:pPr>
        <w:ind w:left="1701"/>
        <w:rPr>
          <w:b/>
        </w:rPr>
      </w:pPr>
    </w:p>
    <w:sectPr w:rsidR="00AE1620" w:rsidRPr="00AE1620" w:rsidSect="00E37F1A">
      <w:headerReference w:type="default" r:id="rId11"/>
      <w:footerReference w:type="default" r:id="rId12"/>
      <w:pgSz w:w="11907" w:h="16840" w:code="9"/>
      <w:pgMar w:top="1134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562C" w14:textId="77777777" w:rsidR="007E737B" w:rsidRDefault="007E737B">
      <w:r>
        <w:separator/>
      </w:r>
    </w:p>
  </w:endnote>
  <w:endnote w:type="continuationSeparator" w:id="0">
    <w:p w14:paraId="4F4C043F" w14:textId="77777777" w:rsidR="007E737B" w:rsidRDefault="007E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="00D924F9" w:rsidRPr="00363F91" w14:paraId="653B69ED" w14:textId="77777777" w:rsidTr="00464965">
      <w:trPr>
        <w:cantSplit/>
      </w:trPr>
      <w:tc>
        <w:tcPr>
          <w:tcW w:w="4678" w:type="dxa"/>
          <w:vAlign w:val="center"/>
        </w:tcPr>
        <w:p w14:paraId="1831941D" w14:textId="32AC8021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1551F8">
            <w:rPr>
              <w:noProof/>
              <w:sz w:val="16"/>
            </w:rPr>
            <w:t>M306-U-Phasen-Ergebnisse-01.docx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10BE8E3" w14:textId="298D992E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004A60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</w:t>
          </w:r>
          <w:r w:rsidRPr="00363F91">
            <w:rPr>
              <w:sz w:val="16"/>
            </w:rPr>
            <w:t xml:space="preserve">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004A60">
            <w:rPr>
              <w:sz w:val="16"/>
            </w:rPr>
            <w:t>Version 2 / im Februar 2019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14:paraId="00F229D4" w14:textId="77777777" w:rsidR="00D924F9" w:rsidRPr="00363F91" w:rsidRDefault="00D924F9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9E6BFA">
            <w:rPr>
              <w:noProof/>
              <w:sz w:val="16"/>
            </w:rPr>
            <w:t>2</w:t>
          </w:r>
          <w:r w:rsidRPr="00363F91">
            <w:rPr>
              <w:sz w:val="16"/>
            </w:rPr>
            <w:fldChar w:fldCharType="end"/>
          </w:r>
        </w:p>
      </w:tc>
    </w:tr>
  </w:tbl>
  <w:p w14:paraId="335BA6FB" w14:textId="77777777" w:rsidR="00D924F9" w:rsidRDefault="00D924F9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1045" w14:textId="77777777" w:rsidR="007E737B" w:rsidRDefault="007E737B">
      <w:r>
        <w:separator/>
      </w:r>
    </w:p>
  </w:footnote>
  <w:footnote w:type="continuationSeparator" w:id="0">
    <w:p w14:paraId="4D4675A8" w14:textId="77777777" w:rsidR="007E737B" w:rsidRDefault="007E7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14:paraId="08D85082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3EB0346F" w14:textId="77777777" w:rsidR="00D924F9" w:rsidRDefault="00D924F9" w:rsidP="00974590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6D9537F5" w14:textId="00E7FF64" w:rsidR="00D924F9" w:rsidRDefault="00D924F9" w:rsidP="00DA03C5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0E7B05">
            <w:rPr>
              <w:b/>
              <w:bCs/>
              <w:sz w:val="40"/>
            </w:rPr>
            <w:t>306</w:t>
          </w:r>
        </w:p>
      </w:tc>
      <w:tc>
        <w:tcPr>
          <w:tcW w:w="6521" w:type="dxa"/>
          <w:vAlign w:val="center"/>
        </w:tcPr>
        <w:p w14:paraId="10909CB4" w14:textId="684BA62D" w:rsidR="00D924F9" w:rsidRDefault="00A66A9A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04A60">
            <w:t>Modul 306: IT Kleinprojekt abwickeln</w:t>
          </w:r>
          <w:r>
            <w:fldChar w:fldCharType="end"/>
          </w:r>
        </w:p>
      </w:tc>
      <w:tc>
        <w:tcPr>
          <w:tcW w:w="1694" w:type="dxa"/>
          <w:vAlign w:val="center"/>
        </w:tcPr>
        <w:p w14:paraId="16D8720C" w14:textId="77777777" w:rsidR="00D924F9" w:rsidRDefault="00363D1B" w:rsidP="00363D1B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hRule="exact" w:val="340"/>
      </w:trPr>
      <w:tc>
        <w:tcPr>
          <w:tcW w:w="9921" w:type="dxa"/>
          <w:gridSpan w:val="3"/>
          <w:vAlign w:val="center"/>
        </w:tcPr>
        <w:p w14:paraId="5F5B3471" w14:textId="3DD57B94" w:rsidR="00D924F9" w:rsidRDefault="00641BF2">
          <w:pPr>
            <w:pStyle w:val="Header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551F8">
            <w:t>Phasen und deren Ergebnisse</w:t>
          </w:r>
          <w:r>
            <w:fldChar w:fldCharType="end"/>
          </w:r>
        </w:p>
      </w:tc>
    </w:tr>
  </w:tbl>
  <w:p w14:paraId="6090D9EC" w14:textId="77777777" w:rsidR="00D924F9" w:rsidRDefault="00D924F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8AA"/>
    <w:multiLevelType w:val="hybridMultilevel"/>
    <w:tmpl w:val="34AAB1B4"/>
    <w:lvl w:ilvl="0" w:tplc="0807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D480968"/>
    <w:multiLevelType w:val="hybridMultilevel"/>
    <w:tmpl w:val="07405EE0"/>
    <w:lvl w:ilvl="0" w:tplc="45DA121E">
      <w:start w:val="1"/>
      <w:numFmt w:val="bullet"/>
      <w:lvlText w:val="x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E2F91"/>
    <w:multiLevelType w:val="hybridMultilevel"/>
    <w:tmpl w:val="002A93FE"/>
    <w:lvl w:ilvl="0" w:tplc="C518DB7A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hint="default"/>
        <w:color w:val="auto"/>
        <w:sz w:val="24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733"/>
        </w:tabs>
        <w:ind w:left="17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5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7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2317"/>
    <w:rsid w:val="000042D5"/>
    <w:rsid w:val="00004A60"/>
    <w:rsid w:val="00007A83"/>
    <w:rsid w:val="00012741"/>
    <w:rsid w:val="00012C95"/>
    <w:rsid w:val="0001574F"/>
    <w:rsid w:val="00016B59"/>
    <w:rsid w:val="00021667"/>
    <w:rsid w:val="00022055"/>
    <w:rsid w:val="0002249D"/>
    <w:rsid w:val="00025790"/>
    <w:rsid w:val="00026CB8"/>
    <w:rsid w:val="00030970"/>
    <w:rsid w:val="00032125"/>
    <w:rsid w:val="000324CD"/>
    <w:rsid w:val="00032530"/>
    <w:rsid w:val="0003254A"/>
    <w:rsid w:val="0003645F"/>
    <w:rsid w:val="00037406"/>
    <w:rsid w:val="00044752"/>
    <w:rsid w:val="00047CCB"/>
    <w:rsid w:val="00054B95"/>
    <w:rsid w:val="00065E9D"/>
    <w:rsid w:val="000669E3"/>
    <w:rsid w:val="0007189E"/>
    <w:rsid w:val="00072F34"/>
    <w:rsid w:val="0007641D"/>
    <w:rsid w:val="000812F5"/>
    <w:rsid w:val="00085AEA"/>
    <w:rsid w:val="00086C42"/>
    <w:rsid w:val="00087C78"/>
    <w:rsid w:val="00094D0A"/>
    <w:rsid w:val="000A13E3"/>
    <w:rsid w:val="000A1A5C"/>
    <w:rsid w:val="000A7E23"/>
    <w:rsid w:val="000B3B52"/>
    <w:rsid w:val="000B49D5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14AC"/>
    <w:rsid w:val="0010228B"/>
    <w:rsid w:val="00104B9A"/>
    <w:rsid w:val="001070CC"/>
    <w:rsid w:val="001112F7"/>
    <w:rsid w:val="00112A89"/>
    <w:rsid w:val="00114FCF"/>
    <w:rsid w:val="001236B1"/>
    <w:rsid w:val="0012376B"/>
    <w:rsid w:val="00124FCD"/>
    <w:rsid w:val="00126A17"/>
    <w:rsid w:val="001301CF"/>
    <w:rsid w:val="00131B78"/>
    <w:rsid w:val="0013381C"/>
    <w:rsid w:val="001343B9"/>
    <w:rsid w:val="001350EC"/>
    <w:rsid w:val="00142FA2"/>
    <w:rsid w:val="00145846"/>
    <w:rsid w:val="00150E86"/>
    <w:rsid w:val="00153395"/>
    <w:rsid w:val="00153423"/>
    <w:rsid w:val="001551F8"/>
    <w:rsid w:val="00155A8C"/>
    <w:rsid w:val="0015707C"/>
    <w:rsid w:val="00163777"/>
    <w:rsid w:val="00166FB3"/>
    <w:rsid w:val="00167AE5"/>
    <w:rsid w:val="001722EE"/>
    <w:rsid w:val="001758E7"/>
    <w:rsid w:val="00176CB9"/>
    <w:rsid w:val="00176DD7"/>
    <w:rsid w:val="00177F65"/>
    <w:rsid w:val="0018327A"/>
    <w:rsid w:val="001846D6"/>
    <w:rsid w:val="0018492A"/>
    <w:rsid w:val="001919ED"/>
    <w:rsid w:val="0019246E"/>
    <w:rsid w:val="00192C0E"/>
    <w:rsid w:val="00193F6B"/>
    <w:rsid w:val="00194303"/>
    <w:rsid w:val="001943CA"/>
    <w:rsid w:val="001A42AA"/>
    <w:rsid w:val="001B06AE"/>
    <w:rsid w:val="001B10B0"/>
    <w:rsid w:val="001B69DC"/>
    <w:rsid w:val="001B75BC"/>
    <w:rsid w:val="001C0E30"/>
    <w:rsid w:val="001C69FF"/>
    <w:rsid w:val="001D225C"/>
    <w:rsid w:val="001E027B"/>
    <w:rsid w:val="001E0D0A"/>
    <w:rsid w:val="001E1FEA"/>
    <w:rsid w:val="001E2790"/>
    <w:rsid w:val="001E4D60"/>
    <w:rsid w:val="001E52AE"/>
    <w:rsid w:val="001E5B6F"/>
    <w:rsid w:val="001E5BB0"/>
    <w:rsid w:val="001F01EE"/>
    <w:rsid w:val="001F777B"/>
    <w:rsid w:val="00201F9C"/>
    <w:rsid w:val="00211229"/>
    <w:rsid w:val="00211DA6"/>
    <w:rsid w:val="002126FB"/>
    <w:rsid w:val="00212A2D"/>
    <w:rsid w:val="00217B4B"/>
    <w:rsid w:val="00222212"/>
    <w:rsid w:val="00223339"/>
    <w:rsid w:val="002255BF"/>
    <w:rsid w:val="0023044A"/>
    <w:rsid w:val="0023405F"/>
    <w:rsid w:val="00234547"/>
    <w:rsid w:val="00234EC9"/>
    <w:rsid w:val="00234F13"/>
    <w:rsid w:val="00235D4F"/>
    <w:rsid w:val="00245A87"/>
    <w:rsid w:val="00245DFB"/>
    <w:rsid w:val="00257424"/>
    <w:rsid w:val="0026261A"/>
    <w:rsid w:val="00263B07"/>
    <w:rsid w:val="002654AF"/>
    <w:rsid w:val="002656D4"/>
    <w:rsid w:val="00265C77"/>
    <w:rsid w:val="002701D5"/>
    <w:rsid w:val="00270C33"/>
    <w:rsid w:val="00271535"/>
    <w:rsid w:val="00271DD8"/>
    <w:rsid w:val="0027599F"/>
    <w:rsid w:val="00275B48"/>
    <w:rsid w:val="00275E97"/>
    <w:rsid w:val="002764E3"/>
    <w:rsid w:val="00277C74"/>
    <w:rsid w:val="00283DB6"/>
    <w:rsid w:val="00290D93"/>
    <w:rsid w:val="002915D7"/>
    <w:rsid w:val="00296460"/>
    <w:rsid w:val="002965FA"/>
    <w:rsid w:val="002A313A"/>
    <w:rsid w:val="002A4F5F"/>
    <w:rsid w:val="002A6535"/>
    <w:rsid w:val="002B2FF1"/>
    <w:rsid w:val="002B34B0"/>
    <w:rsid w:val="002B6D06"/>
    <w:rsid w:val="002C18EC"/>
    <w:rsid w:val="002D02CF"/>
    <w:rsid w:val="002D3E11"/>
    <w:rsid w:val="002D5106"/>
    <w:rsid w:val="002D6E4F"/>
    <w:rsid w:val="002E07E1"/>
    <w:rsid w:val="002E138A"/>
    <w:rsid w:val="002E45A0"/>
    <w:rsid w:val="002F0211"/>
    <w:rsid w:val="002F1C0C"/>
    <w:rsid w:val="002F68CB"/>
    <w:rsid w:val="003009CA"/>
    <w:rsid w:val="003013BB"/>
    <w:rsid w:val="00303666"/>
    <w:rsid w:val="0030624F"/>
    <w:rsid w:val="00311E8A"/>
    <w:rsid w:val="0031685B"/>
    <w:rsid w:val="00316A9D"/>
    <w:rsid w:val="00317ACA"/>
    <w:rsid w:val="00321569"/>
    <w:rsid w:val="0032375A"/>
    <w:rsid w:val="0032748B"/>
    <w:rsid w:val="003275EE"/>
    <w:rsid w:val="00336422"/>
    <w:rsid w:val="00337F74"/>
    <w:rsid w:val="0034319D"/>
    <w:rsid w:val="003446E6"/>
    <w:rsid w:val="00351F4D"/>
    <w:rsid w:val="00356DB1"/>
    <w:rsid w:val="00360DBB"/>
    <w:rsid w:val="00361B2A"/>
    <w:rsid w:val="00363D1B"/>
    <w:rsid w:val="00363F91"/>
    <w:rsid w:val="00366F56"/>
    <w:rsid w:val="00366FE4"/>
    <w:rsid w:val="00367107"/>
    <w:rsid w:val="003712DA"/>
    <w:rsid w:val="0037244E"/>
    <w:rsid w:val="00372F40"/>
    <w:rsid w:val="0037711E"/>
    <w:rsid w:val="003809D0"/>
    <w:rsid w:val="00381A1A"/>
    <w:rsid w:val="00382748"/>
    <w:rsid w:val="00383697"/>
    <w:rsid w:val="00383BC3"/>
    <w:rsid w:val="003926D0"/>
    <w:rsid w:val="003A0961"/>
    <w:rsid w:val="003A24AD"/>
    <w:rsid w:val="003A3128"/>
    <w:rsid w:val="003A6640"/>
    <w:rsid w:val="003B0C93"/>
    <w:rsid w:val="003B10C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3DB7"/>
    <w:rsid w:val="003F6E4E"/>
    <w:rsid w:val="003F7A17"/>
    <w:rsid w:val="00404792"/>
    <w:rsid w:val="00404916"/>
    <w:rsid w:val="0041103D"/>
    <w:rsid w:val="004120E9"/>
    <w:rsid w:val="00416671"/>
    <w:rsid w:val="00422922"/>
    <w:rsid w:val="00422A24"/>
    <w:rsid w:val="00423533"/>
    <w:rsid w:val="004338DC"/>
    <w:rsid w:val="00434441"/>
    <w:rsid w:val="00435190"/>
    <w:rsid w:val="0044176F"/>
    <w:rsid w:val="00442C74"/>
    <w:rsid w:val="00444BF9"/>
    <w:rsid w:val="0044617C"/>
    <w:rsid w:val="00447F7E"/>
    <w:rsid w:val="004506D9"/>
    <w:rsid w:val="004514E3"/>
    <w:rsid w:val="0045458D"/>
    <w:rsid w:val="00454B50"/>
    <w:rsid w:val="0045514B"/>
    <w:rsid w:val="00460618"/>
    <w:rsid w:val="00464965"/>
    <w:rsid w:val="00465762"/>
    <w:rsid w:val="00466F33"/>
    <w:rsid w:val="00467456"/>
    <w:rsid w:val="00475E2B"/>
    <w:rsid w:val="00477709"/>
    <w:rsid w:val="0048267A"/>
    <w:rsid w:val="004829B7"/>
    <w:rsid w:val="00482C40"/>
    <w:rsid w:val="0048329F"/>
    <w:rsid w:val="00484F5F"/>
    <w:rsid w:val="0048574A"/>
    <w:rsid w:val="004901AD"/>
    <w:rsid w:val="00493130"/>
    <w:rsid w:val="004940F0"/>
    <w:rsid w:val="004A066C"/>
    <w:rsid w:val="004A2B99"/>
    <w:rsid w:val="004A2D56"/>
    <w:rsid w:val="004A7C9C"/>
    <w:rsid w:val="004B1B44"/>
    <w:rsid w:val="004B59E5"/>
    <w:rsid w:val="004B5C3C"/>
    <w:rsid w:val="004B7225"/>
    <w:rsid w:val="004C353D"/>
    <w:rsid w:val="004C365A"/>
    <w:rsid w:val="004C4269"/>
    <w:rsid w:val="004D19F4"/>
    <w:rsid w:val="004D273D"/>
    <w:rsid w:val="004D39DF"/>
    <w:rsid w:val="004D6994"/>
    <w:rsid w:val="004E11C2"/>
    <w:rsid w:val="004E42B8"/>
    <w:rsid w:val="004E44A5"/>
    <w:rsid w:val="004E4EF0"/>
    <w:rsid w:val="004E5508"/>
    <w:rsid w:val="004E7F88"/>
    <w:rsid w:val="004F1125"/>
    <w:rsid w:val="004F17A8"/>
    <w:rsid w:val="004F183B"/>
    <w:rsid w:val="004F45EA"/>
    <w:rsid w:val="004F7508"/>
    <w:rsid w:val="0050223C"/>
    <w:rsid w:val="00503ADA"/>
    <w:rsid w:val="005068A9"/>
    <w:rsid w:val="00510AC0"/>
    <w:rsid w:val="005161AF"/>
    <w:rsid w:val="005175ED"/>
    <w:rsid w:val="00522F8F"/>
    <w:rsid w:val="005240A7"/>
    <w:rsid w:val="00527D0F"/>
    <w:rsid w:val="00532412"/>
    <w:rsid w:val="00532D10"/>
    <w:rsid w:val="005335D9"/>
    <w:rsid w:val="00534C5A"/>
    <w:rsid w:val="00535CDA"/>
    <w:rsid w:val="00537C28"/>
    <w:rsid w:val="005402E7"/>
    <w:rsid w:val="00541403"/>
    <w:rsid w:val="00542F2D"/>
    <w:rsid w:val="00543B8C"/>
    <w:rsid w:val="00543D6B"/>
    <w:rsid w:val="00546402"/>
    <w:rsid w:val="0055242F"/>
    <w:rsid w:val="00560265"/>
    <w:rsid w:val="00562D44"/>
    <w:rsid w:val="00563E00"/>
    <w:rsid w:val="005663B2"/>
    <w:rsid w:val="00571BEE"/>
    <w:rsid w:val="0057365C"/>
    <w:rsid w:val="00573B7D"/>
    <w:rsid w:val="00573ECC"/>
    <w:rsid w:val="0058118B"/>
    <w:rsid w:val="005827BE"/>
    <w:rsid w:val="00584A60"/>
    <w:rsid w:val="005858E8"/>
    <w:rsid w:val="005865FF"/>
    <w:rsid w:val="0059543C"/>
    <w:rsid w:val="005963CC"/>
    <w:rsid w:val="00596ECC"/>
    <w:rsid w:val="005979CB"/>
    <w:rsid w:val="005A1000"/>
    <w:rsid w:val="005A3B91"/>
    <w:rsid w:val="005A48FC"/>
    <w:rsid w:val="005A57A9"/>
    <w:rsid w:val="005B2425"/>
    <w:rsid w:val="005B7FAB"/>
    <w:rsid w:val="005C16AC"/>
    <w:rsid w:val="005C68E1"/>
    <w:rsid w:val="005D0AA7"/>
    <w:rsid w:val="005D19D9"/>
    <w:rsid w:val="005D4DA1"/>
    <w:rsid w:val="005E164A"/>
    <w:rsid w:val="005E7122"/>
    <w:rsid w:val="005E7BF6"/>
    <w:rsid w:val="005F7321"/>
    <w:rsid w:val="006013EE"/>
    <w:rsid w:val="00601AD6"/>
    <w:rsid w:val="006025FD"/>
    <w:rsid w:val="00602BD0"/>
    <w:rsid w:val="00603092"/>
    <w:rsid w:val="00610A33"/>
    <w:rsid w:val="00610C95"/>
    <w:rsid w:val="006132D7"/>
    <w:rsid w:val="006154C8"/>
    <w:rsid w:val="00615EB0"/>
    <w:rsid w:val="00616F45"/>
    <w:rsid w:val="00620B1B"/>
    <w:rsid w:val="006235B4"/>
    <w:rsid w:val="00626A01"/>
    <w:rsid w:val="00632386"/>
    <w:rsid w:val="00634284"/>
    <w:rsid w:val="0064024D"/>
    <w:rsid w:val="00641FC6"/>
    <w:rsid w:val="00642D8F"/>
    <w:rsid w:val="00642E06"/>
    <w:rsid w:val="00646943"/>
    <w:rsid w:val="00652800"/>
    <w:rsid w:val="00653050"/>
    <w:rsid w:val="0065385A"/>
    <w:rsid w:val="00654580"/>
    <w:rsid w:val="00655645"/>
    <w:rsid w:val="0066268E"/>
    <w:rsid w:val="00662F24"/>
    <w:rsid w:val="00665C51"/>
    <w:rsid w:val="00672476"/>
    <w:rsid w:val="00674031"/>
    <w:rsid w:val="0068051C"/>
    <w:rsid w:val="006873C0"/>
    <w:rsid w:val="006913B0"/>
    <w:rsid w:val="00693F23"/>
    <w:rsid w:val="006969D8"/>
    <w:rsid w:val="00697E03"/>
    <w:rsid w:val="006A1693"/>
    <w:rsid w:val="006A1B0D"/>
    <w:rsid w:val="006A3BBF"/>
    <w:rsid w:val="006A49C6"/>
    <w:rsid w:val="006A5F47"/>
    <w:rsid w:val="006B06F9"/>
    <w:rsid w:val="006B38AB"/>
    <w:rsid w:val="006B5A17"/>
    <w:rsid w:val="006B794B"/>
    <w:rsid w:val="006B7FE8"/>
    <w:rsid w:val="006C04B6"/>
    <w:rsid w:val="006C3E72"/>
    <w:rsid w:val="006C4008"/>
    <w:rsid w:val="006D0F18"/>
    <w:rsid w:val="006D2869"/>
    <w:rsid w:val="006D38B0"/>
    <w:rsid w:val="006E13E9"/>
    <w:rsid w:val="006E2709"/>
    <w:rsid w:val="006F20A3"/>
    <w:rsid w:val="006F7E7D"/>
    <w:rsid w:val="007040AC"/>
    <w:rsid w:val="00707442"/>
    <w:rsid w:val="00713FEE"/>
    <w:rsid w:val="00722D74"/>
    <w:rsid w:val="0072398F"/>
    <w:rsid w:val="007239BA"/>
    <w:rsid w:val="00725545"/>
    <w:rsid w:val="0072575F"/>
    <w:rsid w:val="00727246"/>
    <w:rsid w:val="0073013F"/>
    <w:rsid w:val="007306DE"/>
    <w:rsid w:val="00732A7C"/>
    <w:rsid w:val="007338AF"/>
    <w:rsid w:val="00734628"/>
    <w:rsid w:val="00742ADB"/>
    <w:rsid w:val="00745222"/>
    <w:rsid w:val="00747344"/>
    <w:rsid w:val="00747619"/>
    <w:rsid w:val="007476EF"/>
    <w:rsid w:val="00747E62"/>
    <w:rsid w:val="0075347E"/>
    <w:rsid w:val="00755DF8"/>
    <w:rsid w:val="00756751"/>
    <w:rsid w:val="007603CE"/>
    <w:rsid w:val="00763AF9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33FF"/>
    <w:rsid w:val="00775439"/>
    <w:rsid w:val="007773E0"/>
    <w:rsid w:val="007809B1"/>
    <w:rsid w:val="00781820"/>
    <w:rsid w:val="0079327D"/>
    <w:rsid w:val="00797E16"/>
    <w:rsid w:val="007A2589"/>
    <w:rsid w:val="007A429E"/>
    <w:rsid w:val="007A56C0"/>
    <w:rsid w:val="007B027A"/>
    <w:rsid w:val="007B09D5"/>
    <w:rsid w:val="007B2F33"/>
    <w:rsid w:val="007B650D"/>
    <w:rsid w:val="007C05F9"/>
    <w:rsid w:val="007C1EE7"/>
    <w:rsid w:val="007C6569"/>
    <w:rsid w:val="007C6BC5"/>
    <w:rsid w:val="007D158C"/>
    <w:rsid w:val="007D58AC"/>
    <w:rsid w:val="007D684D"/>
    <w:rsid w:val="007D69D1"/>
    <w:rsid w:val="007D6E08"/>
    <w:rsid w:val="007D7F6D"/>
    <w:rsid w:val="007E0249"/>
    <w:rsid w:val="007E737B"/>
    <w:rsid w:val="007F1142"/>
    <w:rsid w:val="007F26A1"/>
    <w:rsid w:val="007F2E08"/>
    <w:rsid w:val="007F4F29"/>
    <w:rsid w:val="007F6F9C"/>
    <w:rsid w:val="007F74EB"/>
    <w:rsid w:val="0080056F"/>
    <w:rsid w:val="008053DE"/>
    <w:rsid w:val="008053E6"/>
    <w:rsid w:val="00805A72"/>
    <w:rsid w:val="008073BC"/>
    <w:rsid w:val="008104C0"/>
    <w:rsid w:val="0081070B"/>
    <w:rsid w:val="00812E6F"/>
    <w:rsid w:val="008138BD"/>
    <w:rsid w:val="0081577A"/>
    <w:rsid w:val="00815C78"/>
    <w:rsid w:val="00817C76"/>
    <w:rsid w:val="00822C53"/>
    <w:rsid w:val="00822EEF"/>
    <w:rsid w:val="00823876"/>
    <w:rsid w:val="008239F3"/>
    <w:rsid w:val="008245F1"/>
    <w:rsid w:val="00837746"/>
    <w:rsid w:val="00837949"/>
    <w:rsid w:val="00840B09"/>
    <w:rsid w:val="00840CCB"/>
    <w:rsid w:val="00843EC5"/>
    <w:rsid w:val="00844F4F"/>
    <w:rsid w:val="0084523D"/>
    <w:rsid w:val="00846596"/>
    <w:rsid w:val="00850336"/>
    <w:rsid w:val="0085290F"/>
    <w:rsid w:val="00853F12"/>
    <w:rsid w:val="00857772"/>
    <w:rsid w:val="008630A9"/>
    <w:rsid w:val="00865850"/>
    <w:rsid w:val="00866B42"/>
    <w:rsid w:val="00870BDD"/>
    <w:rsid w:val="0087354B"/>
    <w:rsid w:val="0089150A"/>
    <w:rsid w:val="0089158D"/>
    <w:rsid w:val="00892483"/>
    <w:rsid w:val="008940BA"/>
    <w:rsid w:val="008945FC"/>
    <w:rsid w:val="00894F74"/>
    <w:rsid w:val="008A3DE1"/>
    <w:rsid w:val="008A7737"/>
    <w:rsid w:val="008A7C75"/>
    <w:rsid w:val="008B3C56"/>
    <w:rsid w:val="008C2003"/>
    <w:rsid w:val="008C6ADA"/>
    <w:rsid w:val="008D0E18"/>
    <w:rsid w:val="008D4FE8"/>
    <w:rsid w:val="008E24EE"/>
    <w:rsid w:val="008E42A7"/>
    <w:rsid w:val="008E6A5A"/>
    <w:rsid w:val="008F7C35"/>
    <w:rsid w:val="00901729"/>
    <w:rsid w:val="009017F0"/>
    <w:rsid w:val="00901880"/>
    <w:rsid w:val="00902034"/>
    <w:rsid w:val="00910468"/>
    <w:rsid w:val="00910828"/>
    <w:rsid w:val="00910871"/>
    <w:rsid w:val="00913E22"/>
    <w:rsid w:val="00917397"/>
    <w:rsid w:val="009235EF"/>
    <w:rsid w:val="0092773F"/>
    <w:rsid w:val="0093282C"/>
    <w:rsid w:val="00932EB7"/>
    <w:rsid w:val="00932EF5"/>
    <w:rsid w:val="0093392D"/>
    <w:rsid w:val="00933ECC"/>
    <w:rsid w:val="00934276"/>
    <w:rsid w:val="0094791A"/>
    <w:rsid w:val="00956D59"/>
    <w:rsid w:val="0095780F"/>
    <w:rsid w:val="00957E85"/>
    <w:rsid w:val="0096214D"/>
    <w:rsid w:val="00963675"/>
    <w:rsid w:val="00966794"/>
    <w:rsid w:val="0097120C"/>
    <w:rsid w:val="00974590"/>
    <w:rsid w:val="00974868"/>
    <w:rsid w:val="0098136E"/>
    <w:rsid w:val="00982AC5"/>
    <w:rsid w:val="009849F9"/>
    <w:rsid w:val="00986599"/>
    <w:rsid w:val="00986E2C"/>
    <w:rsid w:val="00995610"/>
    <w:rsid w:val="00996CA3"/>
    <w:rsid w:val="00996F05"/>
    <w:rsid w:val="009A58BE"/>
    <w:rsid w:val="009A5C64"/>
    <w:rsid w:val="009A6609"/>
    <w:rsid w:val="009A760D"/>
    <w:rsid w:val="009B2F2E"/>
    <w:rsid w:val="009B5772"/>
    <w:rsid w:val="009B6F2A"/>
    <w:rsid w:val="009B7199"/>
    <w:rsid w:val="009C1E74"/>
    <w:rsid w:val="009C6046"/>
    <w:rsid w:val="009D0135"/>
    <w:rsid w:val="009D02DF"/>
    <w:rsid w:val="009D21CD"/>
    <w:rsid w:val="009D4299"/>
    <w:rsid w:val="009E143D"/>
    <w:rsid w:val="009E3E29"/>
    <w:rsid w:val="009E4A5A"/>
    <w:rsid w:val="009E6BFA"/>
    <w:rsid w:val="009F136A"/>
    <w:rsid w:val="009F29CC"/>
    <w:rsid w:val="009F2B33"/>
    <w:rsid w:val="009F63B8"/>
    <w:rsid w:val="009F6DC8"/>
    <w:rsid w:val="009F7304"/>
    <w:rsid w:val="00A0394D"/>
    <w:rsid w:val="00A05AC7"/>
    <w:rsid w:val="00A10987"/>
    <w:rsid w:val="00A10C47"/>
    <w:rsid w:val="00A1129C"/>
    <w:rsid w:val="00A13270"/>
    <w:rsid w:val="00A13955"/>
    <w:rsid w:val="00A16CC2"/>
    <w:rsid w:val="00A22411"/>
    <w:rsid w:val="00A24B7B"/>
    <w:rsid w:val="00A25C15"/>
    <w:rsid w:val="00A261F2"/>
    <w:rsid w:val="00A27D38"/>
    <w:rsid w:val="00A319A2"/>
    <w:rsid w:val="00A32EF0"/>
    <w:rsid w:val="00A33AD1"/>
    <w:rsid w:val="00A34EAD"/>
    <w:rsid w:val="00A3561F"/>
    <w:rsid w:val="00A40D02"/>
    <w:rsid w:val="00A42D36"/>
    <w:rsid w:val="00A45D31"/>
    <w:rsid w:val="00A46EBE"/>
    <w:rsid w:val="00A4747C"/>
    <w:rsid w:val="00A50015"/>
    <w:rsid w:val="00A53EC6"/>
    <w:rsid w:val="00A5454B"/>
    <w:rsid w:val="00A54D77"/>
    <w:rsid w:val="00A55E6E"/>
    <w:rsid w:val="00A60C81"/>
    <w:rsid w:val="00A619A5"/>
    <w:rsid w:val="00A637B6"/>
    <w:rsid w:val="00A65CA2"/>
    <w:rsid w:val="00A66A9A"/>
    <w:rsid w:val="00A75E44"/>
    <w:rsid w:val="00A85514"/>
    <w:rsid w:val="00A87872"/>
    <w:rsid w:val="00A93B19"/>
    <w:rsid w:val="00A940C6"/>
    <w:rsid w:val="00A96A88"/>
    <w:rsid w:val="00AA0357"/>
    <w:rsid w:val="00AA5E56"/>
    <w:rsid w:val="00AA6038"/>
    <w:rsid w:val="00AA7802"/>
    <w:rsid w:val="00AB1029"/>
    <w:rsid w:val="00AB160B"/>
    <w:rsid w:val="00AB4078"/>
    <w:rsid w:val="00AB4F35"/>
    <w:rsid w:val="00AB6A3A"/>
    <w:rsid w:val="00AC1426"/>
    <w:rsid w:val="00AD2D25"/>
    <w:rsid w:val="00AD3F33"/>
    <w:rsid w:val="00AD6B58"/>
    <w:rsid w:val="00AE0541"/>
    <w:rsid w:val="00AE0E85"/>
    <w:rsid w:val="00AE1620"/>
    <w:rsid w:val="00AE6A97"/>
    <w:rsid w:val="00AF11DC"/>
    <w:rsid w:val="00AF2021"/>
    <w:rsid w:val="00B011C1"/>
    <w:rsid w:val="00B02A86"/>
    <w:rsid w:val="00B02AAD"/>
    <w:rsid w:val="00B031E7"/>
    <w:rsid w:val="00B077D4"/>
    <w:rsid w:val="00B139CF"/>
    <w:rsid w:val="00B1495D"/>
    <w:rsid w:val="00B17C7D"/>
    <w:rsid w:val="00B20B9E"/>
    <w:rsid w:val="00B241CE"/>
    <w:rsid w:val="00B25C0C"/>
    <w:rsid w:val="00B31B27"/>
    <w:rsid w:val="00B45651"/>
    <w:rsid w:val="00B47459"/>
    <w:rsid w:val="00B508F7"/>
    <w:rsid w:val="00B5463E"/>
    <w:rsid w:val="00B5607B"/>
    <w:rsid w:val="00B60E86"/>
    <w:rsid w:val="00B62A63"/>
    <w:rsid w:val="00B62F5A"/>
    <w:rsid w:val="00B6662F"/>
    <w:rsid w:val="00B71335"/>
    <w:rsid w:val="00B76BD9"/>
    <w:rsid w:val="00B801DD"/>
    <w:rsid w:val="00B92596"/>
    <w:rsid w:val="00BA1510"/>
    <w:rsid w:val="00BA7228"/>
    <w:rsid w:val="00BB0132"/>
    <w:rsid w:val="00BB69F9"/>
    <w:rsid w:val="00BB7198"/>
    <w:rsid w:val="00BB7DC6"/>
    <w:rsid w:val="00BC4F5E"/>
    <w:rsid w:val="00BD76A2"/>
    <w:rsid w:val="00BD7B3C"/>
    <w:rsid w:val="00BD7C4F"/>
    <w:rsid w:val="00BE2873"/>
    <w:rsid w:val="00BE6BA8"/>
    <w:rsid w:val="00BF0795"/>
    <w:rsid w:val="00BF4BD2"/>
    <w:rsid w:val="00BF61D5"/>
    <w:rsid w:val="00C00FBA"/>
    <w:rsid w:val="00C058BE"/>
    <w:rsid w:val="00C10AD4"/>
    <w:rsid w:val="00C12637"/>
    <w:rsid w:val="00C133EC"/>
    <w:rsid w:val="00C149FC"/>
    <w:rsid w:val="00C175E8"/>
    <w:rsid w:val="00C20B5D"/>
    <w:rsid w:val="00C21D75"/>
    <w:rsid w:val="00C22091"/>
    <w:rsid w:val="00C2292E"/>
    <w:rsid w:val="00C22D47"/>
    <w:rsid w:val="00C254DC"/>
    <w:rsid w:val="00C256D2"/>
    <w:rsid w:val="00C25FE9"/>
    <w:rsid w:val="00C2613B"/>
    <w:rsid w:val="00C3401A"/>
    <w:rsid w:val="00C42A15"/>
    <w:rsid w:val="00C43812"/>
    <w:rsid w:val="00C46A5E"/>
    <w:rsid w:val="00C476FB"/>
    <w:rsid w:val="00C521EA"/>
    <w:rsid w:val="00C539BA"/>
    <w:rsid w:val="00C53F87"/>
    <w:rsid w:val="00C541DD"/>
    <w:rsid w:val="00C55C50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93F"/>
    <w:rsid w:val="00C9461F"/>
    <w:rsid w:val="00C97B49"/>
    <w:rsid w:val="00CA149F"/>
    <w:rsid w:val="00CA2549"/>
    <w:rsid w:val="00CA2933"/>
    <w:rsid w:val="00CA37DD"/>
    <w:rsid w:val="00CA634B"/>
    <w:rsid w:val="00CB0FC5"/>
    <w:rsid w:val="00CB2B02"/>
    <w:rsid w:val="00CB4262"/>
    <w:rsid w:val="00CC5D3C"/>
    <w:rsid w:val="00CD344C"/>
    <w:rsid w:val="00CE139F"/>
    <w:rsid w:val="00CE3F9C"/>
    <w:rsid w:val="00CE62B9"/>
    <w:rsid w:val="00CF7C84"/>
    <w:rsid w:val="00D1164B"/>
    <w:rsid w:val="00D11664"/>
    <w:rsid w:val="00D14AEF"/>
    <w:rsid w:val="00D230B3"/>
    <w:rsid w:val="00D25E16"/>
    <w:rsid w:val="00D25E85"/>
    <w:rsid w:val="00D314AD"/>
    <w:rsid w:val="00D3241E"/>
    <w:rsid w:val="00D3372D"/>
    <w:rsid w:val="00D367F0"/>
    <w:rsid w:val="00D41577"/>
    <w:rsid w:val="00D419B0"/>
    <w:rsid w:val="00D4286B"/>
    <w:rsid w:val="00D47223"/>
    <w:rsid w:val="00D50AEA"/>
    <w:rsid w:val="00D50F81"/>
    <w:rsid w:val="00D514D0"/>
    <w:rsid w:val="00D57B3B"/>
    <w:rsid w:val="00D600FE"/>
    <w:rsid w:val="00D6168C"/>
    <w:rsid w:val="00D61970"/>
    <w:rsid w:val="00D63F9B"/>
    <w:rsid w:val="00D65914"/>
    <w:rsid w:val="00D66F8C"/>
    <w:rsid w:val="00D7243F"/>
    <w:rsid w:val="00D732F4"/>
    <w:rsid w:val="00D87493"/>
    <w:rsid w:val="00D924F9"/>
    <w:rsid w:val="00DA03C5"/>
    <w:rsid w:val="00DA2768"/>
    <w:rsid w:val="00DA2D4C"/>
    <w:rsid w:val="00DA5FD2"/>
    <w:rsid w:val="00DA6267"/>
    <w:rsid w:val="00DA7D38"/>
    <w:rsid w:val="00DB2320"/>
    <w:rsid w:val="00DB6E3F"/>
    <w:rsid w:val="00DB70F1"/>
    <w:rsid w:val="00DB7238"/>
    <w:rsid w:val="00DC0BF6"/>
    <w:rsid w:val="00DC5855"/>
    <w:rsid w:val="00DC7799"/>
    <w:rsid w:val="00DD1556"/>
    <w:rsid w:val="00DD275F"/>
    <w:rsid w:val="00DD31E7"/>
    <w:rsid w:val="00DD323E"/>
    <w:rsid w:val="00DD4D45"/>
    <w:rsid w:val="00DD6947"/>
    <w:rsid w:val="00DD7C1A"/>
    <w:rsid w:val="00DE0219"/>
    <w:rsid w:val="00DE2F7E"/>
    <w:rsid w:val="00DF4764"/>
    <w:rsid w:val="00DF4DA6"/>
    <w:rsid w:val="00DF6A7F"/>
    <w:rsid w:val="00E012EC"/>
    <w:rsid w:val="00E04D5D"/>
    <w:rsid w:val="00E11360"/>
    <w:rsid w:val="00E12F31"/>
    <w:rsid w:val="00E147BA"/>
    <w:rsid w:val="00E14A25"/>
    <w:rsid w:val="00E21FC0"/>
    <w:rsid w:val="00E254B3"/>
    <w:rsid w:val="00E258ED"/>
    <w:rsid w:val="00E27C88"/>
    <w:rsid w:val="00E30CE8"/>
    <w:rsid w:val="00E32A7A"/>
    <w:rsid w:val="00E37F1A"/>
    <w:rsid w:val="00E4072B"/>
    <w:rsid w:val="00E43E20"/>
    <w:rsid w:val="00E44501"/>
    <w:rsid w:val="00E447E3"/>
    <w:rsid w:val="00E45924"/>
    <w:rsid w:val="00E459D9"/>
    <w:rsid w:val="00E467B5"/>
    <w:rsid w:val="00E474D6"/>
    <w:rsid w:val="00E50A53"/>
    <w:rsid w:val="00E5576F"/>
    <w:rsid w:val="00E55BCC"/>
    <w:rsid w:val="00E62FD1"/>
    <w:rsid w:val="00E74BAF"/>
    <w:rsid w:val="00E77CD2"/>
    <w:rsid w:val="00E80FBB"/>
    <w:rsid w:val="00E82518"/>
    <w:rsid w:val="00E82891"/>
    <w:rsid w:val="00E869C8"/>
    <w:rsid w:val="00E97B77"/>
    <w:rsid w:val="00E97F67"/>
    <w:rsid w:val="00EA07E3"/>
    <w:rsid w:val="00EA35BC"/>
    <w:rsid w:val="00EA38B1"/>
    <w:rsid w:val="00EB5F0A"/>
    <w:rsid w:val="00EB624C"/>
    <w:rsid w:val="00EB74CB"/>
    <w:rsid w:val="00EB7CD4"/>
    <w:rsid w:val="00EC58FD"/>
    <w:rsid w:val="00EC6DE9"/>
    <w:rsid w:val="00ED4A85"/>
    <w:rsid w:val="00ED6410"/>
    <w:rsid w:val="00ED6AD4"/>
    <w:rsid w:val="00EE645D"/>
    <w:rsid w:val="00EE69BC"/>
    <w:rsid w:val="00EF2830"/>
    <w:rsid w:val="00EF3B68"/>
    <w:rsid w:val="00EF61A7"/>
    <w:rsid w:val="00F0388D"/>
    <w:rsid w:val="00F0412C"/>
    <w:rsid w:val="00F04FC4"/>
    <w:rsid w:val="00F0609F"/>
    <w:rsid w:val="00F066D3"/>
    <w:rsid w:val="00F1351B"/>
    <w:rsid w:val="00F14C70"/>
    <w:rsid w:val="00F15D7B"/>
    <w:rsid w:val="00F2121E"/>
    <w:rsid w:val="00F232EF"/>
    <w:rsid w:val="00F27763"/>
    <w:rsid w:val="00F30412"/>
    <w:rsid w:val="00F41AB0"/>
    <w:rsid w:val="00F426C2"/>
    <w:rsid w:val="00F44E8A"/>
    <w:rsid w:val="00F510C0"/>
    <w:rsid w:val="00F61231"/>
    <w:rsid w:val="00F617CE"/>
    <w:rsid w:val="00F65FC4"/>
    <w:rsid w:val="00F74520"/>
    <w:rsid w:val="00F76432"/>
    <w:rsid w:val="00F82555"/>
    <w:rsid w:val="00F84751"/>
    <w:rsid w:val="00F84C92"/>
    <w:rsid w:val="00F9074C"/>
    <w:rsid w:val="00F914A9"/>
    <w:rsid w:val="00F915A8"/>
    <w:rsid w:val="00F94E42"/>
    <w:rsid w:val="00F96DF5"/>
    <w:rsid w:val="00F97906"/>
    <w:rsid w:val="00FA2973"/>
    <w:rsid w:val="00FA452C"/>
    <w:rsid w:val="00FB0652"/>
    <w:rsid w:val="00FB0F2B"/>
    <w:rsid w:val="00FB3268"/>
    <w:rsid w:val="00FB38ED"/>
    <w:rsid w:val="00FB6769"/>
    <w:rsid w:val="00FB6B9A"/>
    <w:rsid w:val="00FB7EDB"/>
    <w:rsid w:val="00FC02B8"/>
    <w:rsid w:val="00FC1186"/>
    <w:rsid w:val="00FC4A25"/>
    <w:rsid w:val="00FE01A7"/>
    <w:rsid w:val="00FE5DAB"/>
    <w:rsid w:val="00FF11C9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D3FF8"/>
  <w15:docId w15:val="{DE826034-9377-4B8D-AAD1-F4D9E48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4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5A1000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5A1000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rsid w:val="005A1000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</w:style>
  <w:style w:type="paragraph" w:customStyle="1" w:styleId="FragenZiele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5A1000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rsid w:val="005A1000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5A1000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5A1000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customStyle="1" w:styleId="post-meta-infos">
    <w:name w:val="post-meta-infos"/>
    <w:basedOn w:val="DefaultParagraphFont"/>
    <w:rsid w:val="001A42AA"/>
  </w:style>
  <w:style w:type="character" w:customStyle="1" w:styleId="text-sep">
    <w:name w:val="text-sep"/>
    <w:basedOn w:val="DefaultParagraphFont"/>
    <w:rsid w:val="001A42AA"/>
  </w:style>
  <w:style w:type="character" w:customStyle="1" w:styleId="comment-container">
    <w:name w:val="comment-container"/>
    <w:basedOn w:val="DefaultParagraphFont"/>
    <w:rsid w:val="001A42AA"/>
  </w:style>
  <w:style w:type="character" w:customStyle="1" w:styleId="blog-categories">
    <w:name w:val="blog-categories"/>
    <w:basedOn w:val="DefaultParagraphFont"/>
    <w:rsid w:val="001A42AA"/>
  </w:style>
  <w:style w:type="character" w:customStyle="1" w:styleId="blog-author">
    <w:name w:val="blog-author"/>
    <w:basedOn w:val="DefaultParagraphFont"/>
    <w:rsid w:val="001A42AA"/>
  </w:style>
  <w:style w:type="character" w:customStyle="1" w:styleId="fn">
    <w:name w:val="fn"/>
    <w:basedOn w:val="DefaultParagraphFont"/>
    <w:rsid w:val="001A42AA"/>
  </w:style>
  <w:style w:type="paragraph" w:styleId="NormalWeb">
    <w:name w:val="Normal (Web)"/>
    <w:basedOn w:val="Normal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blog-tags">
    <w:name w:val="blog-tags"/>
    <w:basedOn w:val="DefaultParagraphFont"/>
    <w:rsid w:val="001A42AA"/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customStyle="1" w:styleId="comment-count">
    <w:name w:val="comment-count"/>
    <w:basedOn w:val="DefaultParagraphFont"/>
    <w:rsid w:val="001A42AA"/>
  </w:style>
  <w:style w:type="character" w:customStyle="1" w:styleId="comment-text">
    <w:name w:val="comment-text"/>
    <w:basedOn w:val="DefaultParagraphFont"/>
    <w:rsid w:val="001A42AA"/>
  </w:style>
  <w:style w:type="character" w:customStyle="1" w:styleId="minitext">
    <w:name w:val="minitext"/>
    <w:basedOn w:val="DefaultParagraphFont"/>
    <w:rsid w:val="001A42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A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author">
    <w:name w:val="comment-form-author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required">
    <w:name w:val="required"/>
    <w:basedOn w:val="DefaultParagraphFont"/>
    <w:rsid w:val="001A42AA"/>
  </w:style>
  <w:style w:type="paragraph" w:customStyle="1" w:styleId="comment-form-email">
    <w:name w:val="comment-form-emai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comment-form-url">
    <w:name w:val="comment-form-ur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A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customStyle="1" w:styleId="news-time">
    <w:name w:val="news-time"/>
    <w:basedOn w:val="DefaultParagraphFont"/>
    <w:rsid w:val="001A42AA"/>
  </w:style>
  <w:style w:type="paragraph" w:styleId="Caption">
    <w:name w:val="caption"/>
    <w:basedOn w:val="Normal"/>
    <w:next w:val="Normal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42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A066C"/>
    <w:rPr>
      <w:i/>
      <w:iCs/>
    </w:rPr>
  </w:style>
  <w:style w:type="character" w:customStyle="1" w:styleId="submitted">
    <w:name w:val="submitted"/>
    <w:basedOn w:val="DefaultParagraphFont"/>
    <w:rsid w:val="004A066C"/>
  </w:style>
  <w:style w:type="character" w:customStyle="1" w:styleId="vocab-name">
    <w:name w:val="vocab-name"/>
    <w:basedOn w:val="DefaultParagraphFont"/>
    <w:rsid w:val="004A066C"/>
  </w:style>
  <w:style w:type="character" w:customStyle="1" w:styleId="vocab-list">
    <w:name w:val="vocab-list"/>
    <w:basedOn w:val="DefaultParagraphFont"/>
    <w:rsid w:val="004A066C"/>
  </w:style>
  <w:style w:type="paragraph" w:customStyle="1" w:styleId="picture">
    <w:name w:val="picture"/>
    <w:basedOn w:val="Normal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customStyle="1" w:styleId="wp-caption-text">
    <w:name w:val="wp-caption-text"/>
    <w:basedOn w:val="Normal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customStyle="1" w:styleId="blog-categories4">
    <w:name w:val="blog-categories4"/>
    <w:basedOn w:val="DefaultParagraphFont"/>
    <w:rsid w:val="00126A17"/>
  </w:style>
  <w:style w:type="character" w:customStyle="1" w:styleId="time">
    <w:name w:val="time"/>
    <w:basedOn w:val="DefaultParagraphFont"/>
    <w:rsid w:val="00C77D2F"/>
  </w:style>
  <w:style w:type="paragraph" w:customStyle="1" w:styleId="text-small">
    <w:name w:val="text-small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customStyle="1" w:styleId="text">
    <w:name w:val="text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customStyle="1" w:styleId="ph">
    <w:name w:val="ph"/>
    <w:basedOn w:val="DefaultParagraphFont"/>
    <w:rsid w:val="00217B4B"/>
  </w:style>
  <w:style w:type="paragraph" w:customStyle="1" w:styleId="p">
    <w:name w:val="p"/>
    <w:basedOn w:val="Normal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DefaultParagraphFont"/>
    <w:uiPriority w:val="99"/>
    <w:semiHidden/>
    <w:unhideWhenUsed/>
    <w:rsid w:val="00217B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17B4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17B4B"/>
  </w:style>
  <w:style w:type="character" w:customStyle="1" w:styleId="th-text">
    <w:name w:val="th-text"/>
    <w:basedOn w:val="DefaultParagraphFont"/>
    <w:rsid w:val="00217B4B"/>
  </w:style>
  <w:style w:type="character" w:customStyle="1" w:styleId="expandercomparator">
    <w:name w:val="expandercomparator"/>
    <w:basedOn w:val="DefaultParagraphFont"/>
    <w:rsid w:val="00F94E42"/>
  </w:style>
  <w:style w:type="character" w:customStyle="1" w:styleId="context-menu">
    <w:name w:val="context-menu"/>
    <w:basedOn w:val="DefaultParagraphFont"/>
    <w:rsid w:val="00F94E42"/>
  </w:style>
  <w:style w:type="paragraph" w:customStyle="1" w:styleId="jxgbox-float-text">
    <w:name w:val="jxgbox-float-text"/>
    <w:basedOn w:val="Normal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customStyle="1" w:styleId="mjx-char2">
    <w:name w:val="mjx-char2"/>
    <w:basedOn w:val="DefaultParagraphFont"/>
    <w:rsid w:val="00DB7238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DB7238"/>
  </w:style>
  <w:style w:type="paragraph" w:styleId="BodyText2">
    <w:name w:val="Body Text 2"/>
    <w:basedOn w:val="Normal"/>
    <w:link w:val="BodyText2Char"/>
    <w:uiPriority w:val="99"/>
    <w:unhideWhenUsed/>
    <w:rsid w:val="003A24A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PageNumber">
    <w:name w:val="page number"/>
    <w:basedOn w:val="DefaultParagraphFont"/>
    <w:rsid w:val="008073BC"/>
  </w:style>
  <w:style w:type="paragraph" w:styleId="ListParagraph">
    <w:name w:val="List Paragraph"/>
    <w:basedOn w:val="Normal"/>
    <w:uiPriority w:val="34"/>
    <w:qFormat/>
    <w:rsid w:val="00DD31E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0D0445"/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45"/>
    <w:rPr>
      <w:rFonts w:ascii="Arial Narrow" w:hAnsi="Arial Narrow"/>
      <w:lang w:eastAsia="de-DE"/>
    </w:rPr>
  </w:style>
  <w:style w:type="character" w:styleId="FootnoteReference">
    <w:name w:val="footnote reference"/>
    <w:rsid w:val="00422A24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0D0445"/>
    <w:rPr>
      <w:rFonts w:ascii="Arial" w:hAnsi="Arial"/>
      <w:sz w:val="22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49A55-10D7-459F-9CB8-A270C6A36F64}">
  <ds:schemaRefs>
    <ds:schemaRef ds:uri="http://purl.org/dc/terms/"/>
    <ds:schemaRef ds:uri="e215ed56-d4ee-4ecf-be48-c41e4c0d3dd4"/>
    <ds:schemaRef ds:uri="b415aa08-5109-422e-bc68-6d27401c1340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6B85C7F-B963-4188-9E90-538FB2A30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735396-1061-4506-A9B6-02A82B9F8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2A77DB-1BB0-4FE6-923D-E28528F61A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Dokumenten-Vorlage.dotx</Template>
  <TotalTime>1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Modul 306: IT Kleinprojekt abwickeln</vt:lpstr>
      <vt:lpstr>Modul 306: IT Kleinprojekt abwickeln</vt:lpstr>
    </vt:vector>
  </TitlesOfParts>
  <Company>Gewerblich Industrielle Berufsschule Zug (GIBZ)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306: IT Kleinprojekt abwickeln</dc:title>
  <dc:subject>Phasen und deren Ergebnisse</dc:subject>
  <dc:creator>Rolf Maier Caflisch</dc:creator>
  <cp:keywords>Phasen und deren Ergebnisse</cp:keywords>
  <dc:description>Version 2 / im Februar 2019</dc:description>
  <cp:lastModifiedBy>Enea Krähenbühl</cp:lastModifiedBy>
  <cp:revision>2</cp:revision>
  <cp:lastPrinted>2019-02-20T22:41:00Z</cp:lastPrinted>
  <dcterms:created xsi:type="dcterms:W3CDTF">2022-03-03T07:54:00Z</dcterms:created>
  <dcterms:modified xsi:type="dcterms:W3CDTF">2022-03-03T07:54:00Z</dcterms:modified>
  <cp:category>Phasen und deren Ergebnisse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