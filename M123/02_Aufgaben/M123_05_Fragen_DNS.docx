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BB038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0C74378D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6183E294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1B98371D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398703DD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0BAC1532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63B5E5D2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543E8E24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7EDFE7A5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6EC6ACB5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56DCA10D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691B4EF4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57B0E1AC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37CE6711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0454BA04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4170DFD4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2247A095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30E8426E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594948AE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6B76296E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2F204238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03992F7F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26BFC3C0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25C56176" w14:textId="77777777" w:rsidR="005D72D6" w:rsidRPr="003738D7" w:rsidRDefault="0054104C" w:rsidP="005F4DE7">
      <w:pPr>
        <w:pStyle w:val="Titel"/>
        <w:rPr>
          <w:lang w:val="de-CH"/>
        </w:rPr>
      </w:pPr>
      <w:r>
        <w:rPr>
          <w:lang w:val="de-CH"/>
        </w:rPr>
        <w:t>Aufgaben zu AD, DNS und DHCP</w:t>
      </w:r>
    </w:p>
    <w:p w14:paraId="2038B500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3A847F44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08132B5F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6273A2EB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093DEF2F" w14:textId="77777777" w:rsidR="005D72D6" w:rsidRPr="003738D7" w:rsidRDefault="005D72D6" w:rsidP="005D72D6">
      <w:pPr>
        <w:tabs>
          <w:tab w:val="left" w:pos="1260"/>
        </w:tabs>
        <w:rPr>
          <w:sz w:val="24"/>
          <w:szCs w:val="24"/>
        </w:rPr>
      </w:pPr>
      <w:r w:rsidRPr="003738D7">
        <w:rPr>
          <w:sz w:val="24"/>
          <w:szCs w:val="24"/>
        </w:rPr>
        <w:t>Autor:</w:t>
      </w:r>
      <w:r w:rsidRPr="003738D7">
        <w:rPr>
          <w:sz w:val="24"/>
          <w:szCs w:val="24"/>
        </w:rPr>
        <w:tab/>
      </w:r>
      <w:r w:rsidR="00A97B53" w:rsidRPr="003738D7">
        <w:rPr>
          <w:sz w:val="24"/>
          <w:szCs w:val="24"/>
        </w:rPr>
        <w:fldChar w:fldCharType="begin"/>
      </w:r>
      <w:r w:rsidR="00A97B53" w:rsidRPr="003738D7">
        <w:rPr>
          <w:sz w:val="24"/>
          <w:szCs w:val="24"/>
        </w:rPr>
        <w:instrText xml:space="preserve"> AUTHOR  </w:instrText>
      </w:r>
      <w:r w:rsidR="00A97B53" w:rsidRPr="003738D7">
        <w:rPr>
          <w:sz w:val="24"/>
          <w:szCs w:val="24"/>
        </w:rPr>
        <w:fldChar w:fldCharType="separate"/>
      </w:r>
      <w:r w:rsidR="0054104C">
        <w:rPr>
          <w:noProof/>
          <w:sz w:val="24"/>
          <w:szCs w:val="24"/>
        </w:rPr>
        <w:t>Schmid Tobias</w:t>
      </w:r>
      <w:r w:rsidR="00A97B53" w:rsidRPr="003738D7">
        <w:rPr>
          <w:noProof/>
          <w:sz w:val="24"/>
          <w:szCs w:val="24"/>
        </w:rPr>
        <w:fldChar w:fldCharType="end"/>
      </w:r>
    </w:p>
    <w:p w14:paraId="280DA170" w14:textId="77777777" w:rsidR="005D72D6" w:rsidRPr="003738D7" w:rsidRDefault="005D72D6" w:rsidP="005D72D6">
      <w:pPr>
        <w:tabs>
          <w:tab w:val="left" w:pos="1260"/>
        </w:tabs>
        <w:rPr>
          <w:sz w:val="24"/>
          <w:szCs w:val="24"/>
        </w:rPr>
      </w:pPr>
    </w:p>
    <w:p w14:paraId="2DF7047B" w14:textId="0AD25A07" w:rsidR="005D72D6" w:rsidRPr="003738D7" w:rsidRDefault="005D72D6" w:rsidP="005D72D6">
      <w:pPr>
        <w:tabs>
          <w:tab w:val="left" w:pos="1260"/>
        </w:tabs>
        <w:rPr>
          <w:sz w:val="24"/>
          <w:szCs w:val="24"/>
        </w:rPr>
      </w:pPr>
      <w:r w:rsidRPr="003738D7">
        <w:rPr>
          <w:sz w:val="24"/>
          <w:szCs w:val="24"/>
        </w:rPr>
        <w:t>Datum:</w:t>
      </w:r>
      <w:r w:rsidRPr="003738D7">
        <w:rPr>
          <w:sz w:val="24"/>
          <w:szCs w:val="24"/>
        </w:rPr>
        <w:tab/>
      </w:r>
      <w:r w:rsidR="00A97B53" w:rsidRPr="003738D7">
        <w:rPr>
          <w:sz w:val="24"/>
          <w:szCs w:val="24"/>
        </w:rPr>
        <w:fldChar w:fldCharType="begin"/>
      </w:r>
      <w:r w:rsidR="00A97B53" w:rsidRPr="003738D7">
        <w:rPr>
          <w:sz w:val="24"/>
          <w:szCs w:val="24"/>
        </w:rPr>
        <w:instrText xml:space="preserve"> SAVEDATE  \@ "dd.MM.yyyy"  \* MERGEFORMAT </w:instrText>
      </w:r>
      <w:r w:rsidR="00A97B53" w:rsidRPr="003738D7">
        <w:rPr>
          <w:sz w:val="24"/>
          <w:szCs w:val="24"/>
        </w:rPr>
        <w:fldChar w:fldCharType="separate"/>
      </w:r>
      <w:r w:rsidR="00121710">
        <w:rPr>
          <w:noProof/>
          <w:sz w:val="24"/>
          <w:szCs w:val="24"/>
        </w:rPr>
        <w:t>28.05.2020</w:t>
      </w:r>
      <w:r w:rsidR="00A97B53" w:rsidRPr="003738D7">
        <w:rPr>
          <w:noProof/>
          <w:sz w:val="24"/>
          <w:szCs w:val="24"/>
        </w:rPr>
        <w:fldChar w:fldCharType="end"/>
      </w:r>
    </w:p>
    <w:p w14:paraId="78739E66" w14:textId="77777777" w:rsidR="005D72D6" w:rsidRPr="003738D7" w:rsidRDefault="005D72D6" w:rsidP="005D72D6">
      <w:pPr>
        <w:tabs>
          <w:tab w:val="left" w:pos="1260"/>
        </w:tabs>
        <w:rPr>
          <w:sz w:val="24"/>
          <w:szCs w:val="24"/>
        </w:rPr>
      </w:pPr>
    </w:p>
    <w:p w14:paraId="0690A658" w14:textId="77777777" w:rsidR="005D72D6" w:rsidRPr="003738D7" w:rsidRDefault="005D72D6" w:rsidP="005D72D6">
      <w:pPr>
        <w:tabs>
          <w:tab w:val="left" w:pos="1260"/>
        </w:tabs>
        <w:rPr>
          <w:sz w:val="24"/>
          <w:szCs w:val="24"/>
        </w:rPr>
      </w:pPr>
      <w:r w:rsidRPr="003738D7">
        <w:rPr>
          <w:sz w:val="24"/>
          <w:szCs w:val="24"/>
        </w:rPr>
        <w:t>Typ:</w:t>
      </w:r>
      <w:r w:rsidRPr="003738D7">
        <w:rPr>
          <w:sz w:val="24"/>
          <w:szCs w:val="24"/>
        </w:rPr>
        <w:tab/>
      </w:r>
      <w:bookmarkStart w:id="0" w:name="Typ"/>
      <w:r w:rsidR="00CA7729" w:rsidRPr="003738D7">
        <w:rPr>
          <w:sz w:val="24"/>
          <w:szCs w:val="24"/>
        </w:rPr>
        <w:fldChar w:fldCharType="begin"/>
      </w:r>
      <w:r w:rsidRPr="003738D7">
        <w:rPr>
          <w:sz w:val="24"/>
          <w:szCs w:val="24"/>
        </w:rPr>
        <w:instrText xml:space="preserve"> ASK  Typ "Art des Dokumentes eingeben"  \* MERGEFORMAT </w:instrText>
      </w:r>
      <w:r w:rsidR="00CA7729" w:rsidRPr="003738D7">
        <w:rPr>
          <w:sz w:val="24"/>
          <w:szCs w:val="24"/>
        </w:rPr>
        <w:fldChar w:fldCharType="end"/>
      </w:r>
      <w:r w:rsidR="00FA710F" w:rsidRPr="003738D7">
        <w:rPr>
          <w:sz w:val="24"/>
          <w:szCs w:val="24"/>
        </w:rPr>
        <w:fldChar w:fldCharType="begin"/>
      </w:r>
      <w:r w:rsidR="00FA710F" w:rsidRPr="003738D7">
        <w:rPr>
          <w:sz w:val="24"/>
          <w:szCs w:val="24"/>
        </w:rPr>
        <w:instrText xml:space="preserve"> FILLIN  "Art des Dokumentes eingeben"  \* MERGEFORMAT </w:instrText>
      </w:r>
      <w:r w:rsidR="00FA710F" w:rsidRPr="003738D7">
        <w:rPr>
          <w:sz w:val="24"/>
          <w:szCs w:val="24"/>
        </w:rPr>
        <w:fldChar w:fldCharType="separate"/>
      </w:r>
      <w:r w:rsidR="0054104C">
        <w:rPr>
          <w:sz w:val="24"/>
          <w:szCs w:val="24"/>
        </w:rPr>
        <w:t>Aufgaben</w:t>
      </w:r>
      <w:r w:rsidR="00FA710F" w:rsidRPr="003738D7">
        <w:rPr>
          <w:sz w:val="24"/>
          <w:szCs w:val="24"/>
        </w:rPr>
        <w:fldChar w:fldCharType="end"/>
      </w:r>
      <w:bookmarkEnd w:id="0"/>
    </w:p>
    <w:p w14:paraId="764A3809" w14:textId="77777777" w:rsidR="005D72D6" w:rsidRPr="003738D7" w:rsidRDefault="005D72D6" w:rsidP="005D72D6">
      <w:pPr>
        <w:tabs>
          <w:tab w:val="left" w:pos="1260"/>
        </w:tabs>
        <w:rPr>
          <w:sz w:val="24"/>
          <w:szCs w:val="24"/>
        </w:rPr>
      </w:pPr>
    </w:p>
    <w:p w14:paraId="1854A8B5" w14:textId="77777777" w:rsidR="005D72D6" w:rsidRPr="003738D7" w:rsidRDefault="005D72D6" w:rsidP="005D72D6">
      <w:pPr>
        <w:tabs>
          <w:tab w:val="left" w:pos="1260"/>
        </w:tabs>
        <w:rPr>
          <w:sz w:val="24"/>
          <w:szCs w:val="24"/>
        </w:rPr>
      </w:pPr>
      <w:r w:rsidRPr="003738D7">
        <w:rPr>
          <w:sz w:val="24"/>
          <w:szCs w:val="24"/>
        </w:rPr>
        <w:t>Version:</w:t>
      </w:r>
      <w:r w:rsidRPr="003738D7">
        <w:rPr>
          <w:sz w:val="24"/>
          <w:szCs w:val="24"/>
        </w:rPr>
        <w:tab/>
      </w:r>
      <w:r w:rsidR="00FA710F" w:rsidRPr="003738D7">
        <w:rPr>
          <w:sz w:val="24"/>
          <w:szCs w:val="24"/>
        </w:rPr>
        <w:fldChar w:fldCharType="begin"/>
      </w:r>
      <w:r w:rsidR="00FA710F" w:rsidRPr="003738D7">
        <w:rPr>
          <w:sz w:val="24"/>
          <w:szCs w:val="24"/>
        </w:rPr>
        <w:instrText xml:space="preserve"> INFO  RevNum  \* MERGEFORMAT </w:instrText>
      </w:r>
      <w:r w:rsidR="00FA710F" w:rsidRPr="003738D7">
        <w:rPr>
          <w:sz w:val="24"/>
          <w:szCs w:val="24"/>
        </w:rPr>
        <w:fldChar w:fldCharType="separate"/>
      </w:r>
      <w:r w:rsidR="0054104C">
        <w:rPr>
          <w:sz w:val="24"/>
          <w:szCs w:val="24"/>
        </w:rPr>
        <w:t>1</w:t>
      </w:r>
      <w:r w:rsidR="00FA710F" w:rsidRPr="003738D7">
        <w:rPr>
          <w:sz w:val="24"/>
          <w:szCs w:val="24"/>
        </w:rPr>
        <w:fldChar w:fldCharType="end"/>
      </w:r>
      <w:r w:rsidR="00306A3A" w:rsidRPr="003738D7">
        <w:rPr>
          <w:sz w:val="24"/>
          <w:szCs w:val="24"/>
        </w:rPr>
        <w:t>.</w:t>
      </w:r>
      <w:r w:rsidR="00E65215" w:rsidRPr="003738D7">
        <w:rPr>
          <w:sz w:val="24"/>
          <w:szCs w:val="24"/>
        </w:rPr>
        <w:t>0</w:t>
      </w:r>
    </w:p>
    <w:p w14:paraId="02D8EFEA" w14:textId="77777777" w:rsidR="005D72D6" w:rsidRPr="003738D7" w:rsidRDefault="005D72D6" w:rsidP="0098020E">
      <w:pPr>
        <w:jc w:val="both"/>
        <w:outlineLvl w:val="0"/>
        <w:rPr>
          <w:b/>
          <w:sz w:val="24"/>
          <w:szCs w:val="24"/>
          <w:lang w:val="de-CH"/>
        </w:rPr>
      </w:pPr>
    </w:p>
    <w:p w14:paraId="57789469" w14:textId="77777777" w:rsidR="005C5ED8" w:rsidRPr="003738D7" w:rsidRDefault="005D72D6" w:rsidP="005A3A97">
      <w:pPr>
        <w:rPr>
          <w:b/>
          <w:sz w:val="24"/>
          <w:szCs w:val="24"/>
          <w:lang w:val="de-CH"/>
        </w:rPr>
      </w:pPr>
      <w:r w:rsidRPr="003738D7">
        <w:rPr>
          <w:sz w:val="24"/>
          <w:szCs w:val="24"/>
          <w:lang w:val="de-CH"/>
        </w:rPr>
        <w:br w:type="page"/>
      </w:r>
      <w:r w:rsidR="000779EB" w:rsidRPr="003738D7">
        <w:rPr>
          <w:b/>
          <w:sz w:val="24"/>
          <w:szCs w:val="24"/>
          <w:lang w:val="de-CH"/>
        </w:rPr>
        <w:lastRenderedPageBreak/>
        <w:t>Inhaltsverzeichnis</w:t>
      </w:r>
    </w:p>
    <w:p w14:paraId="47E26706" w14:textId="77777777" w:rsidR="00E949F6" w:rsidRPr="003738D7" w:rsidRDefault="00E949F6" w:rsidP="005C5ED8">
      <w:pPr>
        <w:jc w:val="both"/>
        <w:rPr>
          <w:b/>
          <w:sz w:val="24"/>
          <w:szCs w:val="24"/>
          <w:lang w:val="de-CH"/>
        </w:rPr>
      </w:pPr>
    </w:p>
    <w:p w14:paraId="53972AB8" w14:textId="77777777" w:rsidR="00E949F6" w:rsidRPr="003738D7" w:rsidRDefault="00E949F6" w:rsidP="005C5ED8">
      <w:pPr>
        <w:jc w:val="both"/>
        <w:rPr>
          <w:b/>
          <w:sz w:val="24"/>
          <w:szCs w:val="24"/>
          <w:lang w:val="de-CH"/>
        </w:rPr>
      </w:pPr>
    </w:p>
    <w:tbl>
      <w:tblPr>
        <w:tblW w:w="921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EA7311" w:rsidRPr="003738D7" w14:paraId="35AAB9E3" w14:textId="77777777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4EB101" w14:textId="77777777" w:rsidR="00EA7311" w:rsidRPr="003738D7" w:rsidRDefault="00EA7311" w:rsidP="0042658B">
            <w:pPr>
              <w:jc w:val="both"/>
              <w:rPr>
                <w:b/>
                <w:sz w:val="24"/>
                <w:szCs w:val="24"/>
                <w:lang w:val="de-CH"/>
              </w:rPr>
            </w:pPr>
            <w:r w:rsidRPr="003738D7">
              <w:rPr>
                <w:b/>
                <w:sz w:val="24"/>
                <w:szCs w:val="24"/>
                <w:lang w:val="de-CH"/>
              </w:rPr>
              <w:t>INHALT</w:t>
            </w:r>
          </w:p>
          <w:p w14:paraId="0AE95D3E" w14:textId="77777777" w:rsidR="00EA7311" w:rsidRPr="003738D7" w:rsidRDefault="00EA7311" w:rsidP="0042658B">
            <w:pPr>
              <w:jc w:val="both"/>
              <w:rPr>
                <w:b/>
                <w:sz w:val="24"/>
                <w:szCs w:val="24"/>
                <w:lang w:val="de-CH"/>
              </w:rPr>
            </w:pPr>
          </w:p>
        </w:tc>
      </w:tr>
      <w:tr w:rsidR="00EA7311" w:rsidRPr="003738D7" w14:paraId="173F4729" w14:textId="77777777">
        <w:tc>
          <w:tcPr>
            <w:tcW w:w="9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FE09" w14:textId="25082AC0" w:rsidR="00B31463" w:rsidRDefault="00CA7729">
            <w:pPr>
              <w:pStyle w:val="Verzeichnis1"/>
              <w:tabs>
                <w:tab w:val="left" w:pos="40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</w:pPr>
            <w:r w:rsidRPr="003738D7">
              <w:rPr>
                <w:sz w:val="24"/>
                <w:szCs w:val="24"/>
                <w:lang w:val="de-CH"/>
              </w:rPr>
              <w:fldChar w:fldCharType="begin"/>
            </w:r>
            <w:r w:rsidR="00EA7311" w:rsidRPr="003738D7">
              <w:rPr>
                <w:sz w:val="24"/>
                <w:szCs w:val="24"/>
                <w:lang w:val="de-CH"/>
              </w:rPr>
              <w:instrText xml:space="preserve"> TOC \o "1-3" \h \z \u </w:instrText>
            </w:r>
            <w:r w:rsidRPr="003738D7">
              <w:rPr>
                <w:sz w:val="24"/>
                <w:szCs w:val="24"/>
                <w:lang w:val="de-CH"/>
              </w:rPr>
              <w:fldChar w:fldCharType="separate"/>
            </w:r>
            <w:hyperlink w:anchor="_Toc71179912" w:history="1">
              <w:r w:rsidR="00B31463" w:rsidRPr="00EC2A67">
                <w:rPr>
                  <w:rStyle w:val="Hyperlink"/>
                  <w:noProof/>
                  <w:lang w:val="de-CH"/>
                </w:rPr>
                <w:t>2</w:t>
              </w:r>
              <w:r w:rsidR="00B31463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val="de-CH" w:eastAsia="de-CH"/>
                </w:rPr>
                <w:tab/>
              </w:r>
              <w:r w:rsidR="00B31463" w:rsidRPr="00EC2A67">
                <w:rPr>
                  <w:rStyle w:val="Hyperlink"/>
                  <w:noProof/>
                  <w:lang w:val="de-CH"/>
                </w:rPr>
                <w:t>Domain Naming System (DNS)</w:t>
              </w:r>
              <w:r w:rsidR="00B31463">
                <w:rPr>
                  <w:noProof/>
                  <w:webHidden/>
                </w:rPr>
                <w:tab/>
              </w:r>
              <w:r w:rsidR="00B31463">
                <w:rPr>
                  <w:noProof/>
                  <w:webHidden/>
                </w:rPr>
                <w:fldChar w:fldCharType="begin"/>
              </w:r>
              <w:r w:rsidR="00B31463">
                <w:rPr>
                  <w:noProof/>
                  <w:webHidden/>
                </w:rPr>
                <w:instrText xml:space="preserve"> PAGEREF _Toc71179912 \h </w:instrText>
              </w:r>
              <w:r w:rsidR="00B31463">
                <w:rPr>
                  <w:noProof/>
                  <w:webHidden/>
                </w:rPr>
              </w:r>
              <w:r w:rsidR="00B31463">
                <w:rPr>
                  <w:noProof/>
                  <w:webHidden/>
                </w:rPr>
                <w:fldChar w:fldCharType="separate"/>
              </w:r>
              <w:r w:rsidR="00B31463">
                <w:rPr>
                  <w:noProof/>
                  <w:webHidden/>
                </w:rPr>
                <w:t>3</w:t>
              </w:r>
              <w:r w:rsidR="00B31463">
                <w:rPr>
                  <w:noProof/>
                  <w:webHidden/>
                </w:rPr>
                <w:fldChar w:fldCharType="end"/>
              </w:r>
            </w:hyperlink>
          </w:p>
          <w:p w14:paraId="7EE44BDD" w14:textId="61FF5EE2" w:rsidR="00EA7311" w:rsidRPr="003738D7" w:rsidRDefault="00CA7729" w:rsidP="0042658B">
            <w:pPr>
              <w:jc w:val="both"/>
              <w:rPr>
                <w:sz w:val="24"/>
                <w:szCs w:val="24"/>
                <w:lang w:val="de-CH"/>
              </w:rPr>
            </w:pPr>
            <w:r w:rsidRPr="003738D7">
              <w:rPr>
                <w:sz w:val="24"/>
                <w:szCs w:val="24"/>
                <w:lang w:val="de-CH"/>
              </w:rPr>
              <w:fldChar w:fldCharType="end"/>
            </w:r>
          </w:p>
        </w:tc>
      </w:tr>
    </w:tbl>
    <w:p w14:paraId="7199BCB1" w14:textId="77777777" w:rsidR="003A66FC" w:rsidRPr="003738D7" w:rsidRDefault="003A66FC" w:rsidP="003A66FC">
      <w:pPr>
        <w:rPr>
          <w:sz w:val="24"/>
          <w:szCs w:val="24"/>
          <w:lang w:val="de-CH"/>
        </w:rPr>
      </w:pPr>
    </w:p>
    <w:p w14:paraId="368506B2" w14:textId="02E08B5A" w:rsidR="00121710" w:rsidRDefault="00D37597" w:rsidP="00B31463">
      <w:pPr>
        <w:pStyle w:val="berschrift1"/>
        <w:rPr>
          <w:sz w:val="23"/>
          <w:szCs w:val="23"/>
        </w:rPr>
      </w:pPr>
      <w:r w:rsidRPr="003738D7">
        <w:rPr>
          <w:szCs w:val="24"/>
          <w:lang w:val="de-CH"/>
        </w:rPr>
        <w:br w:type="page"/>
      </w:r>
    </w:p>
    <w:p w14:paraId="59C3DBB9" w14:textId="77777777" w:rsidR="0054104C" w:rsidRDefault="0054104C" w:rsidP="0054104C">
      <w:pPr>
        <w:pStyle w:val="berschrift1"/>
        <w:rPr>
          <w:lang w:val="de-CH"/>
        </w:rPr>
      </w:pPr>
      <w:bookmarkStart w:id="1" w:name="_Toc71179912"/>
      <w:r>
        <w:rPr>
          <w:lang w:val="de-CH"/>
        </w:rPr>
        <w:lastRenderedPageBreak/>
        <w:t>Domain Naming System (DNS)</w:t>
      </w:r>
      <w:bookmarkEnd w:id="1"/>
    </w:p>
    <w:p w14:paraId="49D1215F" w14:textId="77777777" w:rsidR="0054104C" w:rsidRDefault="0054104C" w:rsidP="0054104C">
      <w:pPr>
        <w:rPr>
          <w:lang w:val="de-CH"/>
        </w:rPr>
      </w:pPr>
    </w:p>
    <w:p w14:paraId="76FA1931" w14:textId="77777777" w:rsidR="0054104C" w:rsidRDefault="0054104C" w:rsidP="0054104C">
      <w:pPr>
        <w:rPr>
          <w:sz w:val="25"/>
          <w:szCs w:val="25"/>
        </w:rPr>
      </w:pPr>
      <w:r>
        <w:rPr>
          <w:sz w:val="25"/>
          <w:szCs w:val="25"/>
        </w:rPr>
        <w:t xml:space="preserve">Beantworten Sie die folgenden Fragen: </w:t>
      </w:r>
    </w:p>
    <w:p w14:paraId="73A56B47" w14:textId="77777777" w:rsidR="0054104C" w:rsidRDefault="0054104C" w:rsidP="0054104C">
      <w:pPr>
        <w:rPr>
          <w:sz w:val="25"/>
          <w:szCs w:val="25"/>
        </w:rPr>
      </w:pPr>
    </w:p>
    <w:p w14:paraId="2C117403" w14:textId="77777777" w:rsidR="0054104C" w:rsidRDefault="0054104C" w:rsidP="0054104C">
      <w:pPr>
        <w:rPr>
          <w:sz w:val="25"/>
          <w:szCs w:val="25"/>
        </w:rPr>
      </w:pPr>
      <w:r>
        <w:rPr>
          <w:sz w:val="25"/>
          <w:szCs w:val="25"/>
        </w:rPr>
        <w:t xml:space="preserve">Braucht es einen DNS Server für das </w:t>
      </w:r>
      <w:proofErr w:type="spellStart"/>
      <w:r>
        <w:rPr>
          <w:sz w:val="25"/>
          <w:szCs w:val="25"/>
        </w:rPr>
        <w:t>Active</w:t>
      </w:r>
      <w:proofErr w:type="spellEnd"/>
      <w:r>
        <w:rPr>
          <w:sz w:val="25"/>
          <w:szCs w:val="25"/>
        </w:rPr>
        <w:t xml:space="preserve"> Directory und falls ja, wieso? </w:t>
      </w:r>
    </w:p>
    <w:p w14:paraId="349C5C40" w14:textId="77777777" w:rsidR="0054104C" w:rsidRDefault="0054104C" w:rsidP="0054104C">
      <w:pPr>
        <w:rPr>
          <w:sz w:val="25"/>
          <w:szCs w:val="25"/>
        </w:rPr>
      </w:pPr>
    </w:p>
    <w:p w14:paraId="27B0C3EB" w14:textId="77777777" w:rsidR="0054104C" w:rsidRDefault="0054104C" w:rsidP="0054104C">
      <w:pPr>
        <w:rPr>
          <w:sz w:val="25"/>
          <w:szCs w:val="25"/>
        </w:rPr>
      </w:pPr>
    </w:p>
    <w:p w14:paraId="4358E85C" w14:textId="77777777" w:rsidR="0054104C" w:rsidRDefault="0054104C" w:rsidP="0054104C">
      <w:pPr>
        <w:rPr>
          <w:sz w:val="25"/>
          <w:szCs w:val="25"/>
        </w:rPr>
      </w:pPr>
    </w:p>
    <w:p w14:paraId="44D6F108" w14:textId="77777777" w:rsidR="0054104C" w:rsidRDefault="0054104C" w:rsidP="0054104C">
      <w:pPr>
        <w:rPr>
          <w:sz w:val="25"/>
          <w:szCs w:val="25"/>
        </w:rPr>
      </w:pPr>
    </w:p>
    <w:p w14:paraId="04E9910F" w14:textId="77777777" w:rsidR="0054104C" w:rsidRDefault="0054104C" w:rsidP="0054104C">
      <w:pPr>
        <w:rPr>
          <w:sz w:val="25"/>
          <w:szCs w:val="25"/>
        </w:rPr>
      </w:pPr>
    </w:p>
    <w:p w14:paraId="0F6E9510" w14:textId="77777777" w:rsidR="0054104C" w:rsidRDefault="0054104C" w:rsidP="0054104C">
      <w:pPr>
        <w:rPr>
          <w:sz w:val="25"/>
          <w:szCs w:val="25"/>
        </w:rPr>
      </w:pPr>
    </w:p>
    <w:p w14:paraId="20594B86" w14:textId="77777777" w:rsidR="0054104C" w:rsidRDefault="0054104C" w:rsidP="0054104C">
      <w:pPr>
        <w:rPr>
          <w:sz w:val="25"/>
          <w:szCs w:val="25"/>
        </w:rPr>
      </w:pPr>
      <w:r>
        <w:rPr>
          <w:sz w:val="25"/>
          <w:szCs w:val="25"/>
        </w:rPr>
        <w:t xml:space="preserve">Zählen Sie drei Typen von Einträgen in der DNS Datenbank auf und erklären Sie deren Verwendung. </w:t>
      </w:r>
    </w:p>
    <w:p w14:paraId="1CB31CD0" w14:textId="77777777" w:rsidR="0054104C" w:rsidRDefault="0054104C" w:rsidP="0054104C">
      <w:pPr>
        <w:rPr>
          <w:sz w:val="25"/>
          <w:szCs w:val="25"/>
        </w:rPr>
      </w:pPr>
    </w:p>
    <w:p w14:paraId="28FC7D00" w14:textId="77777777" w:rsidR="0054104C" w:rsidRDefault="0054104C" w:rsidP="0054104C">
      <w:pPr>
        <w:rPr>
          <w:sz w:val="25"/>
          <w:szCs w:val="25"/>
        </w:rPr>
      </w:pPr>
    </w:p>
    <w:p w14:paraId="795427C9" w14:textId="77777777" w:rsidR="0054104C" w:rsidRDefault="0054104C" w:rsidP="0054104C">
      <w:pPr>
        <w:rPr>
          <w:sz w:val="25"/>
          <w:szCs w:val="25"/>
        </w:rPr>
      </w:pPr>
    </w:p>
    <w:p w14:paraId="2C875277" w14:textId="77777777" w:rsidR="0054104C" w:rsidRDefault="0054104C" w:rsidP="0054104C">
      <w:pPr>
        <w:rPr>
          <w:sz w:val="25"/>
          <w:szCs w:val="25"/>
        </w:rPr>
      </w:pPr>
    </w:p>
    <w:p w14:paraId="5E73703A" w14:textId="77777777" w:rsidR="0054104C" w:rsidRDefault="0054104C" w:rsidP="0054104C">
      <w:pPr>
        <w:rPr>
          <w:sz w:val="25"/>
          <w:szCs w:val="25"/>
        </w:rPr>
      </w:pPr>
    </w:p>
    <w:p w14:paraId="0DA5487A" w14:textId="77777777" w:rsidR="0054104C" w:rsidRDefault="0054104C" w:rsidP="0054104C">
      <w:pPr>
        <w:rPr>
          <w:sz w:val="25"/>
          <w:szCs w:val="25"/>
        </w:rPr>
      </w:pPr>
    </w:p>
    <w:p w14:paraId="18DA16E9" w14:textId="77777777" w:rsidR="0054104C" w:rsidRDefault="0054104C" w:rsidP="0054104C">
      <w:pPr>
        <w:rPr>
          <w:sz w:val="25"/>
          <w:szCs w:val="25"/>
        </w:rPr>
      </w:pPr>
    </w:p>
    <w:p w14:paraId="01ADB108" w14:textId="77777777" w:rsidR="0054104C" w:rsidRDefault="0054104C" w:rsidP="0054104C">
      <w:pPr>
        <w:rPr>
          <w:sz w:val="25"/>
          <w:szCs w:val="25"/>
        </w:rPr>
      </w:pPr>
    </w:p>
    <w:p w14:paraId="7F6D1ED9" w14:textId="77777777" w:rsidR="0054104C" w:rsidRDefault="0054104C" w:rsidP="0054104C">
      <w:pPr>
        <w:rPr>
          <w:sz w:val="25"/>
          <w:szCs w:val="25"/>
        </w:rPr>
      </w:pPr>
    </w:p>
    <w:p w14:paraId="18456BB7" w14:textId="77777777" w:rsidR="0054104C" w:rsidRDefault="0054104C" w:rsidP="0054104C">
      <w:pPr>
        <w:rPr>
          <w:sz w:val="25"/>
          <w:szCs w:val="25"/>
        </w:rPr>
      </w:pPr>
      <w:r>
        <w:rPr>
          <w:sz w:val="25"/>
          <w:szCs w:val="25"/>
        </w:rPr>
        <w:t xml:space="preserve">Wie funktioniert der DNS Auflösungsprozess? </w:t>
      </w:r>
    </w:p>
    <w:p w14:paraId="3A41FFDB" w14:textId="77777777" w:rsidR="0054104C" w:rsidRDefault="0054104C" w:rsidP="0054104C">
      <w:pPr>
        <w:rPr>
          <w:sz w:val="25"/>
          <w:szCs w:val="25"/>
        </w:rPr>
      </w:pPr>
    </w:p>
    <w:p w14:paraId="11014D21" w14:textId="77777777" w:rsidR="0054104C" w:rsidRDefault="0054104C" w:rsidP="0054104C">
      <w:pPr>
        <w:rPr>
          <w:sz w:val="25"/>
          <w:szCs w:val="25"/>
        </w:rPr>
      </w:pPr>
    </w:p>
    <w:p w14:paraId="502960D1" w14:textId="77777777" w:rsidR="0054104C" w:rsidRDefault="0054104C" w:rsidP="0054104C">
      <w:pPr>
        <w:rPr>
          <w:sz w:val="25"/>
          <w:szCs w:val="25"/>
        </w:rPr>
      </w:pPr>
    </w:p>
    <w:p w14:paraId="3B43CD95" w14:textId="77777777" w:rsidR="0054104C" w:rsidRDefault="0054104C" w:rsidP="0054104C">
      <w:pPr>
        <w:rPr>
          <w:sz w:val="25"/>
          <w:szCs w:val="25"/>
        </w:rPr>
      </w:pPr>
    </w:p>
    <w:p w14:paraId="74CBB3B2" w14:textId="77777777" w:rsidR="0054104C" w:rsidRDefault="0054104C" w:rsidP="0054104C">
      <w:pPr>
        <w:rPr>
          <w:sz w:val="25"/>
          <w:szCs w:val="25"/>
        </w:rPr>
      </w:pPr>
    </w:p>
    <w:p w14:paraId="45B9B4C4" w14:textId="77777777" w:rsidR="0054104C" w:rsidRDefault="0054104C" w:rsidP="0054104C">
      <w:pPr>
        <w:rPr>
          <w:sz w:val="25"/>
          <w:szCs w:val="25"/>
        </w:rPr>
      </w:pPr>
      <w:r>
        <w:rPr>
          <w:sz w:val="25"/>
          <w:szCs w:val="25"/>
        </w:rPr>
        <w:t>Wieso ist auf dem Server unter bevorzugter DNS IP Adresse 127.0.0.1 hinterlegt?</w:t>
      </w:r>
    </w:p>
    <w:p w14:paraId="326E1877" w14:textId="77777777" w:rsidR="00787DB1" w:rsidRDefault="00787DB1">
      <w:pPr>
        <w:rPr>
          <w:sz w:val="25"/>
          <w:szCs w:val="25"/>
        </w:rPr>
      </w:pPr>
    </w:p>
    <w:p w14:paraId="3FDEC65F" w14:textId="5F08BFEF" w:rsidR="0054104C" w:rsidRPr="0054104C" w:rsidRDefault="0054104C" w:rsidP="0054104C">
      <w:pPr>
        <w:rPr>
          <w:lang w:val="de-CH"/>
        </w:rPr>
      </w:pPr>
    </w:p>
    <w:sectPr w:rsidR="0054104C" w:rsidRPr="0054104C" w:rsidSect="0098020E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349C5" w14:textId="77777777" w:rsidR="002B60BC" w:rsidRDefault="002B60BC">
      <w:r>
        <w:separator/>
      </w:r>
    </w:p>
  </w:endnote>
  <w:endnote w:type="continuationSeparator" w:id="0">
    <w:p w14:paraId="60F202D3" w14:textId="77777777" w:rsidR="002B60BC" w:rsidRDefault="002B6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S Joey">
    <w:altName w:val="Calibri"/>
    <w:panose1 w:val="02000506040000020004"/>
    <w:charset w:val="00"/>
    <w:family w:val="modern"/>
    <w:notTrueType/>
    <w:pitch w:val="variable"/>
    <w:sig w:usb0="A00000AF" w:usb1="5000A06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C821C" w14:textId="3DD19434" w:rsidR="004953D2" w:rsidRPr="002D663F" w:rsidRDefault="004953D2" w:rsidP="002D663F">
    <w:pPr>
      <w:pStyle w:val="Fuzeile"/>
      <w:pBdr>
        <w:top w:val="single" w:sz="4" w:space="1" w:color="808080"/>
      </w:pBdr>
      <w:rPr>
        <w:sz w:val="16"/>
        <w:szCs w:val="16"/>
      </w:rPr>
    </w:pPr>
    <w:r>
      <w:rPr>
        <w:sz w:val="16"/>
        <w:szCs w:val="16"/>
      </w:rPr>
      <w:t xml:space="preserve">Protokoll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\@ "dd.MM.yyyy"  \* MERGEFORMAT </w:instrText>
    </w:r>
    <w:r>
      <w:rPr>
        <w:sz w:val="16"/>
        <w:szCs w:val="16"/>
      </w:rPr>
      <w:fldChar w:fldCharType="separate"/>
    </w:r>
    <w:r w:rsidR="00121710">
      <w:rPr>
        <w:noProof/>
        <w:sz w:val="16"/>
        <w:szCs w:val="16"/>
      </w:rPr>
      <w:t>06.05.2021</w:t>
    </w:r>
    <w:r>
      <w:rPr>
        <w:sz w:val="16"/>
        <w:szCs w:val="16"/>
      </w:rPr>
      <w:fldChar w:fldCharType="end"/>
    </w:r>
    <w:r w:rsidRPr="000F1E01">
      <w:rPr>
        <w:sz w:val="16"/>
        <w:szCs w:val="16"/>
      </w:rPr>
      <w:tab/>
    </w:r>
    <w:r w:rsidRPr="000F1E01">
      <w:rPr>
        <w:sz w:val="16"/>
        <w:szCs w:val="16"/>
      </w:rPr>
      <w:tab/>
      <w:t xml:space="preserve">Seite </w:t>
    </w:r>
    <w:r w:rsidRPr="000F1E01">
      <w:rPr>
        <w:rStyle w:val="Seitenzahl"/>
        <w:sz w:val="16"/>
        <w:szCs w:val="16"/>
      </w:rPr>
      <w:fldChar w:fldCharType="begin"/>
    </w:r>
    <w:r w:rsidRPr="000F1E01">
      <w:rPr>
        <w:rStyle w:val="Seitenzahl"/>
        <w:sz w:val="16"/>
        <w:szCs w:val="16"/>
      </w:rPr>
      <w:instrText xml:space="preserve"> PAGE </w:instrText>
    </w:r>
    <w:r w:rsidRPr="000F1E01">
      <w:rPr>
        <w:rStyle w:val="Seitenzahl"/>
        <w:sz w:val="16"/>
        <w:szCs w:val="16"/>
      </w:rPr>
      <w:fldChar w:fldCharType="separate"/>
    </w:r>
    <w:r w:rsidR="0054104C">
      <w:rPr>
        <w:rStyle w:val="Seitenzahl"/>
        <w:noProof/>
        <w:sz w:val="16"/>
        <w:szCs w:val="16"/>
      </w:rPr>
      <w:t>2</w:t>
    </w:r>
    <w:r w:rsidRPr="000F1E01">
      <w:rPr>
        <w:rStyle w:val="Seitenzah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591C1" w14:textId="517C0922" w:rsidR="004953D2" w:rsidRPr="0098020E" w:rsidRDefault="004953D2" w:rsidP="0098020E">
    <w:pPr>
      <w:pStyle w:val="Fuzeile"/>
      <w:pBdr>
        <w:top w:val="single" w:sz="4" w:space="1" w:color="808080"/>
      </w:pBdr>
      <w:rPr>
        <w:sz w:val="16"/>
        <w:szCs w:val="16"/>
      </w:rPr>
    </w:pPr>
    <w:r>
      <w:rPr>
        <w:sz w:val="16"/>
        <w:szCs w:val="16"/>
      </w:rPr>
      <w:t xml:space="preserve">Protokoll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\@ "dd.MM.yyyy"  \* MERGEFORMAT </w:instrText>
    </w:r>
    <w:r>
      <w:rPr>
        <w:sz w:val="16"/>
        <w:szCs w:val="16"/>
      </w:rPr>
      <w:fldChar w:fldCharType="separate"/>
    </w:r>
    <w:r w:rsidR="00121710">
      <w:rPr>
        <w:noProof/>
        <w:sz w:val="16"/>
        <w:szCs w:val="16"/>
      </w:rPr>
      <w:t>06.05.2021</w:t>
    </w:r>
    <w:r>
      <w:rPr>
        <w:sz w:val="16"/>
        <w:szCs w:val="16"/>
      </w:rPr>
      <w:fldChar w:fldCharType="end"/>
    </w:r>
    <w:r w:rsidRPr="000F1E01">
      <w:rPr>
        <w:sz w:val="16"/>
        <w:szCs w:val="16"/>
      </w:rPr>
      <w:tab/>
    </w:r>
    <w:r w:rsidRPr="000F1E01">
      <w:rPr>
        <w:sz w:val="16"/>
        <w:szCs w:val="16"/>
      </w:rPr>
      <w:tab/>
      <w:t xml:space="preserve">Seite </w:t>
    </w:r>
    <w:r w:rsidRPr="000F1E01">
      <w:rPr>
        <w:rStyle w:val="Seitenzahl"/>
        <w:sz w:val="16"/>
        <w:szCs w:val="16"/>
      </w:rPr>
      <w:fldChar w:fldCharType="begin"/>
    </w:r>
    <w:r w:rsidRPr="000F1E01">
      <w:rPr>
        <w:rStyle w:val="Seitenzahl"/>
        <w:sz w:val="16"/>
        <w:szCs w:val="16"/>
      </w:rPr>
      <w:instrText xml:space="preserve"> PAGE </w:instrText>
    </w:r>
    <w:r w:rsidRPr="000F1E01">
      <w:rPr>
        <w:rStyle w:val="Seitenzahl"/>
        <w:sz w:val="16"/>
        <w:szCs w:val="16"/>
      </w:rPr>
      <w:fldChar w:fldCharType="separate"/>
    </w:r>
    <w:r w:rsidR="0054104C">
      <w:rPr>
        <w:rStyle w:val="Seitenzahl"/>
        <w:noProof/>
        <w:sz w:val="16"/>
        <w:szCs w:val="16"/>
      </w:rPr>
      <w:t>1</w:t>
    </w:r>
    <w:r w:rsidRPr="000F1E01">
      <w:rPr>
        <w:rStyle w:val="Seitenzah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56458" w14:textId="77777777" w:rsidR="002B60BC" w:rsidRDefault="002B60BC">
      <w:r>
        <w:separator/>
      </w:r>
    </w:p>
  </w:footnote>
  <w:footnote w:type="continuationSeparator" w:id="0">
    <w:p w14:paraId="0FC74589" w14:textId="77777777" w:rsidR="002B60BC" w:rsidRDefault="002B6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44E44" w14:textId="77777777" w:rsidR="004953D2" w:rsidRDefault="005F4DE7" w:rsidP="002D663F">
    <w:pPr>
      <w:pStyle w:val="Kopfzeile"/>
      <w:rPr>
        <w:sz w:val="16"/>
        <w:szCs w:val="16"/>
      </w:rPr>
    </w:pPr>
    <w:r>
      <w:rPr>
        <w:noProof/>
        <w:sz w:val="16"/>
        <w:szCs w:val="16"/>
        <w:lang w:val="de-CH" w:eastAsia="de-CH"/>
      </w:rPr>
      <w:t>Dokumenation</w:t>
    </w:r>
    <w:r w:rsidR="004953D2">
      <w:rPr>
        <w:sz w:val="16"/>
        <w:szCs w:val="16"/>
      </w:rPr>
      <w:t xml:space="preserve"> </w:t>
    </w:r>
    <w:r w:rsidR="004953D2">
      <w:rPr>
        <w:sz w:val="16"/>
        <w:szCs w:val="16"/>
      </w:rPr>
      <w:tab/>
    </w:r>
  </w:p>
  <w:p w14:paraId="677B5B98" w14:textId="572DA59B" w:rsidR="004953D2" w:rsidRDefault="004953D2" w:rsidP="002D663F">
    <w:pPr>
      <w:pStyle w:val="Kopfzeile"/>
      <w:rPr>
        <w:sz w:val="16"/>
        <w:szCs w:val="16"/>
      </w:rPr>
    </w:pPr>
    <w:r>
      <w:rPr>
        <w:sz w:val="16"/>
        <w:szCs w:val="16"/>
      </w:rPr>
      <w:t xml:space="preserve">Datum: </w:t>
    </w:r>
    <w:r w:rsidR="002B60BC">
      <w:rPr>
        <w:noProof/>
        <w:sz w:val="16"/>
        <w:szCs w:val="16"/>
      </w:rPr>
      <w:fldChar w:fldCharType="begin"/>
    </w:r>
    <w:r w:rsidR="002B60BC">
      <w:rPr>
        <w:noProof/>
        <w:sz w:val="16"/>
        <w:szCs w:val="16"/>
      </w:rPr>
      <w:instrText xml:space="preserve"> DATE   \* MERGEFORMAT </w:instrText>
    </w:r>
    <w:r w:rsidR="002B60BC">
      <w:rPr>
        <w:noProof/>
        <w:sz w:val="16"/>
        <w:szCs w:val="16"/>
      </w:rPr>
      <w:fldChar w:fldCharType="separate"/>
    </w:r>
    <w:r w:rsidR="00121710">
      <w:rPr>
        <w:noProof/>
        <w:sz w:val="16"/>
        <w:szCs w:val="16"/>
      </w:rPr>
      <w:t>06.05.2021</w:t>
    </w:r>
    <w:r w:rsidR="002B60BC">
      <w:rPr>
        <w:noProof/>
        <w:sz w:val="16"/>
        <w:szCs w:val="16"/>
      </w:rPr>
      <w:fldChar w:fldCharType="end"/>
    </w:r>
  </w:p>
  <w:p w14:paraId="0275CEB5" w14:textId="77777777" w:rsidR="004953D2" w:rsidRPr="000F1E01" w:rsidRDefault="004953D2" w:rsidP="002D663F">
    <w:pPr>
      <w:pStyle w:val="Kopfzeile"/>
      <w:pBdr>
        <w:bottom w:val="single" w:sz="6" w:space="1" w:color="auto"/>
      </w:pBdr>
      <w:rPr>
        <w:sz w:val="16"/>
        <w:szCs w:val="16"/>
      </w:rPr>
    </w:pPr>
  </w:p>
  <w:p w14:paraId="7C87AC39" w14:textId="77777777" w:rsidR="004953D2" w:rsidRDefault="004953D2">
    <w:pPr>
      <w:pStyle w:val="Kopfzeile"/>
    </w:pPr>
  </w:p>
  <w:p w14:paraId="7BE708EE" w14:textId="77777777" w:rsidR="004953D2" w:rsidRDefault="004953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65139" w14:textId="77777777" w:rsidR="004953D2" w:rsidRDefault="005F4DE7" w:rsidP="005D72D6">
    <w:pPr>
      <w:pStyle w:val="Kopfzeile"/>
      <w:rPr>
        <w:sz w:val="16"/>
        <w:szCs w:val="16"/>
      </w:rPr>
    </w:pPr>
    <w:r>
      <w:rPr>
        <w:noProof/>
        <w:sz w:val="16"/>
        <w:szCs w:val="16"/>
        <w:lang w:val="de-CH" w:eastAsia="de-CH"/>
      </w:rPr>
      <w:t>Dokumenation</w:t>
    </w:r>
    <w:r w:rsidR="004953D2">
      <w:rPr>
        <w:sz w:val="16"/>
        <w:szCs w:val="16"/>
      </w:rPr>
      <w:t xml:space="preserve"> </w:t>
    </w:r>
    <w:r w:rsidR="004953D2">
      <w:rPr>
        <w:sz w:val="16"/>
        <w:szCs w:val="16"/>
      </w:rPr>
      <w:tab/>
    </w:r>
  </w:p>
  <w:p w14:paraId="3646F30A" w14:textId="33CE68B7" w:rsidR="005F4DE7" w:rsidRDefault="004953D2" w:rsidP="005F4DE7">
    <w:pPr>
      <w:pStyle w:val="Kopfzeile"/>
    </w:pPr>
    <w:r>
      <w:rPr>
        <w:sz w:val="16"/>
        <w:szCs w:val="16"/>
      </w:rPr>
      <w:t xml:space="preserve">Datum: </w:t>
    </w:r>
    <w:r w:rsidR="002B60BC">
      <w:rPr>
        <w:noProof/>
        <w:sz w:val="16"/>
        <w:szCs w:val="16"/>
      </w:rPr>
      <w:fldChar w:fldCharType="begin"/>
    </w:r>
    <w:r w:rsidR="002B60BC">
      <w:rPr>
        <w:noProof/>
        <w:sz w:val="16"/>
        <w:szCs w:val="16"/>
      </w:rPr>
      <w:instrText xml:space="preserve"> DATE   \* MERGEFORMAT </w:instrText>
    </w:r>
    <w:r w:rsidR="002B60BC">
      <w:rPr>
        <w:noProof/>
        <w:sz w:val="16"/>
        <w:szCs w:val="16"/>
      </w:rPr>
      <w:fldChar w:fldCharType="separate"/>
    </w:r>
    <w:r w:rsidR="00121710">
      <w:rPr>
        <w:noProof/>
        <w:sz w:val="16"/>
        <w:szCs w:val="16"/>
      </w:rPr>
      <w:t>06.05.2021</w:t>
    </w:r>
    <w:r w:rsidR="002B60BC">
      <w:rPr>
        <w:noProof/>
        <w:sz w:val="16"/>
        <w:szCs w:val="16"/>
      </w:rPr>
      <w:fldChar w:fldCharType="end"/>
    </w:r>
  </w:p>
  <w:p w14:paraId="5AE69FDF" w14:textId="77777777" w:rsidR="004953D2" w:rsidRDefault="004953D2" w:rsidP="005D72D6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7CD9"/>
    <w:multiLevelType w:val="hybridMultilevel"/>
    <w:tmpl w:val="991C71BE"/>
    <w:lvl w:ilvl="0" w:tplc="7CDC991E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2571F"/>
    <w:multiLevelType w:val="hybridMultilevel"/>
    <w:tmpl w:val="81F8A7BE"/>
    <w:lvl w:ilvl="0" w:tplc="8260092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7390"/>
    <w:multiLevelType w:val="hybridMultilevel"/>
    <w:tmpl w:val="9FC02F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A20DE"/>
    <w:multiLevelType w:val="hybridMultilevel"/>
    <w:tmpl w:val="9AA4F6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66D78"/>
    <w:multiLevelType w:val="hybridMultilevel"/>
    <w:tmpl w:val="49D6F2D2"/>
    <w:lvl w:ilvl="0" w:tplc="FA7C134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8437F"/>
    <w:multiLevelType w:val="hybridMultilevel"/>
    <w:tmpl w:val="0576F9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521F1"/>
    <w:multiLevelType w:val="hybridMultilevel"/>
    <w:tmpl w:val="8D3A4C04"/>
    <w:lvl w:ilvl="0" w:tplc="8750A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C124B"/>
    <w:multiLevelType w:val="multilevel"/>
    <w:tmpl w:val="3D82ECCC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  <w:rPr>
        <w:rFonts w:hint="default"/>
      </w:rPr>
    </w:lvl>
  </w:abstractNum>
  <w:abstractNum w:abstractNumId="8" w15:restartNumberingAfterBreak="0">
    <w:nsid w:val="272871B3"/>
    <w:multiLevelType w:val="hybridMultilevel"/>
    <w:tmpl w:val="52120910"/>
    <w:lvl w:ilvl="0" w:tplc="E07A2B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751D7"/>
    <w:multiLevelType w:val="hybridMultilevel"/>
    <w:tmpl w:val="75C0D9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74B1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11" w15:restartNumberingAfterBreak="0">
    <w:nsid w:val="303641D5"/>
    <w:multiLevelType w:val="multilevel"/>
    <w:tmpl w:val="E028EC0C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  <w:rPr>
        <w:rFonts w:hint="default"/>
      </w:rPr>
    </w:lvl>
  </w:abstractNum>
  <w:abstractNum w:abstractNumId="12" w15:restartNumberingAfterBreak="0">
    <w:nsid w:val="31554BA6"/>
    <w:multiLevelType w:val="hybridMultilevel"/>
    <w:tmpl w:val="3E54866E"/>
    <w:lvl w:ilvl="0" w:tplc="96B8A16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35908"/>
    <w:multiLevelType w:val="hybridMultilevel"/>
    <w:tmpl w:val="24588E58"/>
    <w:lvl w:ilvl="0" w:tplc="CA1C31B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F5E92"/>
    <w:multiLevelType w:val="hybridMultilevel"/>
    <w:tmpl w:val="0172CA06"/>
    <w:lvl w:ilvl="0" w:tplc="F26A927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6B8F"/>
    <w:multiLevelType w:val="hybridMultilevel"/>
    <w:tmpl w:val="F53EDB50"/>
    <w:lvl w:ilvl="0" w:tplc="AB92B5C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D43DC"/>
    <w:multiLevelType w:val="multilevel"/>
    <w:tmpl w:val="9B80035C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  <w:rPr>
        <w:rFonts w:hint="default"/>
      </w:rPr>
    </w:lvl>
  </w:abstractNum>
  <w:abstractNum w:abstractNumId="17" w15:restartNumberingAfterBreak="0">
    <w:nsid w:val="4D156A30"/>
    <w:multiLevelType w:val="hybridMultilevel"/>
    <w:tmpl w:val="B2E45D4E"/>
    <w:lvl w:ilvl="0" w:tplc="A3E8791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C27BB"/>
    <w:multiLevelType w:val="hybridMultilevel"/>
    <w:tmpl w:val="5E5EC810"/>
    <w:lvl w:ilvl="0" w:tplc="8BA0E86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8235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16C6DF0"/>
    <w:multiLevelType w:val="hybridMultilevel"/>
    <w:tmpl w:val="A69AFC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76168"/>
    <w:multiLevelType w:val="multilevel"/>
    <w:tmpl w:val="891C93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51425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9847783"/>
    <w:multiLevelType w:val="hybridMultilevel"/>
    <w:tmpl w:val="BB4A9A66"/>
    <w:lvl w:ilvl="0" w:tplc="482C18A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1393A"/>
    <w:multiLevelType w:val="hybridMultilevel"/>
    <w:tmpl w:val="3ECEBD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56B5F"/>
    <w:multiLevelType w:val="hybridMultilevel"/>
    <w:tmpl w:val="1F36C7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35FDD"/>
    <w:multiLevelType w:val="multilevel"/>
    <w:tmpl w:val="989C35B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73D67A6"/>
    <w:multiLevelType w:val="hybridMultilevel"/>
    <w:tmpl w:val="801055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25A1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9716638"/>
    <w:multiLevelType w:val="hybridMultilevel"/>
    <w:tmpl w:val="077CA5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15D77"/>
    <w:multiLevelType w:val="multilevel"/>
    <w:tmpl w:val="D368BE9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  <w:rPr>
        <w:rFonts w:hint="default"/>
      </w:rPr>
    </w:lvl>
  </w:abstractNum>
  <w:abstractNum w:abstractNumId="31" w15:restartNumberingAfterBreak="0">
    <w:nsid w:val="71EA6850"/>
    <w:multiLevelType w:val="hybridMultilevel"/>
    <w:tmpl w:val="0B6C7F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D226C"/>
    <w:multiLevelType w:val="hybridMultilevel"/>
    <w:tmpl w:val="7DB639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657DB"/>
    <w:multiLevelType w:val="hybridMultilevel"/>
    <w:tmpl w:val="4EFC7188"/>
    <w:lvl w:ilvl="0" w:tplc="2934198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27485"/>
    <w:multiLevelType w:val="hybridMultilevel"/>
    <w:tmpl w:val="B7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19"/>
  </w:num>
  <w:num w:numId="4">
    <w:abstractNumId w:val="10"/>
  </w:num>
  <w:num w:numId="5">
    <w:abstractNumId w:val="16"/>
  </w:num>
  <w:num w:numId="6">
    <w:abstractNumId w:val="7"/>
  </w:num>
  <w:num w:numId="7">
    <w:abstractNumId w:val="30"/>
  </w:num>
  <w:num w:numId="8">
    <w:abstractNumId w:val="11"/>
  </w:num>
  <w:num w:numId="9">
    <w:abstractNumId w:val="28"/>
  </w:num>
  <w:num w:numId="10">
    <w:abstractNumId w:val="21"/>
  </w:num>
  <w:num w:numId="11">
    <w:abstractNumId w:val="26"/>
  </w:num>
  <w:num w:numId="12">
    <w:abstractNumId w:val="18"/>
  </w:num>
  <w:num w:numId="13">
    <w:abstractNumId w:val="4"/>
  </w:num>
  <w:num w:numId="14">
    <w:abstractNumId w:val="12"/>
  </w:num>
  <w:num w:numId="15">
    <w:abstractNumId w:val="14"/>
  </w:num>
  <w:num w:numId="16">
    <w:abstractNumId w:val="17"/>
  </w:num>
  <w:num w:numId="17">
    <w:abstractNumId w:val="8"/>
  </w:num>
  <w:num w:numId="18">
    <w:abstractNumId w:val="5"/>
  </w:num>
  <w:num w:numId="19">
    <w:abstractNumId w:val="9"/>
  </w:num>
  <w:num w:numId="20">
    <w:abstractNumId w:val="6"/>
  </w:num>
  <w:num w:numId="21">
    <w:abstractNumId w:val="27"/>
  </w:num>
  <w:num w:numId="22">
    <w:abstractNumId w:val="20"/>
  </w:num>
  <w:num w:numId="23">
    <w:abstractNumId w:val="25"/>
  </w:num>
  <w:num w:numId="24">
    <w:abstractNumId w:val="32"/>
  </w:num>
  <w:num w:numId="25">
    <w:abstractNumId w:val="24"/>
  </w:num>
  <w:num w:numId="26">
    <w:abstractNumId w:val="31"/>
  </w:num>
  <w:num w:numId="27">
    <w:abstractNumId w:val="3"/>
  </w:num>
  <w:num w:numId="28">
    <w:abstractNumId w:val="23"/>
  </w:num>
  <w:num w:numId="29">
    <w:abstractNumId w:val="2"/>
  </w:num>
  <w:num w:numId="30">
    <w:abstractNumId w:val="34"/>
  </w:num>
  <w:num w:numId="31">
    <w:abstractNumId w:val="13"/>
  </w:num>
  <w:num w:numId="32">
    <w:abstractNumId w:val="0"/>
  </w:num>
  <w:num w:numId="33">
    <w:abstractNumId w:val="33"/>
  </w:num>
  <w:num w:numId="34">
    <w:abstractNumId w:val="1"/>
  </w:num>
  <w:num w:numId="35">
    <w:abstractNumId w:val="2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de-AT" w:vendorID="64" w:dllVersion="6" w:nlCheck="1" w:checkStyle="1"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4C"/>
    <w:rsid w:val="000016A4"/>
    <w:rsid w:val="00002831"/>
    <w:rsid w:val="00005420"/>
    <w:rsid w:val="00005CC1"/>
    <w:rsid w:val="00005FA8"/>
    <w:rsid w:val="00007FCB"/>
    <w:rsid w:val="00010BAE"/>
    <w:rsid w:val="00012459"/>
    <w:rsid w:val="000130CC"/>
    <w:rsid w:val="000204E5"/>
    <w:rsid w:val="00021023"/>
    <w:rsid w:val="00022F35"/>
    <w:rsid w:val="000422F6"/>
    <w:rsid w:val="00042D54"/>
    <w:rsid w:val="0004487D"/>
    <w:rsid w:val="00044B1F"/>
    <w:rsid w:val="00044CE9"/>
    <w:rsid w:val="000456D3"/>
    <w:rsid w:val="000456EC"/>
    <w:rsid w:val="000459DA"/>
    <w:rsid w:val="00046EF6"/>
    <w:rsid w:val="00062CD8"/>
    <w:rsid w:val="000662BB"/>
    <w:rsid w:val="0006696E"/>
    <w:rsid w:val="00071E57"/>
    <w:rsid w:val="00071FBF"/>
    <w:rsid w:val="00073527"/>
    <w:rsid w:val="000744A4"/>
    <w:rsid w:val="00075346"/>
    <w:rsid w:val="000779EB"/>
    <w:rsid w:val="00082A06"/>
    <w:rsid w:val="00084098"/>
    <w:rsid w:val="000872AD"/>
    <w:rsid w:val="00092FB9"/>
    <w:rsid w:val="00093D0A"/>
    <w:rsid w:val="00093F6D"/>
    <w:rsid w:val="00095886"/>
    <w:rsid w:val="00095F5F"/>
    <w:rsid w:val="000A3D1B"/>
    <w:rsid w:val="000A5E0E"/>
    <w:rsid w:val="000A6C92"/>
    <w:rsid w:val="000A7352"/>
    <w:rsid w:val="000A77F9"/>
    <w:rsid w:val="000B2E48"/>
    <w:rsid w:val="000B3FA1"/>
    <w:rsid w:val="000B6477"/>
    <w:rsid w:val="000D38B9"/>
    <w:rsid w:val="000D55BC"/>
    <w:rsid w:val="000E0F2D"/>
    <w:rsid w:val="000E372B"/>
    <w:rsid w:val="000E5D0A"/>
    <w:rsid w:val="000E6446"/>
    <w:rsid w:val="000E7116"/>
    <w:rsid w:val="000F24DC"/>
    <w:rsid w:val="000F32DA"/>
    <w:rsid w:val="00104AB6"/>
    <w:rsid w:val="001121DC"/>
    <w:rsid w:val="00120536"/>
    <w:rsid w:val="001206B3"/>
    <w:rsid w:val="00121710"/>
    <w:rsid w:val="00122CAA"/>
    <w:rsid w:val="00123591"/>
    <w:rsid w:val="00123C35"/>
    <w:rsid w:val="00137DE2"/>
    <w:rsid w:val="00145BED"/>
    <w:rsid w:val="001472DB"/>
    <w:rsid w:val="00152550"/>
    <w:rsid w:val="001568A4"/>
    <w:rsid w:val="00161443"/>
    <w:rsid w:val="001636BB"/>
    <w:rsid w:val="00164994"/>
    <w:rsid w:val="001667CD"/>
    <w:rsid w:val="00166931"/>
    <w:rsid w:val="00170A3F"/>
    <w:rsid w:val="0019595C"/>
    <w:rsid w:val="00195BC4"/>
    <w:rsid w:val="001965F3"/>
    <w:rsid w:val="001A178E"/>
    <w:rsid w:val="001A2315"/>
    <w:rsid w:val="001A37CB"/>
    <w:rsid w:val="001A61B7"/>
    <w:rsid w:val="001C5FFA"/>
    <w:rsid w:val="001D72AA"/>
    <w:rsid w:val="001E4AD7"/>
    <w:rsid w:val="001E6EFB"/>
    <w:rsid w:val="001F7386"/>
    <w:rsid w:val="00200ECF"/>
    <w:rsid w:val="00201C33"/>
    <w:rsid w:val="002040DB"/>
    <w:rsid w:val="00205D69"/>
    <w:rsid w:val="00211DF1"/>
    <w:rsid w:val="00211E05"/>
    <w:rsid w:val="00211FF1"/>
    <w:rsid w:val="002129F7"/>
    <w:rsid w:val="00215133"/>
    <w:rsid w:val="002165CB"/>
    <w:rsid w:val="002207A5"/>
    <w:rsid w:val="00220D1F"/>
    <w:rsid w:val="002226B5"/>
    <w:rsid w:val="0022571D"/>
    <w:rsid w:val="0022658A"/>
    <w:rsid w:val="00230F7B"/>
    <w:rsid w:val="00232A17"/>
    <w:rsid w:val="00240716"/>
    <w:rsid w:val="00243246"/>
    <w:rsid w:val="002553FA"/>
    <w:rsid w:val="00256129"/>
    <w:rsid w:val="002629ED"/>
    <w:rsid w:val="00262CD6"/>
    <w:rsid w:val="00263172"/>
    <w:rsid w:val="002679B0"/>
    <w:rsid w:val="00267F2C"/>
    <w:rsid w:val="002755C0"/>
    <w:rsid w:val="00286D40"/>
    <w:rsid w:val="00290963"/>
    <w:rsid w:val="00291BA4"/>
    <w:rsid w:val="002A09D7"/>
    <w:rsid w:val="002A0FA9"/>
    <w:rsid w:val="002B1A85"/>
    <w:rsid w:val="002B1E7C"/>
    <w:rsid w:val="002B33BE"/>
    <w:rsid w:val="002B60BC"/>
    <w:rsid w:val="002C149D"/>
    <w:rsid w:val="002C50B0"/>
    <w:rsid w:val="002C63DE"/>
    <w:rsid w:val="002C6753"/>
    <w:rsid w:val="002D1212"/>
    <w:rsid w:val="002D2ED4"/>
    <w:rsid w:val="002D3D18"/>
    <w:rsid w:val="002D663F"/>
    <w:rsid w:val="002E3775"/>
    <w:rsid w:val="002E5DFD"/>
    <w:rsid w:val="002E6489"/>
    <w:rsid w:val="00301EE8"/>
    <w:rsid w:val="00302AC2"/>
    <w:rsid w:val="00306A3A"/>
    <w:rsid w:val="003142D2"/>
    <w:rsid w:val="00314F7C"/>
    <w:rsid w:val="00315A56"/>
    <w:rsid w:val="00315BFA"/>
    <w:rsid w:val="0033147B"/>
    <w:rsid w:val="00332D73"/>
    <w:rsid w:val="00332F7E"/>
    <w:rsid w:val="00335754"/>
    <w:rsid w:val="003373C5"/>
    <w:rsid w:val="00337A1D"/>
    <w:rsid w:val="0034257F"/>
    <w:rsid w:val="00342FB5"/>
    <w:rsid w:val="00343241"/>
    <w:rsid w:val="00355667"/>
    <w:rsid w:val="00356177"/>
    <w:rsid w:val="003622C6"/>
    <w:rsid w:val="00364DF6"/>
    <w:rsid w:val="00365FC0"/>
    <w:rsid w:val="003669DE"/>
    <w:rsid w:val="00371823"/>
    <w:rsid w:val="003738D7"/>
    <w:rsid w:val="00374488"/>
    <w:rsid w:val="003758B9"/>
    <w:rsid w:val="00376B92"/>
    <w:rsid w:val="00377BCB"/>
    <w:rsid w:val="0039327F"/>
    <w:rsid w:val="003A66FC"/>
    <w:rsid w:val="003A7379"/>
    <w:rsid w:val="003B1D94"/>
    <w:rsid w:val="003B4C27"/>
    <w:rsid w:val="003C0FA1"/>
    <w:rsid w:val="003C29E8"/>
    <w:rsid w:val="003C4139"/>
    <w:rsid w:val="003C4F33"/>
    <w:rsid w:val="003C717E"/>
    <w:rsid w:val="003D1186"/>
    <w:rsid w:val="003D5B79"/>
    <w:rsid w:val="003D689D"/>
    <w:rsid w:val="003E1355"/>
    <w:rsid w:val="003F06FF"/>
    <w:rsid w:val="003F0777"/>
    <w:rsid w:val="003F1BB9"/>
    <w:rsid w:val="003F23E4"/>
    <w:rsid w:val="003F2A72"/>
    <w:rsid w:val="003F345F"/>
    <w:rsid w:val="003F3535"/>
    <w:rsid w:val="003F38DF"/>
    <w:rsid w:val="003F3C61"/>
    <w:rsid w:val="00403D76"/>
    <w:rsid w:val="00410B34"/>
    <w:rsid w:val="0041664F"/>
    <w:rsid w:val="00416DE5"/>
    <w:rsid w:val="004201F5"/>
    <w:rsid w:val="00423ED0"/>
    <w:rsid w:val="0042658B"/>
    <w:rsid w:val="0044024D"/>
    <w:rsid w:val="00441208"/>
    <w:rsid w:val="00441BD7"/>
    <w:rsid w:val="00444054"/>
    <w:rsid w:val="004445FF"/>
    <w:rsid w:val="004460B1"/>
    <w:rsid w:val="00450443"/>
    <w:rsid w:val="00455518"/>
    <w:rsid w:val="004604CF"/>
    <w:rsid w:val="004610D2"/>
    <w:rsid w:val="00463723"/>
    <w:rsid w:val="00466037"/>
    <w:rsid w:val="0048306E"/>
    <w:rsid w:val="00483893"/>
    <w:rsid w:val="00490D9D"/>
    <w:rsid w:val="00492BB0"/>
    <w:rsid w:val="004953D2"/>
    <w:rsid w:val="0049750F"/>
    <w:rsid w:val="004A1609"/>
    <w:rsid w:val="004B1ABF"/>
    <w:rsid w:val="004B6E3F"/>
    <w:rsid w:val="004D2E5D"/>
    <w:rsid w:val="004D406C"/>
    <w:rsid w:val="004D42B8"/>
    <w:rsid w:val="004D5C68"/>
    <w:rsid w:val="004E0089"/>
    <w:rsid w:val="004E25D9"/>
    <w:rsid w:val="004E326B"/>
    <w:rsid w:val="004E67CC"/>
    <w:rsid w:val="004E6B13"/>
    <w:rsid w:val="00501BB3"/>
    <w:rsid w:val="00503A6D"/>
    <w:rsid w:val="00503ED8"/>
    <w:rsid w:val="00506244"/>
    <w:rsid w:val="00512E3D"/>
    <w:rsid w:val="005226D3"/>
    <w:rsid w:val="00522742"/>
    <w:rsid w:val="00522E95"/>
    <w:rsid w:val="0052418C"/>
    <w:rsid w:val="00525B08"/>
    <w:rsid w:val="005268A0"/>
    <w:rsid w:val="005270C9"/>
    <w:rsid w:val="00530DAA"/>
    <w:rsid w:val="00530ED5"/>
    <w:rsid w:val="005361CB"/>
    <w:rsid w:val="00540FD9"/>
    <w:rsid w:val="0054104C"/>
    <w:rsid w:val="00542776"/>
    <w:rsid w:val="005477B6"/>
    <w:rsid w:val="00547F22"/>
    <w:rsid w:val="00554B08"/>
    <w:rsid w:val="00555459"/>
    <w:rsid w:val="0055569B"/>
    <w:rsid w:val="00557070"/>
    <w:rsid w:val="005619A3"/>
    <w:rsid w:val="00561F44"/>
    <w:rsid w:val="005637C9"/>
    <w:rsid w:val="005663ED"/>
    <w:rsid w:val="00571CE4"/>
    <w:rsid w:val="00572D9C"/>
    <w:rsid w:val="00577278"/>
    <w:rsid w:val="0057766E"/>
    <w:rsid w:val="00581E9C"/>
    <w:rsid w:val="00587404"/>
    <w:rsid w:val="005910FF"/>
    <w:rsid w:val="00594701"/>
    <w:rsid w:val="0059596F"/>
    <w:rsid w:val="005962E3"/>
    <w:rsid w:val="0059642D"/>
    <w:rsid w:val="005A3A97"/>
    <w:rsid w:val="005A44B4"/>
    <w:rsid w:val="005A4616"/>
    <w:rsid w:val="005A4B05"/>
    <w:rsid w:val="005B3CC1"/>
    <w:rsid w:val="005B46C6"/>
    <w:rsid w:val="005B5725"/>
    <w:rsid w:val="005C5ED8"/>
    <w:rsid w:val="005C684E"/>
    <w:rsid w:val="005D0F2A"/>
    <w:rsid w:val="005D2AC8"/>
    <w:rsid w:val="005D34B8"/>
    <w:rsid w:val="005D602D"/>
    <w:rsid w:val="005D6C05"/>
    <w:rsid w:val="005D72D6"/>
    <w:rsid w:val="005E1908"/>
    <w:rsid w:val="005E1D72"/>
    <w:rsid w:val="005F0467"/>
    <w:rsid w:val="005F21C4"/>
    <w:rsid w:val="005F4DE7"/>
    <w:rsid w:val="005F7127"/>
    <w:rsid w:val="005F7B15"/>
    <w:rsid w:val="0060079B"/>
    <w:rsid w:val="00606AE2"/>
    <w:rsid w:val="00606C9B"/>
    <w:rsid w:val="006106BE"/>
    <w:rsid w:val="006110FD"/>
    <w:rsid w:val="00612B5D"/>
    <w:rsid w:val="00614634"/>
    <w:rsid w:val="0061634A"/>
    <w:rsid w:val="006166B0"/>
    <w:rsid w:val="00620969"/>
    <w:rsid w:val="0062498E"/>
    <w:rsid w:val="00625EA4"/>
    <w:rsid w:val="00632676"/>
    <w:rsid w:val="00634986"/>
    <w:rsid w:val="006353F7"/>
    <w:rsid w:val="006377E0"/>
    <w:rsid w:val="00643EEC"/>
    <w:rsid w:val="00645265"/>
    <w:rsid w:val="00645B0C"/>
    <w:rsid w:val="00651048"/>
    <w:rsid w:val="006618A6"/>
    <w:rsid w:val="006659ED"/>
    <w:rsid w:val="00667A4F"/>
    <w:rsid w:val="00670396"/>
    <w:rsid w:val="00670497"/>
    <w:rsid w:val="006710FA"/>
    <w:rsid w:val="00671423"/>
    <w:rsid w:val="00672A55"/>
    <w:rsid w:val="006862C8"/>
    <w:rsid w:val="00695DB3"/>
    <w:rsid w:val="006A41CA"/>
    <w:rsid w:val="006A5288"/>
    <w:rsid w:val="006A57DC"/>
    <w:rsid w:val="006B0628"/>
    <w:rsid w:val="006B16D8"/>
    <w:rsid w:val="006B53B5"/>
    <w:rsid w:val="006B564A"/>
    <w:rsid w:val="006C2E62"/>
    <w:rsid w:val="006C41F0"/>
    <w:rsid w:val="006D2BB4"/>
    <w:rsid w:val="006D4903"/>
    <w:rsid w:val="006F18FA"/>
    <w:rsid w:val="0070108B"/>
    <w:rsid w:val="00704A3F"/>
    <w:rsid w:val="00704A79"/>
    <w:rsid w:val="00705DE6"/>
    <w:rsid w:val="007105CA"/>
    <w:rsid w:val="007119E5"/>
    <w:rsid w:val="00712DD3"/>
    <w:rsid w:val="007169D6"/>
    <w:rsid w:val="00721E0C"/>
    <w:rsid w:val="00721FAD"/>
    <w:rsid w:val="00722FEE"/>
    <w:rsid w:val="00724179"/>
    <w:rsid w:val="00724A15"/>
    <w:rsid w:val="0072671D"/>
    <w:rsid w:val="007307F3"/>
    <w:rsid w:val="00731374"/>
    <w:rsid w:val="0073353D"/>
    <w:rsid w:val="0073457E"/>
    <w:rsid w:val="00734AA5"/>
    <w:rsid w:val="00735822"/>
    <w:rsid w:val="00741521"/>
    <w:rsid w:val="00745325"/>
    <w:rsid w:val="00750C6C"/>
    <w:rsid w:val="00753E65"/>
    <w:rsid w:val="00756FF2"/>
    <w:rsid w:val="00763820"/>
    <w:rsid w:val="00763D10"/>
    <w:rsid w:val="00765B42"/>
    <w:rsid w:val="00765C44"/>
    <w:rsid w:val="00771C3A"/>
    <w:rsid w:val="0077714E"/>
    <w:rsid w:val="00777E6F"/>
    <w:rsid w:val="007805BC"/>
    <w:rsid w:val="00782D9D"/>
    <w:rsid w:val="00785E8A"/>
    <w:rsid w:val="00787DB1"/>
    <w:rsid w:val="007918BF"/>
    <w:rsid w:val="00792DE4"/>
    <w:rsid w:val="00795D23"/>
    <w:rsid w:val="00796ECE"/>
    <w:rsid w:val="007A5DA8"/>
    <w:rsid w:val="007B3684"/>
    <w:rsid w:val="007C202B"/>
    <w:rsid w:val="007C4F9F"/>
    <w:rsid w:val="007C5E54"/>
    <w:rsid w:val="007C606B"/>
    <w:rsid w:val="007C64FB"/>
    <w:rsid w:val="007C69E6"/>
    <w:rsid w:val="007D0631"/>
    <w:rsid w:val="007D1ADF"/>
    <w:rsid w:val="007D435E"/>
    <w:rsid w:val="007D594B"/>
    <w:rsid w:val="007D6C94"/>
    <w:rsid w:val="007D7E1A"/>
    <w:rsid w:val="007E37F6"/>
    <w:rsid w:val="007E409B"/>
    <w:rsid w:val="007E6091"/>
    <w:rsid w:val="007E7712"/>
    <w:rsid w:val="007F0056"/>
    <w:rsid w:val="007F570B"/>
    <w:rsid w:val="007F71B3"/>
    <w:rsid w:val="007F75B8"/>
    <w:rsid w:val="00800B30"/>
    <w:rsid w:val="008014E8"/>
    <w:rsid w:val="008050C3"/>
    <w:rsid w:val="00813FF2"/>
    <w:rsid w:val="008221C3"/>
    <w:rsid w:val="00822E87"/>
    <w:rsid w:val="00827C0C"/>
    <w:rsid w:val="00835133"/>
    <w:rsid w:val="008400D4"/>
    <w:rsid w:val="00845620"/>
    <w:rsid w:val="00845CB1"/>
    <w:rsid w:val="00847F5B"/>
    <w:rsid w:val="00854577"/>
    <w:rsid w:val="00862E8B"/>
    <w:rsid w:val="00866047"/>
    <w:rsid w:val="00866174"/>
    <w:rsid w:val="008663EA"/>
    <w:rsid w:val="00870999"/>
    <w:rsid w:val="0087454E"/>
    <w:rsid w:val="00875B02"/>
    <w:rsid w:val="00875FF5"/>
    <w:rsid w:val="00887916"/>
    <w:rsid w:val="008A245E"/>
    <w:rsid w:val="008A731B"/>
    <w:rsid w:val="008A7EC8"/>
    <w:rsid w:val="008B0648"/>
    <w:rsid w:val="008B47C1"/>
    <w:rsid w:val="008B54D7"/>
    <w:rsid w:val="008B5AF6"/>
    <w:rsid w:val="008C2B9A"/>
    <w:rsid w:val="008C798E"/>
    <w:rsid w:val="008D235E"/>
    <w:rsid w:val="008D5ECB"/>
    <w:rsid w:val="008D68A1"/>
    <w:rsid w:val="008D7D11"/>
    <w:rsid w:val="008E2E0A"/>
    <w:rsid w:val="008F2CE2"/>
    <w:rsid w:val="008F528B"/>
    <w:rsid w:val="009010B3"/>
    <w:rsid w:val="009039FC"/>
    <w:rsid w:val="009053C5"/>
    <w:rsid w:val="009067A3"/>
    <w:rsid w:val="00911F3D"/>
    <w:rsid w:val="00915333"/>
    <w:rsid w:val="00920897"/>
    <w:rsid w:val="00922D6E"/>
    <w:rsid w:val="0092511C"/>
    <w:rsid w:val="009303BB"/>
    <w:rsid w:val="0093697C"/>
    <w:rsid w:val="00937200"/>
    <w:rsid w:val="00940041"/>
    <w:rsid w:val="00941CF6"/>
    <w:rsid w:val="009445C4"/>
    <w:rsid w:val="00952E09"/>
    <w:rsid w:val="0096070C"/>
    <w:rsid w:val="00963511"/>
    <w:rsid w:val="0097395B"/>
    <w:rsid w:val="0098020E"/>
    <w:rsid w:val="009853E6"/>
    <w:rsid w:val="00985BF7"/>
    <w:rsid w:val="009911CD"/>
    <w:rsid w:val="00993E8C"/>
    <w:rsid w:val="00996C85"/>
    <w:rsid w:val="00997A8E"/>
    <w:rsid w:val="009A0A24"/>
    <w:rsid w:val="009A161B"/>
    <w:rsid w:val="009A51BA"/>
    <w:rsid w:val="009B562E"/>
    <w:rsid w:val="009B6A61"/>
    <w:rsid w:val="009C1048"/>
    <w:rsid w:val="009C4E55"/>
    <w:rsid w:val="009C5A2E"/>
    <w:rsid w:val="009C6A3A"/>
    <w:rsid w:val="009D0A30"/>
    <w:rsid w:val="009D4FAC"/>
    <w:rsid w:val="009D58CF"/>
    <w:rsid w:val="009E0870"/>
    <w:rsid w:val="009F3C2A"/>
    <w:rsid w:val="009F464E"/>
    <w:rsid w:val="009F73BD"/>
    <w:rsid w:val="00A00480"/>
    <w:rsid w:val="00A02625"/>
    <w:rsid w:val="00A0530C"/>
    <w:rsid w:val="00A0543F"/>
    <w:rsid w:val="00A073C1"/>
    <w:rsid w:val="00A11355"/>
    <w:rsid w:val="00A12694"/>
    <w:rsid w:val="00A17515"/>
    <w:rsid w:val="00A21FB6"/>
    <w:rsid w:val="00A23599"/>
    <w:rsid w:val="00A2747E"/>
    <w:rsid w:val="00A27F4B"/>
    <w:rsid w:val="00A3232C"/>
    <w:rsid w:val="00A4243A"/>
    <w:rsid w:val="00A47C67"/>
    <w:rsid w:val="00A47ED5"/>
    <w:rsid w:val="00A51937"/>
    <w:rsid w:val="00A531FA"/>
    <w:rsid w:val="00A55172"/>
    <w:rsid w:val="00A55616"/>
    <w:rsid w:val="00A56ABC"/>
    <w:rsid w:val="00A614E7"/>
    <w:rsid w:val="00A61DF8"/>
    <w:rsid w:val="00A66055"/>
    <w:rsid w:val="00A7012E"/>
    <w:rsid w:val="00A70E5C"/>
    <w:rsid w:val="00A710D6"/>
    <w:rsid w:val="00A73454"/>
    <w:rsid w:val="00A77906"/>
    <w:rsid w:val="00A80220"/>
    <w:rsid w:val="00A815C5"/>
    <w:rsid w:val="00A84C69"/>
    <w:rsid w:val="00A84F8A"/>
    <w:rsid w:val="00A93BAF"/>
    <w:rsid w:val="00A9647A"/>
    <w:rsid w:val="00A97B53"/>
    <w:rsid w:val="00AA51E9"/>
    <w:rsid w:val="00AB06D2"/>
    <w:rsid w:val="00AB216D"/>
    <w:rsid w:val="00AC7C6E"/>
    <w:rsid w:val="00AC7ED3"/>
    <w:rsid w:val="00AE207F"/>
    <w:rsid w:val="00AE20C1"/>
    <w:rsid w:val="00AE73C6"/>
    <w:rsid w:val="00AF30DA"/>
    <w:rsid w:val="00AF4452"/>
    <w:rsid w:val="00AF5470"/>
    <w:rsid w:val="00AF562E"/>
    <w:rsid w:val="00AF68B5"/>
    <w:rsid w:val="00B05713"/>
    <w:rsid w:val="00B05F6A"/>
    <w:rsid w:val="00B07E2A"/>
    <w:rsid w:val="00B20394"/>
    <w:rsid w:val="00B236D8"/>
    <w:rsid w:val="00B26BDD"/>
    <w:rsid w:val="00B31463"/>
    <w:rsid w:val="00B43901"/>
    <w:rsid w:val="00B50C69"/>
    <w:rsid w:val="00B544E8"/>
    <w:rsid w:val="00B60115"/>
    <w:rsid w:val="00B6581E"/>
    <w:rsid w:val="00B73280"/>
    <w:rsid w:val="00B97118"/>
    <w:rsid w:val="00B9748B"/>
    <w:rsid w:val="00B97A9B"/>
    <w:rsid w:val="00BA6790"/>
    <w:rsid w:val="00BA77BD"/>
    <w:rsid w:val="00BB11E5"/>
    <w:rsid w:val="00BB18D5"/>
    <w:rsid w:val="00BB5D2A"/>
    <w:rsid w:val="00BB63C5"/>
    <w:rsid w:val="00BC1DED"/>
    <w:rsid w:val="00BC34D5"/>
    <w:rsid w:val="00BD105A"/>
    <w:rsid w:val="00BD12B6"/>
    <w:rsid w:val="00BD258C"/>
    <w:rsid w:val="00BD73D4"/>
    <w:rsid w:val="00BE0EB3"/>
    <w:rsid w:val="00BE17E8"/>
    <w:rsid w:val="00BF244B"/>
    <w:rsid w:val="00C01093"/>
    <w:rsid w:val="00C04558"/>
    <w:rsid w:val="00C07895"/>
    <w:rsid w:val="00C124BF"/>
    <w:rsid w:val="00C125EF"/>
    <w:rsid w:val="00C27E29"/>
    <w:rsid w:val="00C3106A"/>
    <w:rsid w:val="00C31AA2"/>
    <w:rsid w:val="00C3287B"/>
    <w:rsid w:val="00C32FFA"/>
    <w:rsid w:val="00C37243"/>
    <w:rsid w:val="00C43F3E"/>
    <w:rsid w:val="00C451AB"/>
    <w:rsid w:val="00C61FFB"/>
    <w:rsid w:val="00C62966"/>
    <w:rsid w:val="00C65A17"/>
    <w:rsid w:val="00C66995"/>
    <w:rsid w:val="00C66AAC"/>
    <w:rsid w:val="00C70F32"/>
    <w:rsid w:val="00C72EE8"/>
    <w:rsid w:val="00C81723"/>
    <w:rsid w:val="00C9542E"/>
    <w:rsid w:val="00C95A3D"/>
    <w:rsid w:val="00C9651C"/>
    <w:rsid w:val="00C9735E"/>
    <w:rsid w:val="00C977D5"/>
    <w:rsid w:val="00C97A7B"/>
    <w:rsid w:val="00CA04B1"/>
    <w:rsid w:val="00CA05C2"/>
    <w:rsid w:val="00CA6F6D"/>
    <w:rsid w:val="00CA7729"/>
    <w:rsid w:val="00CB04D1"/>
    <w:rsid w:val="00CB1E9B"/>
    <w:rsid w:val="00CB205A"/>
    <w:rsid w:val="00CC33A2"/>
    <w:rsid w:val="00CC5A28"/>
    <w:rsid w:val="00CC72CD"/>
    <w:rsid w:val="00CD3F30"/>
    <w:rsid w:val="00CF3A05"/>
    <w:rsid w:val="00CF5541"/>
    <w:rsid w:val="00D0111B"/>
    <w:rsid w:val="00D033B0"/>
    <w:rsid w:val="00D07E07"/>
    <w:rsid w:val="00D07F63"/>
    <w:rsid w:val="00D112FF"/>
    <w:rsid w:val="00D115D0"/>
    <w:rsid w:val="00D13A3A"/>
    <w:rsid w:val="00D16D07"/>
    <w:rsid w:val="00D23559"/>
    <w:rsid w:val="00D27635"/>
    <w:rsid w:val="00D35517"/>
    <w:rsid w:val="00D37597"/>
    <w:rsid w:val="00D433D3"/>
    <w:rsid w:val="00D43E97"/>
    <w:rsid w:val="00D46D68"/>
    <w:rsid w:val="00D518A4"/>
    <w:rsid w:val="00D51D1B"/>
    <w:rsid w:val="00D53344"/>
    <w:rsid w:val="00D53907"/>
    <w:rsid w:val="00D55017"/>
    <w:rsid w:val="00D55F3C"/>
    <w:rsid w:val="00D570CB"/>
    <w:rsid w:val="00D60609"/>
    <w:rsid w:val="00D61892"/>
    <w:rsid w:val="00D63CCC"/>
    <w:rsid w:val="00D66C11"/>
    <w:rsid w:val="00D701CF"/>
    <w:rsid w:val="00D818A4"/>
    <w:rsid w:val="00D842AA"/>
    <w:rsid w:val="00D91759"/>
    <w:rsid w:val="00D92BAE"/>
    <w:rsid w:val="00D93E8F"/>
    <w:rsid w:val="00DA3B12"/>
    <w:rsid w:val="00DA46A3"/>
    <w:rsid w:val="00DA6F70"/>
    <w:rsid w:val="00DA7ADE"/>
    <w:rsid w:val="00DB6D80"/>
    <w:rsid w:val="00DC47C9"/>
    <w:rsid w:val="00DC56B3"/>
    <w:rsid w:val="00DD24BB"/>
    <w:rsid w:val="00DD540F"/>
    <w:rsid w:val="00DE1105"/>
    <w:rsid w:val="00DE6349"/>
    <w:rsid w:val="00DF66CB"/>
    <w:rsid w:val="00E00E2F"/>
    <w:rsid w:val="00E020F8"/>
    <w:rsid w:val="00E0534E"/>
    <w:rsid w:val="00E061D2"/>
    <w:rsid w:val="00E165F9"/>
    <w:rsid w:val="00E32FEC"/>
    <w:rsid w:val="00E354EF"/>
    <w:rsid w:val="00E41D33"/>
    <w:rsid w:val="00E467EE"/>
    <w:rsid w:val="00E60A45"/>
    <w:rsid w:val="00E64F78"/>
    <w:rsid w:val="00E65215"/>
    <w:rsid w:val="00E65DE3"/>
    <w:rsid w:val="00E6615A"/>
    <w:rsid w:val="00E72C2E"/>
    <w:rsid w:val="00E809D7"/>
    <w:rsid w:val="00E90CC8"/>
    <w:rsid w:val="00E91E96"/>
    <w:rsid w:val="00E936DD"/>
    <w:rsid w:val="00E949F6"/>
    <w:rsid w:val="00EA14F3"/>
    <w:rsid w:val="00EA3171"/>
    <w:rsid w:val="00EA7311"/>
    <w:rsid w:val="00EB2944"/>
    <w:rsid w:val="00EB2E3E"/>
    <w:rsid w:val="00EB5471"/>
    <w:rsid w:val="00EB5E15"/>
    <w:rsid w:val="00EB61EF"/>
    <w:rsid w:val="00EB64A3"/>
    <w:rsid w:val="00EC08A7"/>
    <w:rsid w:val="00EC1C09"/>
    <w:rsid w:val="00EC2062"/>
    <w:rsid w:val="00EC2B0E"/>
    <w:rsid w:val="00EC5FD4"/>
    <w:rsid w:val="00EC69DC"/>
    <w:rsid w:val="00ED0CA5"/>
    <w:rsid w:val="00ED14B3"/>
    <w:rsid w:val="00EE20DE"/>
    <w:rsid w:val="00EE62D9"/>
    <w:rsid w:val="00EE6DFC"/>
    <w:rsid w:val="00EF0EA3"/>
    <w:rsid w:val="00F13FD4"/>
    <w:rsid w:val="00F251C8"/>
    <w:rsid w:val="00F26F2A"/>
    <w:rsid w:val="00F27E23"/>
    <w:rsid w:val="00F34BE9"/>
    <w:rsid w:val="00F36699"/>
    <w:rsid w:val="00F40D9B"/>
    <w:rsid w:val="00F461F5"/>
    <w:rsid w:val="00F46E2B"/>
    <w:rsid w:val="00F55C52"/>
    <w:rsid w:val="00F56037"/>
    <w:rsid w:val="00F63BB8"/>
    <w:rsid w:val="00F70FBE"/>
    <w:rsid w:val="00F7507F"/>
    <w:rsid w:val="00F76533"/>
    <w:rsid w:val="00F765C7"/>
    <w:rsid w:val="00F77411"/>
    <w:rsid w:val="00F83445"/>
    <w:rsid w:val="00F83EC1"/>
    <w:rsid w:val="00F868C0"/>
    <w:rsid w:val="00F9067F"/>
    <w:rsid w:val="00F91B84"/>
    <w:rsid w:val="00F92FBE"/>
    <w:rsid w:val="00F95479"/>
    <w:rsid w:val="00FA659B"/>
    <w:rsid w:val="00FA710F"/>
    <w:rsid w:val="00FA7942"/>
    <w:rsid w:val="00FB226B"/>
    <w:rsid w:val="00FB69E2"/>
    <w:rsid w:val="00FC26EE"/>
    <w:rsid w:val="00FD2460"/>
    <w:rsid w:val="00FD4A87"/>
    <w:rsid w:val="00FD7E26"/>
    <w:rsid w:val="00FE0FD0"/>
    <w:rsid w:val="00FE3623"/>
    <w:rsid w:val="00FE6306"/>
    <w:rsid w:val="00FF494D"/>
    <w:rsid w:val="00FF644B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39807D3C"/>
  <w15:docId w15:val="{9E87CF8F-67EF-4D93-9BD3-91789173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F4DE7"/>
    <w:rPr>
      <w:rFonts w:ascii="FS Joey" w:hAnsi="FS Joey"/>
      <w:color w:val="000000"/>
      <w:lang w:val="de-DE" w:eastAsia="en-US"/>
    </w:rPr>
  </w:style>
  <w:style w:type="paragraph" w:styleId="berschrift1">
    <w:name w:val="heading 1"/>
    <w:basedOn w:val="Standard"/>
    <w:next w:val="Standard"/>
    <w:qFormat/>
    <w:rsid w:val="005F4DE7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berschrift1"/>
    <w:next w:val="Standard"/>
    <w:qFormat/>
    <w:rsid w:val="00C37243"/>
    <w:pPr>
      <w:numPr>
        <w:ilvl w:val="1"/>
      </w:numPr>
      <w:outlineLvl w:val="1"/>
    </w:pPr>
    <w:rPr>
      <w:bCs w:val="0"/>
      <w:iCs/>
      <w:sz w:val="22"/>
      <w:szCs w:val="24"/>
    </w:rPr>
  </w:style>
  <w:style w:type="paragraph" w:styleId="berschrift3">
    <w:name w:val="heading 3"/>
    <w:basedOn w:val="berschrift2"/>
    <w:next w:val="Standard"/>
    <w:qFormat/>
    <w:rsid w:val="00C37243"/>
    <w:pPr>
      <w:numPr>
        <w:ilvl w:val="2"/>
      </w:numPr>
      <w:outlineLvl w:val="2"/>
    </w:pPr>
    <w:rPr>
      <w:bCs/>
      <w:sz w:val="20"/>
      <w:szCs w:val="26"/>
    </w:rPr>
  </w:style>
  <w:style w:type="paragraph" w:styleId="berschrift4">
    <w:name w:val="heading 4"/>
    <w:basedOn w:val="Standard"/>
    <w:next w:val="Standard"/>
    <w:qFormat/>
    <w:rsid w:val="00C37243"/>
    <w:pPr>
      <w:keepNext/>
      <w:numPr>
        <w:ilvl w:val="3"/>
        <w:numId w:val="1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C37243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37243"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37243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C37243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C37243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6B0628"/>
    <w:pPr>
      <w:shd w:val="clear" w:color="auto" w:fill="000080"/>
    </w:pPr>
    <w:rPr>
      <w:rFonts w:ascii="Tahoma" w:hAnsi="Tahoma" w:cs="Tahoma"/>
    </w:rPr>
  </w:style>
  <w:style w:type="paragraph" w:styleId="Kopfzeile">
    <w:name w:val="header"/>
    <w:basedOn w:val="Standard"/>
    <w:semiHidden/>
    <w:rsid w:val="002D663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2D663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3A66FC"/>
    <w:rPr>
      <w:rFonts w:ascii="Verdana" w:hAnsi="Verdana"/>
    </w:rPr>
  </w:style>
  <w:style w:type="paragraph" w:customStyle="1" w:styleId="SignaturProtokollEnde">
    <w:name w:val="SignaturProtokollEnde"/>
    <w:basedOn w:val="Standard"/>
    <w:rsid w:val="001568A4"/>
    <w:pPr>
      <w:shd w:val="clear" w:color="auto" w:fill="E0E0E0"/>
    </w:pPr>
  </w:style>
  <w:style w:type="paragraph" w:styleId="Verzeichnis1">
    <w:name w:val="toc 1"/>
    <w:basedOn w:val="Standard"/>
    <w:next w:val="Standard"/>
    <w:autoRedefine/>
    <w:uiPriority w:val="39"/>
    <w:rsid w:val="00D37597"/>
  </w:style>
  <w:style w:type="paragraph" w:styleId="Verzeichnis2">
    <w:name w:val="toc 2"/>
    <w:basedOn w:val="Standard"/>
    <w:next w:val="Standard"/>
    <w:autoRedefine/>
    <w:uiPriority w:val="39"/>
    <w:rsid w:val="00D37597"/>
    <w:pPr>
      <w:ind w:left="200"/>
    </w:pPr>
  </w:style>
  <w:style w:type="paragraph" w:styleId="Verzeichnis3">
    <w:name w:val="toc 3"/>
    <w:basedOn w:val="Standard"/>
    <w:next w:val="Standard"/>
    <w:autoRedefine/>
    <w:uiPriority w:val="39"/>
    <w:rsid w:val="00D37597"/>
    <w:pPr>
      <w:ind w:left="400"/>
    </w:pPr>
  </w:style>
  <w:style w:type="character" w:styleId="Hyperlink">
    <w:name w:val="Hyperlink"/>
    <w:basedOn w:val="Absatz-Standardschriftart"/>
    <w:uiPriority w:val="99"/>
    <w:rsid w:val="00D3759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D2763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27635"/>
    <w:rPr>
      <w:rFonts w:ascii="Tahoma" w:hAnsi="Tahoma" w:cs="Tahoma"/>
      <w:color w:val="000000"/>
      <w:sz w:val="16"/>
      <w:szCs w:val="16"/>
      <w:lang w:val="de-DE" w:eastAsia="en-US"/>
    </w:rPr>
  </w:style>
  <w:style w:type="paragraph" w:styleId="StandardWeb">
    <w:name w:val="Normal (Web)"/>
    <w:basedOn w:val="Standard"/>
    <w:uiPriority w:val="99"/>
    <w:unhideWhenUsed/>
    <w:rsid w:val="00D27635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1472DB"/>
    <w:pPr>
      <w:ind w:left="708"/>
    </w:pPr>
    <w:rPr>
      <w:rFonts w:ascii="Arial" w:hAnsi="Arial"/>
      <w:color w:val="auto"/>
      <w:sz w:val="22"/>
      <w:szCs w:val="24"/>
      <w:lang w:val="de-CH" w:eastAsia="de-CH"/>
    </w:rPr>
  </w:style>
  <w:style w:type="character" w:styleId="BesuchterLink">
    <w:name w:val="FollowedHyperlink"/>
    <w:basedOn w:val="Absatz-Standardschriftart"/>
    <w:rsid w:val="000204E5"/>
    <w:rPr>
      <w:color w:val="800080"/>
      <w:u w:val="single"/>
    </w:rPr>
  </w:style>
  <w:style w:type="table" w:styleId="Tabellenraster">
    <w:name w:val="Table Grid"/>
    <w:basedOn w:val="NormaleTabelle"/>
    <w:rsid w:val="00722F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el">
    <w:name w:val="Title"/>
    <w:basedOn w:val="Standard"/>
    <w:next w:val="Standard"/>
    <w:link w:val="TitelZchn"/>
    <w:qFormat/>
    <w:rsid w:val="005F4DE7"/>
    <w:pPr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5F4DE7"/>
    <w:rPr>
      <w:rFonts w:ascii="FS Joey" w:eastAsiaTheme="majorEastAsia" w:hAnsi="FS Joey" w:cstheme="majorBidi"/>
      <w:spacing w:val="-10"/>
      <w:kern w:val="28"/>
      <w:sz w:val="56"/>
      <w:szCs w:val="56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\Desktop\Dokumentation_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1" ma:contentTypeDescription="Ein neues Dokument erstellen." ma:contentTypeScope="" ma:versionID="608dec67cdcb53678d792d463c23d573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0b186dae579e124cb2cb57296ffdc426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215ed56-d4ee-4ecf-be48-c41e4c0d3dd4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F31C8-46C8-4D6C-8F76-46AFB5E35C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7027F2-78A0-433B-B378-6117A61B0436}"/>
</file>

<file path=customXml/itemProps3.xml><?xml version="1.0" encoding="utf-8"?>
<ds:datastoreItem xmlns:ds="http://schemas.openxmlformats.org/officeDocument/2006/customXml" ds:itemID="{037ABF3D-87CD-4676-9E07-762E58A27728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cb0a6cc3-e722-4fd1-be03-f8f02873d140"/>
    <ds:schemaRef ds:uri="http://www.w3.org/XML/1998/namespace"/>
    <ds:schemaRef ds:uri="e2898a74-7b2a-4093-8a41-9562167998e9"/>
  </ds:schemaRefs>
</ds:datastoreItem>
</file>

<file path=customXml/itemProps4.xml><?xml version="1.0" encoding="utf-8"?>
<ds:datastoreItem xmlns:ds="http://schemas.openxmlformats.org/officeDocument/2006/customXml" ds:itemID="{CFCCE53A-41EE-4E35-9DFC-BC42A42268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Dokumentation_Vorlage.dotx</Template>
  <TotalTime>0</TotalTime>
  <Pages>3</Pages>
  <Words>79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JET ORBIT Besuchsprotokoll</vt:lpstr>
    </vt:vector>
  </TitlesOfParts>
  <Company>Heyde (Schweiz) AG</Company>
  <LinksUpToDate>false</LinksUpToDate>
  <CharactersWithSpaces>874</CharactersWithSpaces>
  <SharedDoc>false</SharedDoc>
  <HLinks>
    <vt:vector size="288" baseType="variant">
      <vt:variant>
        <vt:i4>196619</vt:i4>
      </vt:variant>
      <vt:variant>
        <vt:i4>291</vt:i4>
      </vt:variant>
      <vt:variant>
        <vt:i4>0</vt:i4>
      </vt:variant>
      <vt:variant>
        <vt:i4>5</vt:i4>
      </vt:variant>
      <vt:variant>
        <vt:lpwstr>http://www.prosilica.com/products/ge1910.html</vt:lpwstr>
      </vt:variant>
      <vt:variant>
        <vt:lpwstr/>
      </vt:variant>
      <vt:variant>
        <vt:i4>3539071</vt:i4>
      </vt:variant>
      <vt:variant>
        <vt:i4>288</vt:i4>
      </vt:variant>
      <vt:variant>
        <vt:i4>0</vt:i4>
      </vt:variant>
      <vt:variant>
        <vt:i4>5</vt:i4>
      </vt:variant>
      <vt:variant>
        <vt:lpwstr>http://www.leutron.com/de/produkte/image-acquisition-software/</vt:lpwstr>
      </vt:variant>
      <vt:variant>
        <vt:lpwstr/>
      </vt:variant>
      <vt:variant>
        <vt:i4>393242</vt:i4>
      </vt:variant>
      <vt:variant>
        <vt:i4>285</vt:i4>
      </vt:variant>
      <vt:variant>
        <vt:i4>0</vt:i4>
      </vt:variant>
      <vt:variant>
        <vt:i4>5</vt:i4>
      </vt:variant>
      <vt:variant>
        <vt:lpwstr>http://www.leutron.com/de/produkte/picsight-kameras/</vt:lpwstr>
      </vt:variant>
      <vt:variant>
        <vt:lpwstr/>
      </vt:variant>
      <vt:variant>
        <vt:i4>5373965</vt:i4>
      </vt:variant>
      <vt:variant>
        <vt:i4>282</vt:i4>
      </vt:variant>
      <vt:variant>
        <vt:i4>0</vt:i4>
      </vt:variant>
      <vt:variant>
        <vt:i4>5</vt:i4>
      </vt:variant>
      <vt:variant>
        <vt:lpwstr>http://www.rubig.com/</vt:lpwstr>
      </vt:variant>
      <vt:variant>
        <vt:lpwstr/>
      </vt:variant>
      <vt:variant>
        <vt:i4>1441845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_Toc233537701</vt:lpwstr>
      </vt:variant>
      <vt:variant>
        <vt:i4>1441845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_Toc233537700</vt:lpwstr>
      </vt:variant>
      <vt:variant>
        <vt:i4>2031668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_Toc233537699</vt:lpwstr>
      </vt:variant>
      <vt:variant>
        <vt:i4>2031668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_Toc233537698</vt:lpwstr>
      </vt:variant>
      <vt:variant>
        <vt:i4>2031668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_Toc233537697</vt:lpwstr>
      </vt:variant>
      <vt:variant>
        <vt:i4>2031668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_Toc233537696</vt:lpwstr>
      </vt:variant>
      <vt:variant>
        <vt:i4>2031668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_Toc233537695</vt:lpwstr>
      </vt:variant>
      <vt:variant>
        <vt:i4>2031668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_Toc233537694</vt:lpwstr>
      </vt:variant>
      <vt:variant>
        <vt:i4>2031668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_Toc233537693</vt:lpwstr>
      </vt:variant>
      <vt:variant>
        <vt:i4>2031668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_Toc233537692</vt:lpwstr>
      </vt:variant>
      <vt:variant>
        <vt:i4>2031668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_Toc233537691</vt:lpwstr>
      </vt:variant>
      <vt:variant>
        <vt:i4>2031668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_Toc233537690</vt:lpwstr>
      </vt:variant>
      <vt:variant>
        <vt:i4>1966132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_Toc233537689</vt:lpwstr>
      </vt:variant>
      <vt:variant>
        <vt:i4>1966132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_Toc233537688</vt:lpwstr>
      </vt:variant>
      <vt:variant>
        <vt:i4>1966132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_Toc233537687</vt:lpwstr>
      </vt:variant>
      <vt:variant>
        <vt:i4>1966132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_Toc233537686</vt:lpwstr>
      </vt:variant>
      <vt:variant>
        <vt:i4>1966132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_Toc233537685</vt:lpwstr>
      </vt:variant>
      <vt:variant>
        <vt:i4>1966132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_Toc233537684</vt:lpwstr>
      </vt:variant>
      <vt:variant>
        <vt:i4>1966132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_Toc233537683</vt:lpwstr>
      </vt:variant>
      <vt:variant>
        <vt:i4>1966132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_Toc233537682</vt:lpwstr>
      </vt:variant>
      <vt:variant>
        <vt:i4>1966132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_Toc233537681</vt:lpwstr>
      </vt:variant>
      <vt:variant>
        <vt:i4>1966132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_Toc233537680</vt:lpwstr>
      </vt:variant>
      <vt:variant>
        <vt:i4>1114164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_Toc233537679</vt:lpwstr>
      </vt:variant>
      <vt:variant>
        <vt:i4>1114164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_Toc233537678</vt:lpwstr>
      </vt:variant>
      <vt:variant>
        <vt:i4>1114164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_Toc233537677</vt:lpwstr>
      </vt:variant>
      <vt:variant>
        <vt:i4>1114164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_Toc233537676</vt:lpwstr>
      </vt:variant>
      <vt:variant>
        <vt:i4>1114164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_Toc233537675</vt:lpwstr>
      </vt:variant>
      <vt:variant>
        <vt:i4>1114164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_Toc233537674</vt:lpwstr>
      </vt:variant>
      <vt:variant>
        <vt:i4>1114164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_Toc233537673</vt:lpwstr>
      </vt:variant>
      <vt:variant>
        <vt:i4>1114164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_Toc233537672</vt:lpwstr>
      </vt:variant>
      <vt:variant>
        <vt:i4>1114164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_Toc233537671</vt:lpwstr>
      </vt:variant>
      <vt:variant>
        <vt:i4>1114164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_Toc233537670</vt:lpwstr>
      </vt:variant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_Toc233537669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_Toc233537668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_Toc233537667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_Toc233537666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_Toc233537665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_Toc233537664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_Toc233537663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_Toc233537662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_Toc233537661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_Toc233537660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_Toc233537659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_Toc233537658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JO Protokoll</dc:subject>
  <dc:creator>Schmid Tobias</dc:creator>
  <cp:lastModifiedBy>Tobias Schmid</cp:lastModifiedBy>
  <cp:revision>44</cp:revision>
  <cp:lastPrinted>2013-07-02T11:46:00Z</cp:lastPrinted>
  <dcterms:created xsi:type="dcterms:W3CDTF">2019-03-15T11:55:00Z</dcterms:created>
  <dcterms:modified xsi:type="dcterms:W3CDTF">2021-05-06T05:51:00Z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FOFI</vt:lpwstr>
  </property>
  <property fmtid="{D5CDD505-2E9C-101B-9397-08002B2CF9AE}" pid="3" name="ContentTypeId">
    <vt:lpwstr>0x01010089666A7CEEDF4B45A75A57A50A32AA22</vt:lpwstr>
  </property>
  <property fmtid="{D5CDD505-2E9C-101B-9397-08002B2CF9AE}" pid="4" name="Order">
    <vt:r8>75000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